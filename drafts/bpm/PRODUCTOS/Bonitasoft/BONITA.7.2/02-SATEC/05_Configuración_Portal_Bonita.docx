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alias w:val="Título"/>
        <w:tag w:val="Título"/>
        <w:id w:val="18201202"/>
        <w:placeholder>
          <w:docPart w:val="6B96B73E615C4F8EAD4B5100BEE6802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Content>
        <w:p w:rsidR="00A93933" w:rsidRPr="004F479A" w:rsidRDefault="00236F6E" w:rsidP="004F479A">
          <w:pPr>
            <w:pStyle w:val="PortadaTtulo"/>
          </w:pPr>
          <w:r>
            <w:t>Configuración Portal Bonita</w:t>
          </w:r>
        </w:p>
      </w:sdtContent>
    </w:sdt>
    <w:sdt>
      <w:sdtPr>
        <w:rPr>
          <w:szCs w:val="18"/>
        </w:rPr>
        <w:alias w:val="Cliente"/>
        <w:tag w:val="Cliente"/>
        <w:id w:val="18201179"/>
        <w:placeholder>
          <w:docPart w:val="E7FFEFB3A470400E977F52160037C0EC"/>
        </w:placeholder>
        <w:showingPlcHdr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 w:multiLine="1"/>
      </w:sdtPr>
      <w:sdtContent>
        <w:p w:rsidR="00772A2A" w:rsidRPr="00730293" w:rsidRDefault="000A4A29" w:rsidP="00370201">
          <w:pPr>
            <w:pStyle w:val="PortadaCliente"/>
            <w:rPr>
              <w:szCs w:val="18"/>
            </w:rPr>
          </w:pPr>
          <w:r>
            <w:rPr>
              <w:rStyle w:val="Textodelmarcadordeposicin"/>
            </w:rPr>
            <w:t>Escriba el nombre del cliente</w:t>
          </w:r>
        </w:p>
      </w:sdtContent>
    </w:sdt>
    <w:sdt>
      <w:sdtPr>
        <w:alias w:val="Nombre Proyecto"/>
        <w:tag w:val="Nombre Proyecto"/>
        <w:id w:val="18201186"/>
        <w:placeholder>
          <w:docPart w:val="948AD0C3CB4240C480ABBDABB007D782"/>
        </w:placeholder>
        <w:showingPlcHdr/>
        <w:dataBinding w:xpath="/root[1]/NomProy[1]" w:storeItemID="{BAB5BBDB-4C58-45FD-98FE-9CAC009E8869}"/>
        <w:text w:multiLine="1"/>
      </w:sdtPr>
      <w:sdtContent>
        <w:p w:rsidR="00772A2A" w:rsidRDefault="00370201" w:rsidP="00370201">
          <w:pPr>
            <w:pStyle w:val="PortadaOferta"/>
          </w:pPr>
          <w:r>
            <w:rPr>
              <w:rStyle w:val="Textodelmarcadordeposicin"/>
            </w:rPr>
            <w:t>Escriba el nombre del Proyecto</w:t>
          </w:r>
        </w:p>
      </w:sdtContent>
    </w:sdt>
    <w:sdt>
      <w:sdtPr>
        <w:alias w:val="Número Proyecto"/>
        <w:tag w:val="Número Proyecto"/>
        <w:id w:val="18201190"/>
        <w:placeholder>
          <w:docPart w:val="E9389142DCCA4D188D68CA42D4FD5E48"/>
        </w:placeholder>
        <w:showingPlcHdr/>
        <w:dataBinding w:xpath="/root[1]/NumProy[1]" w:storeItemID="{BAB5BBDB-4C58-45FD-98FE-9CAC009E8869}"/>
        <w:text/>
      </w:sdtPr>
      <w:sdtContent>
        <w:p w:rsidR="00772A2A" w:rsidRDefault="00370201" w:rsidP="00370201">
          <w:pPr>
            <w:pStyle w:val="PortadaOferta"/>
          </w:pPr>
          <w:r>
            <w:rPr>
              <w:rStyle w:val="Textodelmarcadordeposicin"/>
            </w:rPr>
            <w:t>Escriba el Nº del Proyecto</w:t>
          </w:r>
        </w:p>
      </w:sdtContent>
    </w:sdt>
    <w:p w:rsidR="00A93933" w:rsidRPr="008C033B" w:rsidRDefault="00772A2A" w:rsidP="008C033B">
      <w:pPr>
        <w:pStyle w:val="PortadaVersion"/>
      </w:pPr>
      <w:r w:rsidRPr="008C033B">
        <w:t xml:space="preserve">Versión </w:t>
      </w:r>
      <w:sdt>
        <w:sdtPr>
          <w:alias w:val="Versión"/>
          <w:tag w:val="Versión"/>
          <w:id w:val="18201194"/>
          <w:placeholder>
            <w:docPart w:val="314074CAAC44464AB1DE6E7BC4EDB7E6"/>
          </w:placeholder>
          <w:showingPlcHdr/>
          <w:dataBinding w:xpath="/root[1]/Version[1]" w:storeItemID="{BAB5BBDB-4C58-45FD-98FE-9CAC009E8869}"/>
          <w:text/>
        </w:sdtPr>
        <w:sdtContent>
          <w:r w:rsidR="00370201" w:rsidRPr="008C033B">
            <w:rPr>
              <w:rStyle w:val="Textodelmarcadordeposicin"/>
              <w:color w:val="auto"/>
            </w:rPr>
            <w:t>0.1</w:t>
          </w:r>
        </w:sdtContent>
      </w:sdt>
      <w:r w:rsidR="00A93933" w:rsidRPr="008C033B">
        <w:t xml:space="preserve">  </w:t>
      </w:r>
      <w:r w:rsidRPr="008C033B">
        <w:t xml:space="preserve">|  Nivel de Seguridad </w:t>
      </w:r>
      <w:sdt>
        <w:sdtPr>
          <w:alias w:val="NivelSeguridad"/>
          <w:tag w:val="NivelSeguridad"/>
          <w:id w:val="59988460"/>
          <w:placeholder>
            <w:docPart w:val="DE64B8F052234200A8CFE5DE9F338519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comboBox w:lastValue="N3 - Confidencial, contiene datos personales">
            <w:listItem w:displayText="N0 - Público" w:value="N0 - Público"/>
            <w:listItem w:displayText="N0 - Público, contiene datos personales" w:value="N0 - Público, contiene datos personales"/>
            <w:listItem w:displayText="N1 - Interno" w:value="N1 - Interno"/>
            <w:listItem w:displayText="N1 - Interno, contiene datos personales" w:value="N1 - Interno, contiene datos personales"/>
            <w:listItem w:displayText="N2 - Restringido" w:value="N2 - Restringido"/>
            <w:listItem w:displayText="N2 - Restringido, contiene datos personales" w:value="N2 - Restringido, contiene datos personales"/>
            <w:listItem w:displayText="N3 - Confidencial" w:value="N3 - Confidencial"/>
            <w:listItem w:displayText="N3 - Confidencial, contiene datos personales" w:value="N3 - Confidencial, contiene datos personales"/>
          </w:comboBox>
        </w:sdtPr>
        <w:sdtContent>
          <w:r w:rsidR="00236F6E">
            <w:t>N3 - Confidencial, contiene datos personales</w:t>
          </w:r>
        </w:sdtContent>
      </w:sdt>
    </w:p>
    <w:p w:rsidR="007F4B32" w:rsidRDefault="007F4B32" w:rsidP="008C033B">
      <w:pPr>
        <w:pStyle w:val="Textoindependiente"/>
      </w:pPr>
    </w:p>
    <w:p w:rsidR="00800109" w:rsidRDefault="00800109" w:rsidP="008C033B">
      <w:pPr>
        <w:pStyle w:val="Textoindependiente"/>
      </w:pPr>
    </w:p>
    <w:p w:rsidR="00CE1D6A" w:rsidRDefault="00C56CFD" w:rsidP="002506D4">
      <w:pPr>
        <w:spacing w:before="120"/>
        <w:rPr>
          <w:rFonts w:cs="Arial"/>
          <w:sz w:val="40"/>
          <w:szCs w:val="40"/>
        </w:rPr>
      </w:pPr>
      <w:r>
        <w:rPr>
          <w:rFonts w:cs="Arial"/>
          <w:sz w:val="16"/>
          <w:szCs w:val="16"/>
        </w:rPr>
        <w:br w:type="page"/>
      </w:r>
      <w:r w:rsidR="00CE1D6A" w:rsidRPr="00CE1D6A">
        <w:rPr>
          <w:rFonts w:cs="Arial"/>
          <w:sz w:val="40"/>
          <w:szCs w:val="40"/>
        </w:rPr>
        <w:lastRenderedPageBreak/>
        <w:t>Registro de Cambios</w:t>
      </w:r>
    </w:p>
    <w:p w:rsidR="00CE1D6A" w:rsidRPr="00CE1D6A" w:rsidRDefault="00CE1D6A" w:rsidP="002506D4">
      <w:pPr>
        <w:spacing w:before="120"/>
        <w:rPr>
          <w:rFonts w:cs="Arial"/>
          <w:sz w:val="14"/>
          <w:szCs w:val="16"/>
        </w:rPr>
      </w:pPr>
    </w:p>
    <w:tbl>
      <w:tblPr>
        <w:tblStyle w:val="ListTable3Accent5"/>
        <w:tblW w:w="0" w:type="auto"/>
        <w:tblLayout w:type="fixed"/>
        <w:tblLook w:val="0020"/>
      </w:tblPr>
      <w:tblGrid>
        <w:gridCol w:w="1271"/>
        <w:gridCol w:w="1134"/>
        <w:gridCol w:w="1985"/>
        <w:gridCol w:w="4068"/>
      </w:tblGrid>
      <w:tr w:rsidR="004A3A0B" w:rsidRPr="00441415" w:rsidTr="00731250">
        <w:trPr>
          <w:cnfStyle w:val="100000000000"/>
        </w:trPr>
        <w:tc>
          <w:tcPr>
            <w:cnfStyle w:val="000010000000"/>
            <w:tcW w:w="1271" w:type="dxa"/>
          </w:tcPr>
          <w:p w:rsidR="004A3A0B" w:rsidRPr="00441415" w:rsidRDefault="004A3A0B" w:rsidP="00441415">
            <w:pPr>
              <w:keepLines/>
              <w:spacing w:before="60" w:after="60"/>
              <w:ind w:left="28" w:right="28"/>
              <w:jc w:val="center"/>
              <w:rPr>
                <w:rFonts w:cs="Arial"/>
                <w:b w:val="0"/>
                <w:sz w:val="16"/>
                <w:szCs w:val="16"/>
              </w:rPr>
            </w:pPr>
            <w:r w:rsidRPr="00441415">
              <w:rPr>
                <w:rFonts w:cs="Arial"/>
                <w:sz w:val="16"/>
                <w:szCs w:val="16"/>
              </w:rPr>
              <w:t>Versión</w:t>
            </w:r>
          </w:p>
        </w:tc>
        <w:tc>
          <w:tcPr>
            <w:tcW w:w="1134" w:type="dxa"/>
          </w:tcPr>
          <w:p w:rsidR="004A3A0B" w:rsidRPr="00441415" w:rsidRDefault="004A3A0B" w:rsidP="00441415">
            <w:pPr>
              <w:keepLines/>
              <w:spacing w:before="60" w:after="60"/>
              <w:ind w:left="113" w:right="113"/>
              <w:jc w:val="center"/>
              <w:cnfStyle w:val="100000000000"/>
              <w:rPr>
                <w:rFonts w:cs="Arial"/>
                <w:b w:val="0"/>
                <w:sz w:val="16"/>
                <w:szCs w:val="16"/>
              </w:rPr>
            </w:pPr>
            <w:r w:rsidRPr="00441415">
              <w:rPr>
                <w:rFonts w:cs="Arial"/>
                <w:sz w:val="16"/>
                <w:szCs w:val="16"/>
              </w:rPr>
              <w:t>Fecha</w:t>
            </w:r>
          </w:p>
        </w:tc>
        <w:tc>
          <w:tcPr>
            <w:cnfStyle w:val="000010000000"/>
            <w:tcW w:w="1985" w:type="dxa"/>
          </w:tcPr>
          <w:p w:rsidR="004A3A0B" w:rsidRPr="00441415" w:rsidRDefault="004A3A0B" w:rsidP="00441415">
            <w:pPr>
              <w:keepLines/>
              <w:spacing w:before="60" w:after="60"/>
              <w:ind w:left="113" w:right="113"/>
              <w:jc w:val="center"/>
              <w:rPr>
                <w:rFonts w:cs="Arial"/>
                <w:b w:val="0"/>
                <w:sz w:val="16"/>
                <w:szCs w:val="16"/>
              </w:rPr>
            </w:pPr>
            <w:r w:rsidRPr="00441415">
              <w:rPr>
                <w:rFonts w:cs="Arial"/>
                <w:sz w:val="16"/>
                <w:szCs w:val="16"/>
              </w:rPr>
              <w:t>Revisado</w:t>
            </w:r>
          </w:p>
        </w:tc>
        <w:tc>
          <w:tcPr>
            <w:tcW w:w="4068" w:type="dxa"/>
          </w:tcPr>
          <w:p w:rsidR="004A3A0B" w:rsidRPr="00441415" w:rsidRDefault="004A3A0B" w:rsidP="00441415">
            <w:pPr>
              <w:keepLines/>
              <w:spacing w:before="60" w:after="60"/>
              <w:ind w:left="113" w:right="113"/>
              <w:jc w:val="center"/>
              <w:cnfStyle w:val="100000000000"/>
              <w:rPr>
                <w:rFonts w:cs="Arial"/>
                <w:b w:val="0"/>
                <w:sz w:val="16"/>
                <w:szCs w:val="16"/>
              </w:rPr>
            </w:pPr>
            <w:r w:rsidRPr="00441415">
              <w:rPr>
                <w:rFonts w:cs="Arial"/>
                <w:sz w:val="16"/>
                <w:szCs w:val="16"/>
              </w:rPr>
              <w:t>Resumen de los cambios producidos</w:t>
            </w:r>
          </w:p>
        </w:tc>
      </w:tr>
      <w:tr w:rsidR="00731250" w:rsidRPr="00441415" w:rsidTr="00646D06">
        <w:trPr>
          <w:cnfStyle w:val="000000100000"/>
        </w:trPr>
        <w:tc>
          <w:tcPr>
            <w:cnfStyle w:val="000010000000"/>
            <w:tcW w:w="1271" w:type="dxa"/>
          </w:tcPr>
          <w:p w:rsidR="00731250" w:rsidRPr="00441415" w:rsidRDefault="00236F6E" w:rsidP="00646D06">
            <w:pPr>
              <w:pStyle w:val="Lineatablanormal"/>
              <w:ind w:left="28" w:right="28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:rsidR="00731250" w:rsidRPr="00441415" w:rsidRDefault="00236F6E" w:rsidP="00646D06">
            <w:pPr>
              <w:pStyle w:val="Lineatablanormal"/>
              <w:ind w:left="28" w:right="28"/>
              <w:cnfStyle w:val="00000010000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20/10/2014</w:t>
            </w:r>
          </w:p>
        </w:tc>
        <w:tc>
          <w:tcPr>
            <w:cnfStyle w:val="000010000000"/>
            <w:tcW w:w="1985" w:type="dxa"/>
          </w:tcPr>
          <w:p w:rsidR="00731250" w:rsidRPr="00441415" w:rsidRDefault="00731250" w:rsidP="00646D06">
            <w:pPr>
              <w:pStyle w:val="Lineatablanormal"/>
              <w:ind w:left="28" w:right="28"/>
              <w:rPr>
                <w:sz w:val="16"/>
                <w:szCs w:val="16"/>
              </w:rPr>
            </w:pPr>
          </w:p>
        </w:tc>
        <w:tc>
          <w:tcPr>
            <w:tcW w:w="4068" w:type="dxa"/>
          </w:tcPr>
          <w:p w:rsidR="00731250" w:rsidRPr="00CE1D6A" w:rsidRDefault="00236F6E" w:rsidP="00646D06">
            <w:pPr>
              <w:pStyle w:val="Lineatablanormal"/>
              <w:ind w:left="170" w:right="170"/>
              <w:cnfStyle w:val="000000100000"/>
            </w:pPr>
            <w:r>
              <w:t>borrador</w:t>
            </w:r>
          </w:p>
        </w:tc>
      </w:tr>
      <w:tr w:rsidR="00731250" w:rsidRPr="00441415" w:rsidTr="00646D06">
        <w:tc>
          <w:tcPr>
            <w:cnfStyle w:val="000010000000"/>
            <w:tcW w:w="1271" w:type="dxa"/>
          </w:tcPr>
          <w:p w:rsidR="00731250" w:rsidRPr="00441415" w:rsidRDefault="00731250" w:rsidP="00646D06">
            <w:pPr>
              <w:pStyle w:val="Lineatablanormal"/>
              <w:ind w:left="28" w:right="28"/>
              <w:rPr>
                <w:sz w:val="16"/>
                <w:szCs w:val="16"/>
              </w:rPr>
            </w:pPr>
          </w:p>
        </w:tc>
        <w:tc>
          <w:tcPr>
            <w:tcW w:w="1134" w:type="dxa"/>
          </w:tcPr>
          <w:p w:rsidR="00731250" w:rsidRPr="00441415" w:rsidRDefault="00731250" w:rsidP="00646D06">
            <w:pPr>
              <w:pStyle w:val="Lineatablanormal"/>
              <w:ind w:left="28" w:right="28"/>
              <w:cnfStyle w:val="000000000000"/>
              <w:rPr>
                <w:sz w:val="16"/>
                <w:szCs w:val="16"/>
              </w:rPr>
            </w:pPr>
          </w:p>
        </w:tc>
        <w:tc>
          <w:tcPr>
            <w:cnfStyle w:val="000010000000"/>
            <w:tcW w:w="1985" w:type="dxa"/>
          </w:tcPr>
          <w:p w:rsidR="00731250" w:rsidRPr="00441415" w:rsidRDefault="00731250" w:rsidP="00646D06">
            <w:pPr>
              <w:pStyle w:val="Lineatablanormal"/>
              <w:ind w:left="28" w:right="28"/>
              <w:rPr>
                <w:sz w:val="16"/>
                <w:szCs w:val="16"/>
              </w:rPr>
            </w:pPr>
          </w:p>
        </w:tc>
        <w:tc>
          <w:tcPr>
            <w:tcW w:w="4068" w:type="dxa"/>
          </w:tcPr>
          <w:p w:rsidR="00731250" w:rsidRPr="00CE1D6A" w:rsidRDefault="00731250" w:rsidP="00646D06">
            <w:pPr>
              <w:pStyle w:val="Lineatablanormal"/>
              <w:ind w:left="170" w:right="170"/>
              <w:cnfStyle w:val="000000000000"/>
            </w:pPr>
          </w:p>
        </w:tc>
      </w:tr>
      <w:tr w:rsidR="004B5A20" w:rsidRPr="00441415" w:rsidTr="00731250">
        <w:trPr>
          <w:cnfStyle w:val="000000100000"/>
        </w:trPr>
        <w:tc>
          <w:tcPr>
            <w:cnfStyle w:val="000010000000"/>
            <w:tcW w:w="1271" w:type="dxa"/>
          </w:tcPr>
          <w:p w:rsidR="004B5A20" w:rsidRPr="00441415" w:rsidRDefault="004B5A20" w:rsidP="00441415">
            <w:pPr>
              <w:pStyle w:val="Lineatablanormal"/>
              <w:ind w:left="28" w:right="28"/>
              <w:rPr>
                <w:sz w:val="16"/>
                <w:szCs w:val="16"/>
              </w:rPr>
            </w:pPr>
            <w:bookmarkStart w:id="0" w:name="VersionTable"/>
            <w:bookmarkEnd w:id="0"/>
          </w:p>
        </w:tc>
        <w:tc>
          <w:tcPr>
            <w:tcW w:w="1134" w:type="dxa"/>
          </w:tcPr>
          <w:p w:rsidR="004B5A20" w:rsidRPr="00441415" w:rsidRDefault="004B5A20" w:rsidP="00441415">
            <w:pPr>
              <w:pStyle w:val="Lineatablanormal"/>
              <w:ind w:left="28" w:right="28"/>
              <w:cnfStyle w:val="000000100000"/>
              <w:rPr>
                <w:sz w:val="16"/>
                <w:szCs w:val="16"/>
              </w:rPr>
            </w:pPr>
          </w:p>
        </w:tc>
        <w:tc>
          <w:tcPr>
            <w:cnfStyle w:val="000010000000"/>
            <w:tcW w:w="1985" w:type="dxa"/>
          </w:tcPr>
          <w:p w:rsidR="004B5A20" w:rsidRPr="00441415" w:rsidRDefault="004B5A20" w:rsidP="00441415">
            <w:pPr>
              <w:pStyle w:val="Lineatablanormal"/>
              <w:ind w:left="28" w:right="28"/>
              <w:rPr>
                <w:sz w:val="16"/>
                <w:szCs w:val="16"/>
              </w:rPr>
            </w:pPr>
          </w:p>
        </w:tc>
        <w:tc>
          <w:tcPr>
            <w:tcW w:w="4068" w:type="dxa"/>
          </w:tcPr>
          <w:p w:rsidR="004B5A20" w:rsidRPr="00CE1D6A" w:rsidRDefault="004B5A20" w:rsidP="00441415">
            <w:pPr>
              <w:pStyle w:val="Lineatablanormal"/>
              <w:ind w:left="170" w:right="170"/>
              <w:cnfStyle w:val="000000100000"/>
            </w:pPr>
          </w:p>
        </w:tc>
      </w:tr>
    </w:tbl>
    <w:p w:rsidR="003875B8" w:rsidRDefault="00953518" w:rsidP="007E58FE">
      <w:pPr>
        <w:pStyle w:val="TrasTabla"/>
        <w:spacing w:before="120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 xml:space="preserve"> Versión de la Plantilla: </w:t>
      </w:r>
      <w:r w:rsidR="00786C79">
        <w:rPr>
          <w:color w:val="808080"/>
          <w:sz w:val="16"/>
          <w:szCs w:val="16"/>
        </w:rPr>
        <w:t>2.0</w:t>
      </w:r>
    </w:p>
    <w:p w:rsidR="00C56CFD" w:rsidRPr="002506D4" w:rsidRDefault="00CE1D6A" w:rsidP="001A579E">
      <w:pPr>
        <w:pStyle w:val="TrasTabla"/>
      </w:pPr>
      <w:r>
        <w:br w:type="page"/>
      </w:r>
      <w:r w:rsidR="002506D4" w:rsidRPr="003875B8">
        <w:rPr>
          <w:rStyle w:val="IndiceCar"/>
        </w:rPr>
        <w:lastRenderedPageBreak/>
        <w:t>Índice</w:t>
      </w:r>
    </w:p>
    <w:p w:rsidR="001449FD" w:rsidRDefault="001A7A8D">
      <w:pPr>
        <w:pStyle w:val="TDC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r w:rsidRPr="001A7A8D">
        <w:rPr>
          <w:sz w:val="48"/>
          <w:szCs w:val="48"/>
        </w:rPr>
        <w:fldChar w:fldCharType="begin"/>
      </w:r>
      <w:r w:rsidR="00B453C1">
        <w:rPr>
          <w:sz w:val="48"/>
          <w:szCs w:val="48"/>
        </w:rPr>
        <w:instrText xml:space="preserve"> TOC \o "1-6" </w:instrText>
      </w:r>
      <w:r w:rsidRPr="001A7A8D">
        <w:rPr>
          <w:sz w:val="48"/>
          <w:szCs w:val="48"/>
        </w:rPr>
        <w:fldChar w:fldCharType="separate"/>
      </w:r>
      <w:bookmarkStart w:id="1" w:name="_GoBack"/>
      <w:bookmarkEnd w:id="1"/>
      <w:r w:rsidR="001449FD" w:rsidRPr="0060083F">
        <w:rPr>
          <w:color w:val="000000"/>
        </w:rPr>
        <w:t>1    |</w:t>
      </w:r>
      <w:r w:rsidR="001449FD"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  <w:tab/>
      </w:r>
      <w:r w:rsidR="001449FD">
        <w:t>Introducción</w:t>
      </w:r>
      <w:r w:rsidR="001449FD">
        <w:tab/>
      </w:r>
      <w:r w:rsidR="001449FD">
        <w:fldChar w:fldCharType="begin"/>
      </w:r>
      <w:r w:rsidR="001449FD">
        <w:instrText xml:space="preserve"> PAGEREF _Toc435607826 \h </w:instrText>
      </w:r>
      <w:r w:rsidR="001449FD">
        <w:fldChar w:fldCharType="separate"/>
      </w:r>
      <w:r w:rsidR="006B7918">
        <w:t>4</w:t>
      </w:r>
      <w:r w:rsidR="001449FD"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Objetivo</w:t>
      </w:r>
      <w:r>
        <w:tab/>
      </w:r>
      <w:r>
        <w:fldChar w:fldCharType="begin"/>
      </w:r>
      <w:r>
        <w:instrText xml:space="preserve"> PAGEREF _Toc435607827 \h </w:instrText>
      </w:r>
      <w:r>
        <w:fldChar w:fldCharType="separate"/>
      </w:r>
      <w:r w:rsidR="006B7918">
        <w:t>4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1.2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Abreviaturas y Acrónimos</w:t>
      </w:r>
      <w:r>
        <w:tab/>
      </w:r>
      <w:r>
        <w:fldChar w:fldCharType="begin"/>
      </w:r>
      <w:r>
        <w:instrText xml:space="preserve"> PAGEREF _Toc435607828 \h </w:instrText>
      </w:r>
      <w:r>
        <w:fldChar w:fldCharType="separate"/>
      </w:r>
      <w:r w:rsidR="006B7918">
        <w:t>4</w:t>
      </w:r>
      <w:r>
        <w:fldChar w:fldCharType="end"/>
      </w:r>
    </w:p>
    <w:p w:rsidR="001449FD" w:rsidRDefault="001449FD">
      <w:pPr>
        <w:pStyle w:val="TDC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r w:rsidRPr="0060083F">
        <w:rPr>
          <w:color w:val="000000"/>
        </w:rPr>
        <w:t>2    |</w:t>
      </w:r>
      <w:r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  <w:tab/>
      </w:r>
      <w:r>
        <w:t>Definición de la Arquitectura del Sistema</w:t>
      </w:r>
      <w:r>
        <w:tab/>
      </w:r>
      <w:r>
        <w:fldChar w:fldCharType="begin"/>
      </w:r>
      <w:r>
        <w:instrText xml:space="preserve"> PAGEREF _Toc435607829 \h </w:instrText>
      </w:r>
      <w:r>
        <w:fldChar w:fldCharType="separate"/>
      </w:r>
      <w:r w:rsidR="006B7918">
        <w:t>5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2.1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Definición de la Arquitectura Software</w:t>
      </w:r>
      <w:r>
        <w:tab/>
      </w:r>
      <w:r>
        <w:fldChar w:fldCharType="begin"/>
      </w:r>
      <w:r>
        <w:instrText xml:space="preserve"> PAGEREF _Toc435607830 \h </w:instrText>
      </w:r>
      <w:r>
        <w:fldChar w:fldCharType="separate"/>
      </w:r>
      <w:r w:rsidR="006B7918">
        <w:t>5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2.1.1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Diagrama de componentes</w:t>
      </w:r>
      <w:r>
        <w:tab/>
      </w:r>
      <w:r>
        <w:fldChar w:fldCharType="begin"/>
      </w:r>
      <w:r>
        <w:instrText xml:space="preserve"> PAGEREF _Toc435607831 \h </w:instrText>
      </w:r>
      <w:r>
        <w:fldChar w:fldCharType="separate"/>
      </w:r>
      <w:r w:rsidR="006B7918">
        <w:t>5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2.2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Datos acceso a la maquina LINUX</w:t>
      </w:r>
      <w:r>
        <w:tab/>
      </w:r>
      <w:r>
        <w:fldChar w:fldCharType="begin"/>
      </w:r>
      <w:r>
        <w:instrText xml:space="preserve"> PAGEREF _Toc435607832 \h </w:instrText>
      </w:r>
      <w:r>
        <w:fldChar w:fldCharType="separate"/>
      </w:r>
      <w:r w:rsidR="006B7918">
        <w:t>5</w:t>
      </w:r>
      <w:r>
        <w:fldChar w:fldCharType="end"/>
      </w:r>
    </w:p>
    <w:p w:rsidR="001449FD" w:rsidRDefault="001449FD">
      <w:pPr>
        <w:pStyle w:val="TDC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r w:rsidRPr="0060083F">
        <w:rPr>
          <w:color w:val="000000"/>
        </w:rPr>
        <w:t>3    |</w:t>
      </w:r>
      <w:r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  <w:tab/>
      </w:r>
      <w:r w:rsidRPr="0060083F">
        <w:rPr>
          <w:lang w:val="en-US"/>
        </w:rPr>
        <w:t>CONFIGUR</w:t>
      </w:r>
      <w:r>
        <w:t>AR EL PORTAL.</w:t>
      </w:r>
      <w:r>
        <w:tab/>
      </w:r>
      <w:r>
        <w:fldChar w:fldCharType="begin"/>
      </w:r>
      <w:r>
        <w:instrText xml:space="preserve"> PAGEREF _Toc435607833 \h </w:instrText>
      </w:r>
      <w:r>
        <w:fldChar w:fldCharType="separate"/>
      </w:r>
      <w:r w:rsidR="006B7918">
        <w:t>6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IMPORTAR UNA ORGANIZACIÓN</w:t>
      </w:r>
      <w:r>
        <w:tab/>
      </w:r>
      <w:r>
        <w:fldChar w:fldCharType="begin"/>
      </w:r>
      <w:r>
        <w:instrText xml:space="preserve"> PAGEREF _Toc435607834 \h </w:instrText>
      </w:r>
      <w:r>
        <w:fldChar w:fldCharType="separate"/>
      </w:r>
      <w:r w:rsidR="006B7918">
        <w:t>6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Configurar usuarios y administradores del portal de bonita</w:t>
      </w:r>
      <w:r>
        <w:tab/>
      </w:r>
      <w:r>
        <w:fldChar w:fldCharType="begin"/>
      </w:r>
      <w:r>
        <w:instrText xml:space="preserve"> PAGEREF _Toc435607835 \h </w:instrText>
      </w:r>
      <w:r>
        <w:fldChar w:fldCharType="separate"/>
      </w:r>
      <w:r w:rsidR="006B7918">
        <w:t>7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3.1.2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Gestionar usuarios de la organización</w:t>
      </w:r>
      <w:r>
        <w:tab/>
      </w:r>
      <w:r>
        <w:fldChar w:fldCharType="begin"/>
      </w:r>
      <w:r>
        <w:instrText xml:space="preserve"> PAGEREF _Toc435607836 \h </w:instrText>
      </w:r>
      <w:r>
        <w:fldChar w:fldCharType="separate"/>
      </w:r>
      <w:r w:rsidR="006B7918">
        <w:t>8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Instalación de procesos en el portal de bonita</w:t>
      </w:r>
      <w:r>
        <w:tab/>
      </w:r>
      <w:r>
        <w:fldChar w:fldCharType="begin"/>
      </w:r>
      <w:r>
        <w:instrText xml:space="preserve"> PAGEREF _Toc435607837 \h </w:instrText>
      </w:r>
      <w:r>
        <w:fldChar w:fldCharType="separate"/>
      </w:r>
      <w:r w:rsidR="006B7918">
        <w:t>9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3.2.1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Deshabilitar la instanciación de procesos</w:t>
      </w:r>
      <w:r>
        <w:tab/>
      </w:r>
      <w:r>
        <w:fldChar w:fldCharType="begin"/>
      </w:r>
      <w:r>
        <w:instrText xml:space="preserve"> PAGEREF _Toc435607838 \h </w:instrText>
      </w:r>
      <w:r>
        <w:fldChar w:fldCharType="separate"/>
      </w:r>
      <w:r w:rsidR="006B7918">
        <w:t>10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Instalación de Procesos en Silcam</w:t>
      </w:r>
      <w:r>
        <w:tab/>
      </w:r>
      <w:r>
        <w:fldChar w:fldCharType="begin"/>
      </w:r>
      <w:r>
        <w:instrText xml:space="preserve"> PAGEREF _Toc435607839 \h </w:instrText>
      </w:r>
      <w:r>
        <w:fldChar w:fldCharType="separate"/>
      </w:r>
      <w:r w:rsidR="006B7918">
        <w:t>12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Instalación de diagramas BPMN en silcam</w:t>
      </w:r>
      <w:r>
        <w:tab/>
      </w:r>
      <w:r>
        <w:fldChar w:fldCharType="begin"/>
      </w:r>
      <w:r>
        <w:instrText xml:space="preserve"> PAGEREF _Toc435607840 \h </w:instrText>
      </w:r>
      <w:r>
        <w:fldChar w:fldCharType="separate"/>
      </w:r>
      <w:r w:rsidR="006B7918">
        <w:t>13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BUNDLE-BONITA</w:t>
      </w:r>
      <w:r>
        <w:tab/>
      </w:r>
      <w:r>
        <w:fldChar w:fldCharType="begin"/>
      </w:r>
      <w:r>
        <w:instrText xml:space="preserve"> PAGEREF _Toc435607841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Configuración del servidor</w:t>
      </w:r>
      <w:r>
        <w:tab/>
      </w:r>
      <w:r>
        <w:fldChar w:fldCharType="begin"/>
      </w:r>
      <w:r>
        <w:instrText xml:space="preserve"> PAGEREF _Toc435607842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eastAsia="en-US"/>
        </w:rPr>
        <w:t>3.4.1.1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en-US"/>
        </w:rPr>
        <w:t>Session</w:t>
      </w:r>
      <w:r>
        <w:tab/>
      </w:r>
      <w:r>
        <w:fldChar w:fldCharType="begin"/>
      </w:r>
      <w:r>
        <w:instrText xml:space="preserve"> PAGEREF _Toc435607843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eastAsia="en-US"/>
        </w:rPr>
        <w:t>3.4.1.2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en-US"/>
        </w:rPr>
        <w:t>BBDD</w:t>
      </w:r>
      <w:r>
        <w:tab/>
      </w:r>
      <w:r>
        <w:fldChar w:fldCharType="begin"/>
      </w:r>
      <w:r>
        <w:instrText xml:space="preserve"> PAGEREF _Toc435607844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val="en-US" w:eastAsia="en-US"/>
        </w:rPr>
        <w:t>3.4.1.3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60083F">
        <w:rPr>
          <w:lang w:val="en-US" w:eastAsia="en-US"/>
        </w:rPr>
        <w:t>HTTPS</w:t>
      </w:r>
      <w:r>
        <w:tab/>
      </w:r>
      <w:r>
        <w:fldChar w:fldCharType="begin"/>
      </w:r>
      <w:r>
        <w:instrText xml:space="preserve"> PAGEREF _Toc435607845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val="en-US" w:eastAsia="en-US"/>
        </w:rPr>
        <w:t>3.4.1.4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60083F">
        <w:rPr>
          <w:lang w:val="en-US" w:eastAsia="en-US"/>
        </w:rPr>
        <w:t>CONFIGURACION ENTORNO</w:t>
      </w:r>
      <w:r>
        <w:tab/>
      </w:r>
      <w:r>
        <w:fldChar w:fldCharType="begin"/>
      </w:r>
      <w:r>
        <w:instrText xml:space="preserve"> PAGEREF _Toc435607846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val="en-US" w:eastAsia="en-US"/>
        </w:rPr>
        <w:t>3.4.1.5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60083F">
        <w:rPr>
          <w:lang w:val="en-US" w:eastAsia="en-US"/>
        </w:rPr>
        <w:t>En windows</w:t>
      </w:r>
      <w:r>
        <w:tab/>
      </w:r>
      <w:r>
        <w:fldChar w:fldCharType="begin"/>
      </w:r>
      <w:r>
        <w:instrText xml:space="preserve"> PAGEREF _Toc435607847 \h </w:instrText>
      </w:r>
      <w:r>
        <w:fldChar w:fldCharType="separate"/>
      </w:r>
      <w:r w:rsidR="006B7918">
        <w:t>14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  <w:lang w:eastAsia="en-US"/>
        </w:rPr>
        <w:t>3.4.2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Modificaciones Bundle para SILCAM.</w:t>
      </w:r>
      <w:r>
        <w:tab/>
      </w:r>
      <w:r>
        <w:fldChar w:fldCharType="begin"/>
      </w:r>
      <w:r>
        <w:instrText xml:space="preserve"> PAGEREF _Toc435607848 \h </w:instrText>
      </w:r>
      <w:r>
        <w:fldChar w:fldCharType="separate"/>
      </w:r>
      <w:r w:rsidR="006B7918">
        <w:t>15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3.4.2.1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Actualizar el servicio de autentificación de bonita</w:t>
      </w:r>
      <w:r>
        <w:tab/>
      </w:r>
      <w:r>
        <w:fldChar w:fldCharType="begin"/>
      </w:r>
      <w:r>
        <w:instrText xml:space="preserve"> PAGEREF _Toc435607849 \h </w:instrText>
      </w:r>
      <w:r>
        <w:fldChar w:fldCharType="separate"/>
      </w:r>
      <w:r w:rsidR="006B7918">
        <w:t>15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3.4.2.2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Actualizar los servicios de acceso de BBDD de hibernate de bonita</w:t>
      </w:r>
      <w:r>
        <w:tab/>
      </w:r>
      <w:r>
        <w:fldChar w:fldCharType="begin"/>
      </w:r>
      <w:r>
        <w:instrText xml:space="preserve"> PAGEREF _Toc435607850 \h </w:instrText>
      </w:r>
      <w:r>
        <w:fldChar w:fldCharType="separate"/>
      </w:r>
      <w:r w:rsidR="006B7918">
        <w:t>16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Librerias servidor bundle portal de bonita</w:t>
      </w:r>
      <w:r>
        <w:tab/>
      </w:r>
      <w:r>
        <w:fldChar w:fldCharType="begin"/>
      </w:r>
      <w:r>
        <w:instrText xml:space="preserve"> PAGEREF _Toc435607851 \h </w:instrText>
      </w:r>
      <w:r>
        <w:fldChar w:fldCharType="separate"/>
      </w:r>
      <w:r w:rsidR="006B7918">
        <w:t>16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Actualizacion de librerias.</w:t>
      </w:r>
      <w:r>
        <w:tab/>
      </w:r>
      <w:r>
        <w:fldChar w:fldCharType="begin"/>
      </w:r>
      <w:r>
        <w:instrText xml:space="preserve"> PAGEREF _Toc435607852 \h </w:instrText>
      </w:r>
      <w:r>
        <w:fldChar w:fldCharType="separate"/>
      </w:r>
      <w:r w:rsidR="006B7918">
        <w:t>18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3.4.3.2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La conexión con la BBDD del motor de bonita</w:t>
      </w:r>
      <w:r>
        <w:tab/>
      </w:r>
      <w:r>
        <w:fldChar w:fldCharType="begin"/>
      </w:r>
      <w:r>
        <w:instrText xml:space="preserve"> PAGEREF _Toc435607853 \h </w:instrText>
      </w:r>
      <w:r>
        <w:fldChar w:fldCharType="separate"/>
      </w:r>
      <w:r w:rsidR="006B7918">
        <w:t>18</w:t>
      </w:r>
      <w:r>
        <w:fldChar w:fldCharType="end"/>
      </w:r>
    </w:p>
    <w:p w:rsidR="001449FD" w:rsidRDefault="001449FD">
      <w:pPr>
        <w:pStyle w:val="TDC4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3.4.3.3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Las llamadas Rest:</w:t>
      </w:r>
      <w:r>
        <w:tab/>
      </w:r>
      <w:r>
        <w:fldChar w:fldCharType="begin"/>
      </w:r>
      <w:r>
        <w:instrText xml:space="preserve"> PAGEREF _Toc435607854 \h </w:instrText>
      </w:r>
      <w:r>
        <w:fldChar w:fldCharType="separate"/>
      </w:r>
      <w:r w:rsidR="006B7918">
        <w:t>19</w:t>
      </w:r>
      <w:r>
        <w:fldChar w:fldCharType="end"/>
      </w:r>
    </w:p>
    <w:p w:rsidR="001449FD" w:rsidRDefault="001449FD">
      <w:pPr>
        <w:pStyle w:val="TDC3"/>
        <w:rPr>
          <w:rFonts w:asciiTheme="minorHAnsi" w:eastAsiaTheme="minorEastAsia" w:hAnsiTheme="minorHAnsi" w:cstheme="minorBidi"/>
          <w:sz w:val="22"/>
          <w:szCs w:val="22"/>
        </w:rPr>
      </w:pPr>
      <w:r w:rsidRPr="0060083F">
        <w:rPr>
          <w:color w:val="000000"/>
        </w:rPr>
        <w:t>3.4.4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Conexión con terceros:</w:t>
      </w:r>
      <w:r>
        <w:tab/>
      </w:r>
      <w:r>
        <w:fldChar w:fldCharType="begin"/>
      </w:r>
      <w:r>
        <w:instrText xml:space="preserve"> PAGEREF _Toc435607855 \h </w:instrText>
      </w:r>
      <w:r>
        <w:fldChar w:fldCharType="separate"/>
      </w:r>
      <w:r w:rsidR="006B7918">
        <w:t>20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Integrar Licenciamiento con Bonita.</w:t>
      </w:r>
      <w:r>
        <w:tab/>
      </w:r>
      <w:r>
        <w:fldChar w:fldCharType="begin"/>
      </w:r>
      <w:r>
        <w:instrText xml:space="preserve"> PAGEREF _Toc435607856 \h </w:instrText>
      </w:r>
      <w:r>
        <w:fldChar w:fldCharType="separate"/>
      </w:r>
      <w:r w:rsidR="006B7918">
        <w:t>21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3.6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CAS-SATEC</w:t>
      </w:r>
      <w:r>
        <w:tab/>
      </w:r>
      <w:r>
        <w:fldChar w:fldCharType="begin"/>
      </w:r>
      <w:r>
        <w:instrText xml:space="preserve"> PAGEREF _Toc435607857 \h </w:instrText>
      </w:r>
      <w:r>
        <w:fldChar w:fldCharType="separate"/>
      </w:r>
      <w:r w:rsidR="006B7918">
        <w:t>22</w:t>
      </w:r>
      <w:r>
        <w:fldChar w:fldCharType="end"/>
      </w:r>
    </w:p>
    <w:p w:rsidR="001449FD" w:rsidRDefault="001449FD">
      <w:pPr>
        <w:pStyle w:val="TDC2"/>
        <w:rPr>
          <w:rFonts w:asciiTheme="minorHAnsi" w:eastAsiaTheme="minorEastAsia" w:hAnsiTheme="minorHAnsi" w:cstheme="minorBidi"/>
          <w:sz w:val="22"/>
          <w:szCs w:val="22"/>
        </w:rPr>
      </w:pPr>
      <w:r>
        <w:t>3.7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CORS</w:t>
      </w:r>
      <w:r>
        <w:tab/>
      </w:r>
      <w:r>
        <w:fldChar w:fldCharType="begin"/>
      </w:r>
      <w:r>
        <w:instrText xml:space="preserve"> PAGEREF _Toc435607858 \h </w:instrText>
      </w:r>
      <w:r>
        <w:fldChar w:fldCharType="separate"/>
      </w:r>
      <w:r w:rsidR="006B7918">
        <w:t>23</w:t>
      </w:r>
      <w:r>
        <w:fldChar w:fldCharType="end"/>
      </w:r>
    </w:p>
    <w:p w:rsidR="00C56CFD" w:rsidRPr="0077275D" w:rsidRDefault="001A7A8D" w:rsidP="00F51F2E">
      <w:pPr>
        <w:pStyle w:val="Textoindependiente"/>
      </w:pPr>
      <w:r>
        <w:rPr>
          <w:noProof/>
          <w:color w:val="00A6D6"/>
          <w:sz w:val="48"/>
          <w:szCs w:val="48"/>
        </w:rPr>
        <w:fldChar w:fldCharType="end"/>
      </w:r>
    </w:p>
    <w:p w:rsidR="00E81A46" w:rsidRDefault="00E81A46" w:rsidP="007A4B4E">
      <w:pPr>
        <w:pStyle w:val="TrasTabla"/>
      </w:pPr>
    </w:p>
    <w:p w:rsidR="00E81A46" w:rsidRPr="0077275D" w:rsidRDefault="00E81A46" w:rsidP="00AD3636">
      <w:pPr>
        <w:pStyle w:val="Textoindependiente"/>
        <w:sectPr w:rsidR="00E81A46" w:rsidRPr="0077275D" w:rsidSect="00001E8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2098" w:right="851" w:bottom="1985" w:left="2552" w:header="567" w:footer="737" w:gutter="0"/>
          <w:pgNumType w:start="1"/>
          <w:cols w:space="720"/>
          <w:titlePg/>
        </w:sectPr>
      </w:pPr>
    </w:p>
    <w:p w:rsidR="00BF0F89" w:rsidRDefault="00BF0F89" w:rsidP="00BF0F89">
      <w:pPr>
        <w:pStyle w:val="Ttulo1"/>
        <w:keepLines w:val="0"/>
        <w:pBdr>
          <w:bottom w:val="single" w:sz="6" w:space="1" w:color="auto"/>
        </w:pBdr>
        <w:tabs>
          <w:tab w:val="clear" w:pos="1361"/>
          <w:tab w:val="num" w:pos="709"/>
        </w:tabs>
        <w:spacing w:before="360"/>
        <w:ind w:left="709" w:hanging="709"/>
      </w:pPr>
      <w:bookmarkStart w:id="2" w:name="_Toc221623975"/>
      <w:bookmarkStart w:id="3" w:name="_Toc222545017"/>
      <w:bookmarkStart w:id="4" w:name="_Toc222545018"/>
      <w:bookmarkStart w:id="5" w:name="_Toc222545515"/>
      <w:bookmarkStart w:id="6" w:name="_Toc226107249"/>
      <w:bookmarkStart w:id="7" w:name="_Toc226107250"/>
      <w:bookmarkStart w:id="8" w:name="_Toc220930167"/>
      <w:bookmarkStart w:id="9" w:name="_Toc237065183"/>
      <w:bookmarkStart w:id="10" w:name="_Toc237066550"/>
      <w:bookmarkStart w:id="11" w:name="_Toc435607826"/>
      <w:bookmarkEnd w:id="2"/>
      <w:bookmarkEnd w:id="3"/>
      <w:bookmarkEnd w:id="4"/>
      <w:bookmarkEnd w:id="5"/>
      <w:bookmarkEnd w:id="6"/>
      <w:bookmarkEnd w:id="7"/>
      <w:r>
        <w:lastRenderedPageBreak/>
        <w:t>Introducción</w:t>
      </w:r>
      <w:bookmarkEnd w:id="8"/>
      <w:bookmarkEnd w:id="9"/>
      <w:bookmarkEnd w:id="10"/>
      <w:bookmarkEnd w:id="11"/>
    </w:p>
    <w:p w:rsidR="00BF0F89" w:rsidRDefault="00BF0F89" w:rsidP="00BF0F89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12" w:name="_Toc220930168"/>
      <w:bookmarkStart w:id="13" w:name="_Toc237065184"/>
      <w:bookmarkStart w:id="14" w:name="_Toc237066551"/>
      <w:bookmarkStart w:id="15" w:name="_Toc435607827"/>
      <w:r>
        <w:t>Objetivo</w:t>
      </w:r>
      <w:bookmarkEnd w:id="12"/>
      <w:bookmarkEnd w:id="13"/>
      <w:bookmarkEnd w:id="14"/>
      <w:bookmarkEnd w:id="15"/>
    </w:p>
    <w:p w:rsidR="00BF0F89" w:rsidRPr="00236F6E" w:rsidRDefault="00BF0F89" w:rsidP="00236F6E">
      <w:pPr>
        <w:pStyle w:val="Textoindependiente"/>
      </w:pPr>
      <w:r w:rsidRPr="00236F6E">
        <w:t>El objetivo de</w:t>
      </w:r>
      <w:r w:rsidR="00236F6E" w:rsidRPr="00236F6E">
        <w:t xml:space="preserve"> este documento es explicar los pasos necesarios para montar el portal de bonita de modo que esté integrado con la aplicación SILCAM. Es decir desde el proyecto de licenciamiento (catastro-web) se pueda consultar información del motor de bonita y mostrar formularios de los procesos dados de alta en el portal y registrados por licenciamiento. Así mismo desde dichos procesos se pueda acceder a proyectos, BBDD de Silcam.</w:t>
      </w:r>
    </w:p>
    <w:p w:rsidR="00BF0F89" w:rsidRDefault="00BF0F89" w:rsidP="00BF0F89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16" w:name="_Toc220930169"/>
      <w:bookmarkStart w:id="17" w:name="_Toc237065185"/>
      <w:bookmarkStart w:id="18" w:name="_Toc237066552"/>
      <w:bookmarkStart w:id="19" w:name="_Toc435607828"/>
      <w:r>
        <w:t>Abreviaturas y Acrónimos</w:t>
      </w:r>
      <w:bookmarkEnd w:id="16"/>
      <w:bookmarkEnd w:id="17"/>
      <w:bookmarkEnd w:id="18"/>
      <w:bookmarkEnd w:id="19"/>
    </w:p>
    <w:p w:rsidR="00BF0F89" w:rsidRPr="004A1E35" w:rsidRDefault="00BF0F89" w:rsidP="00BF0F89">
      <w:pPr>
        <w:pStyle w:val="Textoindependiente"/>
        <w:rPr>
          <w:i/>
          <w:color w:val="FF0000"/>
        </w:rPr>
      </w:pPr>
      <w:r w:rsidRPr="004A1E35">
        <w:rPr>
          <w:i/>
          <w:color w:val="FF0000"/>
        </w:rPr>
        <w:t>Aquí, se definir</w:t>
      </w:r>
      <w:r>
        <w:rPr>
          <w:i/>
          <w:color w:val="FF0000"/>
        </w:rPr>
        <w:t>án toda</w:t>
      </w:r>
      <w:r w:rsidRPr="004A1E35">
        <w:rPr>
          <w:i/>
          <w:color w:val="FF0000"/>
        </w:rPr>
        <w:t>s las abreviaturas y acrónimos utilizados en el documento.</w:t>
      </w:r>
    </w:p>
    <w:p w:rsidR="00BF0F89" w:rsidRDefault="00BF0F89" w:rsidP="00BF0F89">
      <w:pPr>
        <w:pStyle w:val="Ttulo1"/>
        <w:keepLines w:val="0"/>
        <w:pBdr>
          <w:bottom w:val="single" w:sz="6" w:space="1" w:color="auto"/>
        </w:pBdr>
        <w:tabs>
          <w:tab w:val="clear" w:pos="1361"/>
          <w:tab w:val="num" w:pos="709"/>
        </w:tabs>
        <w:spacing w:before="360"/>
        <w:ind w:left="709" w:hanging="709"/>
      </w:pPr>
      <w:bookmarkStart w:id="20" w:name="_Toc220930170"/>
      <w:bookmarkStart w:id="21" w:name="_Toc237065186"/>
      <w:bookmarkStart w:id="22" w:name="_Toc237066553"/>
      <w:bookmarkStart w:id="23" w:name="_Toc435607829"/>
      <w:r>
        <w:lastRenderedPageBreak/>
        <w:t xml:space="preserve">Definición de </w:t>
      </w:r>
      <w:smartTag w:uri="urn:schemas-microsoft-com:office:smarttags" w:element="PersonName">
        <w:smartTagPr>
          <w:attr w:name="ProductID" w:val="la Arquitectura"/>
        </w:smartTagPr>
        <w:r>
          <w:t>la Arquitectura</w:t>
        </w:r>
      </w:smartTag>
      <w:r>
        <w:t xml:space="preserve"> del Sistema</w:t>
      </w:r>
      <w:bookmarkEnd w:id="20"/>
      <w:bookmarkEnd w:id="21"/>
      <w:bookmarkEnd w:id="22"/>
      <w:bookmarkEnd w:id="23"/>
    </w:p>
    <w:p w:rsidR="00BF0F89" w:rsidRDefault="00BF0F89" w:rsidP="00BF0F89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24" w:name="_Toc220930171"/>
      <w:bookmarkStart w:id="25" w:name="_Toc237065187"/>
      <w:bookmarkStart w:id="26" w:name="_Toc237066554"/>
      <w:bookmarkStart w:id="27" w:name="_Toc435607830"/>
      <w:r>
        <w:t xml:space="preserve">Definición de </w:t>
      </w:r>
      <w:smartTag w:uri="urn:schemas-microsoft-com:office:smarttags" w:element="PersonName">
        <w:smartTagPr>
          <w:attr w:name="ProductID" w:val="la Arquitectura Software"/>
        </w:smartTagPr>
        <w:r>
          <w:t>la Arquitectura Software</w:t>
        </w:r>
      </w:smartTag>
      <w:bookmarkEnd w:id="24"/>
      <w:bookmarkEnd w:id="25"/>
      <w:bookmarkEnd w:id="26"/>
      <w:bookmarkEnd w:id="27"/>
    </w:p>
    <w:p w:rsidR="00BF0F89" w:rsidRPr="003338D0" w:rsidRDefault="00BF0F89" w:rsidP="00BF0F89">
      <w:pPr>
        <w:pStyle w:val="Textoindependiente"/>
        <w:rPr>
          <w:i/>
          <w:color w:val="FF0000"/>
        </w:rPr>
      </w:pPr>
      <w:r w:rsidRPr="003338D0">
        <w:rPr>
          <w:i/>
          <w:color w:val="FF0000"/>
        </w:rPr>
        <w:t>En esta actividad se define la arquitectura general del sistema de información, especificando la descomposición lógica en subsistemas de diseño y la ubicación de cada</w:t>
      </w:r>
      <w:r>
        <w:rPr>
          <w:i/>
          <w:color w:val="FF0000"/>
        </w:rPr>
        <w:t xml:space="preserve"> uno de los mismos.</w:t>
      </w:r>
    </w:p>
    <w:p w:rsidR="00BF0F89" w:rsidRDefault="00BF0F89" w:rsidP="00BF0F89">
      <w:pPr>
        <w:pStyle w:val="Ttulo3"/>
        <w:keepLines w:val="0"/>
        <w:tabs>
          <w:tab w:val="clear" w:pos="1361"/>
          <w:tab w:val="num" w:pos="851"/>
        </w:tabs>
        <w:spacing w:before="240"/>
        <w:ind w:left="851" w:hanging="851"/>
      </w:pPr>
      <w:bookmarkStart w:id="28" w:name="_Toc220930172"/>
      <w:bookmarkStart w:id="29" w:name="_Toc237065188"/>
      <w:bookmarkStart w:id="30" w:name="_Toc237066555"/>
      <w:bookmarkStart w:id="31" w:name="_Toc435607831"/>
      <w:r>
        <w:t>Diagrama de componentes</w:t>
      </w:r>
      <w:bookmarkEnd w:id="28"/>
      <w:bookmarkEnd w:id="29"/>
      <w:bookmarkEnd w:id="30"/>
      <w:bookmarkEnd w:id="31"/>
    </w:p>
    <w:p w:rsidR="006608A4" w:rsidRPr="00EF75EE" w:rsidRDefault="00BF0F89" w:rsidP="00EF75EE">
      <w:pPr>
        <w:pStyle w:val="Textoindependiente"/>
        <w:rPr>
          <w:i/>
          <w:color w:val="FF0000"/>
        </w:rPr>
      </w:pPr>
      <w:r w:rsidRPr="00FC39FC">
        <w:rPr>
          <w:i/>
          <w:color w:val="FF0000"/>
        </w:rPr>
        <w:t>Un diagrama</w:t>
      </w:r>
      <w:r>
        <w:rPr>
          <w:i/>
          <w:color w:val="FF0000"/>
        </w:rPr>
        <w:t xml:space="preserve"> UML</w:t>
      </w:r>
      <w:r w:rsidRPr="00FC39FC">
        <w:rPr>
          <w:i/>
          <w:color w:val="FF0000"/>
        </w:rPr>
        <w:t xml:space="preserve"> </w:t>
      </w:r>
      <w:r>
        <w:rPr>
          <w:i/>
          <w:color w:val="FF0000"/>
        </w:rPr>
        <w:t>que</w:t>
      </w:r>
      <w:r w:rsidRPr="00FC39FC">
        <w:rPr>
          <w:i/>
          <w:color w:val="FF0000"/>
        </w:rPr>
        <w:t xml:space="preserve"> representa</w:t>
      </w:r>
      <w:r>
        <w:rPr>
          <w:i/>
          <w:color w:val="FF0000"/>
        </w:rPr>
        <w:t>rá có</w:t>
      </w:r>
      <w:r w:rsidRPr="00FC39FC">
        <w:rPr>
          <w:i/>
          <w:color w:val="FF0000"/>
        </w:rPr>
        <w:t xml:space="preserve">mo </w:t>
      </w:r>
      <w:r>
        <w:rPr>
          <w:i/>
          <w:color w:val="FF0000"/>
        </w:rPr>
        <w:t>el</w:t>
      </w:r>
      <w:r w:rsidRPr="00FC39FC">
        <w:rPr>
          <w:i/>
          <w:color w:val="FF0000"/>
        </w:rPr>
        <w:t xml:space="preserve"> sistema de </w:t>
      </w:r>
      <w:hyperlink r:id="rId14" w:tooltip="Software" w:history="1">
        <w:r w:rsidRPr="00FC39FC">
          <w:rPr>
            <w:i/>
            <w:color w:val="FF0000"/>
          </w:rPr>
          <w:t>software</w:t>
        </w:r>
      </w:hyperlink>
      <w:r w:rsidRPr="00FC39FC">
        <w:rPr>
          <w:i/>
          <w:color w:val="FF0000"/>
        </w:rPr>
        <w:t xml:space="preserve"> es dividido en </w:t>
      </w:r>
      <w:hyperlink r:id="rId15" w:tooltip="Componentes de software" w:history="1">
        <w:r w:rsidRPr="00FC39FC">
          <w:rPr>
            <w:i/>
            <w:color w:val="FF0000"/>
          </w:rPr>
          <w:t>componentes</w:t>
        </w:r>
      </w:hyperlink>
      <w:r w:rsidRPr="00FC39FC">
        <w:rPr>
          <w:i/>
          <w:color w:val="FF0000"/>
        </w:rPr>
        <w:t xml:space="preserve"> </w:t>
      </w:r>
      <w:r>
        <w:rPr>
          <w:i/>
          <w:color w:val="FF0000"/>
        </w:rPr>
        <w:t>mostrando</w:t>
      </w:r>
      <w:r w:rsidRPr="00FC39FC">
        <w:rPr>
          <w:i/>
          <w:color w:val="FF0000"/>
        </w:rPr>
        <w:t xml:space="preserve"> las </w:t>
      </w:r>
      <w:hyperlink r:id="rId16" w:tooltip="Dependencia (UML) (aún no redactado)" w:history="1">
        <w:r w:rsidRPr="00FC39FC">
          <w:rPr>
            <w:i/>
            <w:color w:val="FF0000"/>
          </w:rPr>
          <w:t>dependencias</w:t>
        </w:r>
      </w:hyperlink>
      <w:r w:rsidRPr="00FC39FC">
        <w:rPr>
          <w:i/>
          <w:color w:val="FF0000"/>
        </w:rPr>
        <w:t xml:space="preserve"> entre </w:t>
      </w:r>
      <w:r>
        <w:rPr>
          <w:i/>
          <w:color w:val="FF0000"/>
        </w:rPr>
        <w:t>éstos</w:t>
      </w:r>
      <w:r w:rsidRPr="00FC39FC">
        <w:rPr>
          <w:i/>
          <w:color w:val="FF0000"/>
        </w:rPr>
        <w:t xml:space="preserve">. Los componentes físicos incluyen </w:t>
      </w:r>
      <w:hyperlink r:id="rId17" w:tooltip="Archivo (computación)" w:history="1">
        <w:r w:rsidRPr="00FC39FC">
          <w:rPr>
            <w:i/>
            <w:color w:val="FF0000"/>
          </w:rPr>
          <w:t>archivos</w:t>
        </w:r>
      </w:hyperlink>
      <w:r w:rsidRPr="00FC39FC">
        <w:rPr>
          <w:i/>
          <w:color w:val="FF0000"/>
        </w:rPr>
        <w:t xml:space="preserve">, cabeceras, </w:t>
      </w:r>
      <w:hyperlink r:id="rId18" w:tooltip="Biblioteca (programación)" w:history="1">
        <w:r w:rsidRPr="00FC39FC">
          <w:rPr>
            <w:i/>
            <w:color w:val="FF0000"/>
          </w:rPr>
          <w:t>librerías compartidas</w:t>
        </w:r>
      </w:hyperlink>
      <w:r w:rsidRPr="00FC39FC">
        <w:rPr>
          <w:i/>
          <w:color w:val="FF0000"/>
        </w:rPr>
        <w:t xml:space="preserve">, </w:t>
      </w:r>
      <w:hyperlink r:id="rId19" w:tooltip="Módulo (programación)" w:history="1">
        <w:r w:rsidRPr="00FC39FC">
          <w:rPr>
            <w:i/>
            <w:color w:val="FF0000"/>
          </w:rPr>
          <w:t>módulos</w:t>
        </w:r>
      </w:hyperlink>
      <w:r w:rsidRPr="00FC39FC">
        <w:rPr>
          <w:i/>
          <w:color w:val="FF0000"/>
        </w:rPr>
        <w:t xml:space="preserve">, </w:t>
      </w:r>
      <w:hyperlink r:id="rId20" w:tooltip="Ejecutable" w:history="1">
        <w:r w:rsidRPr="00FC39FC">
          <w:rPr>
            <w:i/>
            <w:color w:val="FF0000"/>
          </w:rPr>
          <w:t>ejecutables</w:t>
        </w:r>
      </w:hyperlink>
      <w:r w:rsidRPr="00FC39FC">
        <w:rPr>
          <w:i/>
          <w:color w:val="FF0000"/>
        </w:rPr>
        <w:t xml:space="preserve">, o </w:t>
      </w:r>
      <w:hyperlink r:id="rId21" w:tooltip="Paquete de software" w:history="1">
        <w:r w:rsidRPr="00FC39FC">
          <w:rPr>
            <w:i/>
            <w:color w:val="FF0000"/>
          </w:rPr>
          <w:t>paquetes</w:t>
        </w:r>
      </w:hyperlink>
      <w:r w:rsidRPr="00FC39FC">
        <w:rPr>
          <w:i/>
          <w:color w:val="FF0000"/>
        </w:rPr>
        <w:t xml:space="preserve">. Los diagramas de Componentes prevalecen en el campo de la </w:t>
      </w:r>
      <w:hyperlink r:id="rId22" w:tooltip="Arquitectura de software" w:history="1">
        <w:r w:rsidRPr="00FC39FC">
          <w:rPr>
            <w:i/>
            <w:color w:val="FF0000"/>
          </w:rPr>
          <w:t>arquitectura de software</w:t>
        </w:r>
      </w:hyperlink>
      <w:r w:rsidRPr="00FC39FC">
        <w:rPr>
          <w:i/>
          <w:color w:val="FF0000"/>
        </w:rPr>
        <w:t xml:space="preserve"> pero pueden ser usados para modelar y documentar cualquier arquitectura de sistema.</w:t>
      </w:r>
    </w:p>
    <w:p w:rsidR="00EF75EE" w:rsidRPr="00EF75EE" w:rsidRDefault="00EF75EE" w:rsidP="00EF75EE">
      <w:pPr>
        <w:pStyle w:val="Ttulo2"/>
        <w:tabs>
          <w:tab w:val="clear" w:pos="1361"/>
          <w:tab w:val="num" w:pos="851"/>
        </w:tabs>
      </w:pPr>
      <w:bookmarkStart w:id="32" w:name="_Toc411245939"/>
      <w:bookmarkStart w:id="33" w:name="_Toc435607832"/>
      <w:r w:rsidRPr="00EF75EE">
        <w:t>Datos acceso a la maquina LINUX</w:t>
      </w:r>
      <w:bookmarkEnd w:id="32"/>
      <w:bookmarkEnd w:id="33"/>
    </w:p>
    <w:p w:rsidR="00E82BB0" w:rsidRPr="00E82BB0" w:rsidRDefault="00E82BB0" w:rsidP="00E82BB0">
      <w:pPr>
        <w:pStyle w:val="Prrafodelista"/>
        <w:numPr>
          <w:ilvl w:val="0"/>
          <w:numId w:val="22"/>
        </w:numPr>
        <w:rPr>
          <w:b/>
        </w:rPr>
      </w:pPr>
      <w:r w:rsidRPr="00E82BB0">
        <w:rPr>
          <w:b/>
        </w:rPr>
        <w:t>DESARROLLO:</w:t>
      </w:r>
    </w:p>
    <w:p w:rsidR="00E82BB0" w:rsidRPr="00A52D9A" w:rsidRDefault="00E82BB0" w:rsidP="00E82BB0">
      <w:pPr>
        <w:rPr>
          <w:lang w:val="en-US"/>
        </w:rPr>
      </w:pPr>
      <w:r w:rsidRPr="00A52D9A">
        <w:rPr>
          <w:b/>
          <w:lang w:val="en-US"/>
        </w:rPr>
        <w:t>DNS</w:t>
      </w:r>
      <w:r w:rsidRPr="00A52D9A">
        <w:rPr>
          <w:lang w:val="en-US"/>
        </w:rPr>
        <w:t>:</w:t>
      </w:r>
      <w:r w:rsidRPr="00A52D9A">
        <w:rPr>
          <w:lang w:val="en-US"/>
        </w:rPr>
        <w:tab/>
      </w:r>
      <w:r w:rsidRPr="00A52D9A">
        <w:rPr>
          <w:lang w:val="en-US"/>
        </w:rPr>
        <w:tab/>
        <w:t>silcam.igeo.satec.e</w:t>
      </w:r>
      <w:r>
        <w:rPr>
          <w:lang w:val="en-US"/>
        </w:rPr>
        <w:t>s</w:t>
      </w:r>
    </w:p>
    <w:p w:rsidR="00E82BB0" w:rsidRDefault="00E82BB0" w:rsidP="00E82BB0">
      <w:pPr>
        <w:rPr>
          <w:rFonts w:ascii="Lucida Console" w:hAnsi="Lucida Console"/>
          <w:color w:val="484B4C"/>
          <w:sz w:val="21"/>
          <w:szCs w:val="21"/>
          <w:lang w:val="en-US"/>
        </w:rPr>
      </w:pPr>
      <w:r w:rsidRPr="002A0E0A">
        <w:rPr>
          <w:b/>
          <w:lang w:val="en-US"/>
        </w:rPr>
        <w:t>User/Pass:</w:t>
      </w:r>
      <w:r w:rsidRPr="002A0E0A">
        <w:rPr>
          <w:lang w:val="en-US"/>
        </w:rPr>
        <w:tab/>
        <w:t>root</w:t>
      </w:r>
      <w:r>
        <w:rPr>
          <w:lang w:val="en-US"/>
        </w:rPr>
        <w:t xml:space="preserve"> / </w:t>
      </w:r>
      <w:r w:rsidR="002E1CF0">
        <w:t>satec2015</w:t>
      </w:r>
    </w:p>
    <w:p w:rsidR="00AB1625" w:rsidRPr="002E1CF0" w:rsidRDefault="001A7A8D" w:rsidP="00AB1625">
      <w:pPr>
        <w:rPr>
          <w:lang w:val="en-US"/>
        </w:rPr>
      </w:pPr>
      <w:hyperlink r:id="rId23" w:history="1">
        <w:r w:rsidR="00AB1625" w:rsidRPr="002E1CF0">
          <w:rPr>
            <w:rStyle w:val="Hipervnculo"/>
            <w:lang w:val="en-US"/>
          </w:rPr>
          <w:t>http://silcam.silcam.igeo.satec.es:8090/bonita</w:t>
        </w:r>
      </w:hyperlink>
    </w:p>
    <w:p w:rsidR="00AB1625" w:rsidRPr="002A0E0A" w:rsidRDefault="00AB1625" w:rsidP="00E82BB0">
      <w:pPr>
        <w:rPr>
          <w:lang w:val="en-US"/>
        </w:rPr>
      </w:pPr>
    </w:p>
    <w:p w:rsidR="00E82BB0" w:rsidRPr="00E82BB0" w:rsidRDefault="00E82BB0" w:rsidP="00E82BB0">
      <w:pPr>
        <w:pStyle w:val="Prrafodelista"/>
        <w:numPr>
          <w:ilvl w:val="0"/>
          <w:numId w:val="22"/>
        </w:numPr>
        <w:rPr>
          <w:b/>
        </w:rPr>
      </w:pPr>
      <w:r w:rsidRPr="00E82BB0">
        <w:rPr>
          <w:b/>
        </w:rPr>
        <w:t>DEMO (DESARROLLO)</w:t>
      </w:r>
    </w:p>
    <w:p w:rsidR="00EF75EE" w:rsidRPr="001E5175" w:rsidRDefault="00EF75EE" w:rsidP="00366CDB">
      <w:r w:rsidRPr="00EC3AAB">
        <w:rPr>
          <w:b/>
        </w:rPr>
        <w:t>DNS</w:t>
      </w:r>
      <w:r>
        <w:t>:</w:t>
      </w:r>
      <w:r>
        <w:tab/>
      </w:r>
      <w:r>
        <w:tab/>
        <w:t>demo.silcam.igeo.satec.es</w:t>
      </w:r>
      <w:r w:rsidR="00D5797B" w:rsidRPr="001E5175">
        <w:t xml:space="preserve"> </w:t>
      </w:r>
    </w:p>
    <w:p w:rsidR="00EF75EE" w:rsidRDefault="00EF75EE" w:rsidP="00EF75EE">
      <w:r w:rsidRPr="001E5175">
        <w:rPr>
          <w:b/>
        </w:rPr>
        <w:t>User/Pass:</w:t>
      </w:r>
      <w:r w:rsidRPr="001E5175">
        <w:tab/>
      </w:r>
      <w:r w:rsidR="00EA1A55" w:rsidRPr="00D5797B">
        <w:t>root/</w:t>
      </w:r>
      <w:r w:rsidR="00366CDB">
        <w:t>satec2015</w:t>
      </w:r>
    </w:p>
    <w:p w:rsidR="00AB1625" w:rsidRPr="00AB1625" w:rsidRDefault="001A7A8D" w:rsidP="00AB1625">
      <w:pPr>
        <w:rPr>
          <w:rStyle w:val="Hipervnculo"/>
        </w:rPr>
      </w:pPr>
      <w:hyperlink r:id="rId24" w:history="1">
        <w:r w:rsidR="00AB1625" w:rsidRPr="001E5175">
          <w:rPr>
            <w:rStyle w:val="Hipervnculo"/>
          </w:rPr>
          <w:t>http://</w:t>
        </w:r>
        <w:r w:rsidR="00AB1625" w:rsidRPr="00AB1625">
          <w:rPr>
            <w:rStyle w:val="Hipervnculo"/>
          </w:rPr>
          <w:t>demo</w:t>
        </w:r>
        <w:r w:rsidR="00AB1625">
          <w:rPr>
            <w:rStyle w:val="Hipervnculo"/>
          </w:rPr>
          <w:t>.</w:t>
        </w:r>
        <w:r w:rsidR="00AB1625" w:rsidRPr="00AB1625">
          <w:rPr>
            <w:rStyle w:val="Hipervnculo"/>
          </w:rPr>
          <w:t>silcam</w:t>
        </w:r>
        <w:r w:rsidR="00AB1625" w:rsidRPr="001E5175">
          <w:rPr>
            <w:rStyle w:val="Hipervnculo"/>
          </w:rPr>
          <w:t>.silcam.igeo.satec.es:8090/bonita</w:t>
        </w:r>
      </w:hyperlink>
    </w:p>
    <w:p w:rsidR="00AB1625" w:rsidRDefault="00AB1625" w:rsidP="00EF75EE"/>
    <w:p w:rsidR="00E82BB0" w:rsidRPr="00E82BB0" w:rsidRDefault="00E82BB0" w:rsidP="00E82BB0">
      <w:pPr>
        <w:pStyle w:val="Prrafodelista"/>
        <w:numPr>
          <w:ilvl w:val="0"/>
          <w:numId w:val="22"/>
        </w:numPr>
        <w:rPr>
          <w:b/>
        </w:rPr>
      </w:pPr>
      <w:r w:rsidRPr="00E82BB0">
        <w:rPr>
          <w:b/>
        </w:rPr>
        <w:t>PRE</w:t>
      </w:r>
    </w:p>
    <w:p w:rsidR="00E82BB0" w:rsidRPr="002E1CF0" w:rsidRDefault="00E82BB0" w:rsidP="00E82BB0">
      <w:pPr>
        <w:rPr>
          <w:lang w:val="pt-PT"/>
        </w:rPr>
      </w:pPr>
      <w:r w:rsidRPr="002E1CF0">
        <w:rPr>
          <w:b/>
          <w:lang w:val="pt-PT"/>
        </w:rPr>
        <w:t>DNS</w:t>
      </w:r>
      <w:r w:rsidRPr="002E1CF0">
        <w:rPr>
          <w:lang w:val="pt-PT"/>
        </w:rPr>
        <w:t>:</w:t>
      </w:r>
      <w:r w:rsidRPr="002E1CF0">
        <w:rPr>
          <w:lang w:val="pt-PT"/>
        </w:rPr>
        <w:tab/>
      </w:r>
      <w:r w:rsidRPr="002E1CF0">
        <w:rPr>
          <w:lang w:val="pt-PT"/>
        </w:rPr>
        <w:tab/>
        <w:t>bonita-silcam.pre.mgmt.igeo.gov.ao</w:t>
      </w:r>
    </w:p>
    <w:p w:rsidR="00E82BB0" w:rsidRDefault="00E82BB0" w:rsidP="00EF75EE">
      <w:r w:rsidRPr="001E5175">
        <w:rPr>
          <w:b/>
        </w:rPr>
        <w:t>User/Pass:</w:t>
      </w:r>
      <w:r w:rsidRPr="001E5175">
        <w:tab/>
      </w:r>
      <w:r w:rsidRPr="00D5797B">
        <w:t>root/</w:t>
      </w:r>
      <w:r w:rsidR="002E1CF0">
        <w:t>Satec2014</w:t>
      </w:r>
    </w:p>
    <w:p w:rsidR="00AB1625" w:rsidRPr="00AB1625" w:rsidRDefault="001A7A8D" w:rsidP="00AB1625">
      <w:pPr>
        <w:rPr>
          <w:rStyle w:val="Hipervnculo"/>
        </w:rPr>
      </w:pPr>
      <w:hyperlink r:id="rId25" w:history="1">
        <w:r w:rsidR="00AB1625" w:rsidRPr="001E5175">
          <w:rPr>
            <w:rStyle w:val="Hipervnculo"/>
          </w:rPr>
          <w:t>http://</w:t>
        </w:r>
        <w:r w:rsidR="00AB1625" w:rsidRPr="00AB1625">
          <w:rPr>
            <w:rStyle w:val="Hipervnculo"/>
          </w:rPr>
          <w:t>bon</w:t>
        </w:r>
        <w:r w:rsidR="00AB1625">
          <w:rPr>
            <w:rStyle w:val="Hipervnculo"/>
          </w:rPr>
          <w:t>ita-silcam.pre.</w:t>
        </w:r>
        <w:r w:rsidR="00AB1625" w:rsidRPr="00AB1625">
          <w:rPr>
            <w:rStyle w:val="Hipervnculo"/>
          </w:rPr>
          <w:t>igeo.gov.ao</w:t>
        </w:r>
        <w:r w:rsidR="00AB1625" w:rsidRPr="001E5175">
          <w:rPr>
            <w:rStyle w:val="Hipervnculo"/>
          </w:rPr>
          <w:t>:8090/bonita</w:t>
        </w:r>
      </w:hyperlink>
    </w:p>
    <w:p w:rsidR="00AB1625" w:rsidRDefault="00AB1625" w:rsidP="00EF75EE"/>
    <w:p w:rsidR="00E82BB0" w:rsidRPr="00E82BB0" w:rsidRDefault="00E82BB0" w:rsidP="00E82BB0">
      <w:pPr>
        <w:pStyle w:val="Prrafodelista"/>
        <w:numPr>
          <w:ilvl w:val="0"/>
          <w:numId w:val="22"/>
        </w:numPr>
        <w:rPr>
          <w:b/>
        </w:rPr>
      </w:pPr>
      <w:r w:rsidRPr="00E82BB0">
        <w:rPr>
          <w:b/>
        </w:rPr>
        <w:t>PRO</w:t>
      </w:r>
    </w:p>
    <w:p w:rsidR="00E82BB0" w:rsidRPr="002E1CF0" w:rsidRDefault="00E82BB0" w:rsidP="00E82BB0">
      <w:pPr>
        <w:rPr>
          <w:lang w:val="pt-PT"/>
        </w:rPr>
      </w:pPr>
      <w:r w:rsidRPr="002E1CF0">
        <w:rPr>
          <w:b/>
          <w:lang w:val="pt-PT"/>
        </w:rPr>
        <w:t>DNS</w:t>
      </w:r>
      <w:r w:rsidRPr="002E1CF0">
        <w:rPr>
          <w:lang w:val="pt-PT"/>
        </w:rPr>
        <w:t>:</w:t>
      </w:r>
      <w:r w:rsidRPr="002E1CF0">
        <w:rPr>
          <w:lang w:val="pt-PT"/>
        </w:rPr>
        <w:tab/>
      </w:r>
      <w:r w:rsidRPr="002E1CF0">
        <w:rPr>
          <w:lang w:val="pt-PT"/>
        </w:rPr>
        <w:tab/>
        <w:t>bonita-silcam.pro.mgmt.igeo.gov.ao</w:t>
      </w:r>
    </w:p>
    <w:p w:rsidR="00E82BB0" w:rsidRPr="002E1CF0" w:rsidRDefault="00E82BB0" w:rsidP="00E82BB0">
      <w:pPr>
        <w:rPr>
          <w:lang w:val="pt-PT"/>
        </w:rPr>
      </w:pPr>
      <w:r w:rsidRPr="002E1CF0">
        <w:rPr>
          <w:b/>
          <w:lang w:val="pt-PT"/>
        </w:rPr>
        <w:t>User/Pass:</w:t>
      </w:r>
      <w:r w:rsidRPr="002E1CF0">
        <w:rPr>
          <w:lang w:val="pt-PT"/>
        </w:rPr>
        <w:tab/>
        <w:t>root/</w:t>
      </w:r>
      <w:r w:rsidR="002E1CF0">
        <w:rPr>
          <w:lang w:val="pt-PT"/>
        </w:rPr>
        <w:t>Satec2014</w:t>
      </w:r>
    </w:p>
    <w:p w:rsidR="00AB1625" w:rsidRPr="002E1CF0" w:rsidRDefault="001A7A8D" w:rsidP="00AB1625">
      <w:pPr>
        <w:rPr>
          <w:rStyle w:val="Hipervnculo"/>
          <w:lang w:val="pt-PT"/>
        </w:rPr>
      </w:pPr>
      <w:hyperlink r:id="rId26" w:history="1">
        <w:r w:rsidR="00AB1625" w:rsidRPr="002E1CF0">
          <w:rPr>
            <w:rStyle w:val="Hipervnculo"/>
            <w:lang w:val="pt-PT"/>
          </w:rPr>
          <w:t>http://bonita-silcam.pro.igeo.gov.ao:8090/bonita</w:t>
        </w:r>
      </w:hyperlink>
    </w:p>
    <w:p w:rsidR="00AB1625" w:rsidRPr="002E1CF0" w:rsidRDefault="00AB1625" w:rsidP="00E82BB0">
      <w:pPr>
        <w:rPr>
          <w:lang w:val="pt-PT"/>
        </w:rPr>
      </w:pPr>
    </w:p>
    <w:p w:rsidR="006608A4" w:rsidRPr="002E1CF0" w:rsidRDefault="006608A4" w:rsidP="006608A4">
      <w:pPr>
        <w:ind w:firstLine="708"/>
        <w:rPr>
          <w:color w:val="1F497D"/>
          <w:highlight w:val="red"/>
          <w:lang w:val="pt-PT"/>
        </w:rPr>
      </w:pPr>
    </w:p>
    <w:p w:rsidR="006608A4" w:rsidRPr="002E1CF0" w:rsidRDefault="006608A4" w:rsidP="006608A4">
      <w:pPr>
        <w:rPr>
          <w:color w:val="1F497D"/>
          <w:lang w:val="pt-PT"/>
        </w:rPr>
      </w:pPr>
    </w:p>
    <w:p w:rsidR="00A464BC" w:rsidRDefault="00A464BC">
      <w:pPr>
        <w:rPr>
          <w:rFonts w:eastAsia="MS Gothic" w:cs="Arial"/>
          <w:noProof/>
          <w:color w:val="00A6D6"/>
          <w:sz w:val="32"/>
          <w:szCs w:val="28"/>
          <w:lang w:val="en-US"/>
        </w:rPr>
      </w:pPr>
      <w:r>
        <w:rPr>
          <w:lang w:val="en-US"/>
        </w:rPr>
        <w:br w:type="page"/>
      </w:r>
    </w:p>
    <w:p w:rsidR="006608A4" w:rsidRDefault="006608A4" w:rsidP="00A10B9B">
      <w:pPr>
        <w:pStyle w:val="Ttulo1"/>
      </w:pPr>
      <w:bookmarkStart w:id="34" w:name="_Toc435607833"/>
      <w:r w:rsidRPr="00D5797B">
        <w:rPr>
          <w:lang w:val="en-US"/>
        </w:rPr>
        <w:lastRenderedPageBreak/>
        <w:t>CONFIGUR</w:t>
      </w:r>
      <w:r>
        <w:t>AR EL PORTAL.</w:t>
      </w:r>
      <w:bookmarkEnd w:id="34"/>
    </w:p>
    <w:p w:rsidR="006608A4" w:rsidRDefault="006608A4" w:rsidP="005B6FAD">
      <w:pPr>
        <w:pStyle w:val="Ttulo2"/>
      </w:pPr>
      <w:bookmarkStart w:id="35" w:name="_Toc435607834"/>
      <w:r>
        <w:t>IMPORTAR UNA ORGANIZACIÓN</w:t>
      </w:r>
      <w:bookmarkEnd w:id="35"/>
    </w:p>
    <w:p w:rsidR="006608A4" w:rsidRDefault="006608A4" w:rsidP="006608A4">
      <w:pPr>
        <w:rPr>
          <w:color w:val="1F497D"/>
        </w:rPr>
      </w:pPr>
    </w:p>
    <w:p w:rsidR="006608A4" w:rsidRDefault="006608A4" w:rsidP="006608A4">
      <w:r>
        <w:rPr>
          <w:noProof/>
        </w:rPr>
        <w:drawing>
          <wp:inline distT="0" distB="0" distL="0" distR="0">
            <wp:extent cx="5400040" cy="27908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A4" w:rsidRDefault="006608A4" w:rsidP="006608A4">
      <w:r>
        <w:rPr>
          <w:noProof/>
        </w:rPr>
        <w:drawing>
          <wp:inline distT="0" distB="0" distL="0" distR="0">
            <wp:extent cx="5400040" cy="27908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A4" w:rsidRDefault="006608A4" w:rsidP="006608A4"/>
    <w:p w:rsidR="006608A4" w:rsidRDefault="006608A4" w:rsidP="004E0CD9">
      <w:pPr>
        <w:pStyle w:val="Ttulo3"/>
      </w:pPr>
      <w:bookmarkStart w:id="36" w:name="_Toc435607835"/>
      <w:r>
        <w:lastRenderedPageBreak/>
        <w:t>Configurar usuarios y administradores del portal de bonita</w:t>
      </w:r>
      <w:bookmarkEnd w:id="36"/>
    </w:p>
    <w:p w:rsidR="006608A4" w:rsidRDefault="006608A4" w:rsidP="006608A4">
      <w:r>
        <w:rPr>
          <w:noProof/>
        </w:rPr>
        <w:drawing>
          <wp:inline distT="0" distB="0" distL="0" distR="0">
            <wp:extent cx="5400040" cy="27908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A4" w:rsidRDefault="006608A4" w:rsidP="006608A4">
      <w:r>
        <w:rPr>
          <w:noProof/>
        </w:rPr>
        <w:drawing>
          <wp:inline distT="0" distB="0" distL="0" distR="0">
            <wp:extent cx="5342187" cy="278892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rcRect r="1118" b="8040"/>
                    <a:stretch>
                      <a:fillRect/>
                    </a:stretch>
                  </pic:blipFill>
                  <pic:spPr>
                    <a:xfrm>
                      <a:off x="0" y="0"/>
                      <a:ext cx="5342187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A4" w:rsidRDefault="006608A4" w:rsidP="006608A4">
      <w:r>
        <w:rPr>
          <w:noProof/>
        </w:rPr>
        <w:lastRenderedPageBreak/>
        <w:drawing>
          <wp:inline distT="0" distB="0" distL="0" distR="0">
            <wp:extent cx="5400040" cy="27908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63" w:rsidRPr="00A10B9B" w:rsidRDefault="00C37E63" w:rsidP="001F3CE2">
      <w:pPr>
        <w:rPr>
          <w:rFonts w:eastAsia="MS Gothic" w:cs="Arial"/>
          <w:noProof/>
          <w:color w:val="00A6D6"/>
          <w:sz w:val="32"/>
          <w:szCs w:val="28"/>
        </w:rPr>
      </w:pPr>
    </w:p>
    <w:p w:rsidR="00D776BB" w:rsidRDefault="00D776BB" w:rsidP="00D776BB">
      <w:pPr>
        <w:pStyle w:val="Ttulo3"/>
      </w:pPr>
      <w:bookmarkStart w:id="37" w:name="_Toc435607836"/>
      <w:r>
        <w:t>Gestionar usuarios de la organización</w:t>
      </w:r>
      <w:bookmarkEnd w:id="37"/>
    </w:p>
    <w:p w:rsidR="00547D90" w:rsidRDefault="00547D90" w:rsidP="00547D90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177800</wp:posOffset>
            </wp:positionH>
            <wp:positionV relativeFrom="paragraph">
              <wp:posOffset>77470</wp:posOffset>
            </wp:positionV>
            <wp:extent cx="5093970" cy="1950720"/>
            <wp:effectExtent l="19050" t="0" r="0" b="0"/>
            <wp:wrapTight wrapText="bothSides">
              <wp:wrapPolygon edited="0">
                <wp:start x="-81" y="0"/>
                <wp:lineTo x="-81" y="21305"/>
                <wp:lineTo x="21568" y="21305"/>
                <wp:lineTo x="21568" y="0"/>
                <wp:lineTo x="-81" y="0"/>
              </wp:wrapPolygon>
            </wp:wrapTight>
            <wp:docPr id="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-5163185</wp:posOffset>
            </wp:positionH>
            <wp:positionV relativeFrom="paragraph">
              <wp:posOffset>197485</wp:posOffset>
            </wp:positionV>
            <wp:extent cx="5103495" cy="2057400"/>
            <wp:effectExtent l="19050" t="0" r="1905" b="0"/>
            <wp:wrapSquare wrapText="bothSides"/>
            <wp:docPr id="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7869" b="1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D90" w:rsidRDefault="00547D90" w:rsidP="00547D90">
      <w:pPr>
        <w:pStyle w:val="Ttulo3"/>
        <w:numPr>
          <w:ilvl w:val="0"/>
          <w:numId w:val="0"/>
        </w:numPr>
        <w:ind w:left="1361"/>
      </w:pPr>
    </w:p>
    <w:p w:rsidR="00955EAC" w:rsidRDefault="00955EAC" w:rsidP="00547D90">
      <w:pPr>
        <w:pStyle w:val="Ttulo3"/>
        <w:numPr>
          <w:ilvl w:val="0"/>
          <w:numId w:val="0"/>
        </w:numPr>
        <w:ind w:left="1361"/>
      </w:pPr>
    </w:p>
    <w:p w:rsidR="00955EAC" w:rsidRDefault="00955EAC" w:rsidP="00547D90">
      <w:pPr>
        <w:pStyle w:val="Ttulo3"/>
        <w:numPr>
          <w:ilvl w:val="0"/>
          <w:numId w:val="0"/>
        </w:numPr>
        <w:ind w:left="1361"/>
      </w:pPr>
    </w:p>
    <w:p w:rsidR="00955EAC" w:rsidRDefault="00955EAC" w:rsidP="00547D90">
      <w:pPr>
        <w:pStyle w:val="Ttulo3"/>
        <w:numPr>
          <w:ilvl w:val="0"/>
          <w:numId w:val="0"/>
        </w:numPr>
        <w:ind w:left="1361"/>
      </w:pPr>
    </w:p>
    <w:p w:rsidR="00955EAC" w:rsidRDefault="00955EAC" w:rsidP="00547D90">
      <w:pPr>
        <w:pStyle w:val="Ttulo3"/>
        <w:numPr>
          <w:ilvl w:val="0"/>
          <w:numId w:val="0"/>
        </w:numPr>
        <w:ind w:left="1361"/>
      </w:pPr>
    </w:p>
    <w:p w:rsidR="00955EAC" w:rsidRDefault="00955EAC">
      <w:pPr>
        <w:rPr>
          <w:rFonts w:eastAsia="MS Gothic" w:cs="Arial"/>
          <w:noProof/>
          <w:sz w:val="28"/>
          <w:szCs w:val="24"/>
        </w:rPr>
      </w:pPr>
      <w:r>
        <w:br w:type="page"/>
      </w:r>
    </w:p>
    <w:p w:rsidR="00955EAC" w:rsidRDefault="001F4C9A" w:rsidP="00955EAC">
      <w:pPr>
        <w:pStyle w:val="Ttulo2"/>
      </w:pPr>
      <w: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283210</wp:posOffset>
            </wp:positionV>
            <wp:extent cx="5726430" cy="1927860"/>
            <wp:effectExtent l="19050" t="0" r="7620" b="0"/>
            <wp:wrapNone/>
            <wp:docPr id="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38" w:name="_Toc435607837"/>
      <w:r w:rsidR="00955EAC">
        <w:t>Instalación de procesos</w:t>
      </w:r>
      <w:r w:rsidR="00673B5C">
        <w:t xml:space="preserve"> en el portal de bonita</w:t>
      </w:r>
      <w:bookmarkEnd w:id="38"/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114300</wp:posOffset>
            </wp:positionV>
            <wp:extent cx="5604510" cy="2499360"/>
            <wp:effectExtent l="19050" t="0" r="0" b="0"/>
            <wp:wrapNone/>
            <wp:docPr id="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  <w:r>
        <w:t xml:space="preserve">        </w:t>
      </w: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-134620</wp:posOffset>
            </wp:positionH>
            <wp:positionV relativeFrom="paragraph">
              <wp:posOffset>69215</wp:posOffset>
            </wp:positionV>
            <wp:extent cx="6111240" cy="2636520"/>
            <wp:effectExtent l="19050" t="0" r="3810" b="0"/>
            <wp:wrapNone/>
            <wp:docPr id="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  <w:r>
        <w:t>SeS</w:t>
      </w: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Default="001F4C9A" w:rsidP="00955EAC">
      <w:pPr>
        <w:jc w:val="center"/>
      </w:pPr>
    </w:p>
    <w:p w:rsidR="001F4C9A" w:rsidRPr="002E40EA" w:rsidRDefault="001F4C9A" w:rsidP="001F4C9A">
      <w:pPr>
        <w:rPr>
          <w:b/>
        </w:rPr>
      </w:pPr>
      <w:r w:rsidRPr="002E40EA">
        <w:rPr>
          <w:b/>
        </w:rPr>
        <w:t>Se deben mapear todos los actores para poder activar el proceso</w:t>
      </w:r>
    </w:p>
    <w:p w:rsidR="001F4C9A" w:rsidRDefault="00955EAC" w:rsidP="00955EAC">
      <w:pPr>
        <w:jc w:val="center"/>
      </w:pPr>
      <w:r>
        <w:rPr>
          <w:noProof/>
        </w:rPr>
        <w:lastRenderedPageBreak/>
        <w:drawing>
          <wp:inline distT="0" distB="0" distL="0" distR="0">
            <wp:extent cx="6111240" cy="2971800"/>
            <wp:effectExtent l="19050" t="0" r="3810" b="0"/>
            <wp:docPr id="2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C9A" w:rsidRDefault="001F4C9A" w:rsidP="001F4C9A"/>
    <w:p w:rsidR="001F4C9A" w:rsidRDefault="001F4C9A" w:rsidP="001F4C9A">
      <w:r>
        <w:t>Añadir la categoría a la que pertenece el proceso</w:t>
      </w:r>
      <w:r w:rsidR="00882D8D">
        <w:t>.</w:t>
      </w:r>
    </w:p>
    <w:p w:rsidR="001F4C9A" w:rsidRDefault="001F4C9A" w:rsidP="00955EAC">
      <w:pPr>
        <w:jc w:val="center"/>
      </w:pPr>
    </w:p>
    <w:p w:rsidR="00EE07F3" w:rsidRDefault="001F4C9A" w:rsidP="001F4C9A">
      <w:pPr>
        <w:pStyle w:val="Ttulo3"/>
      </w:pPr>
      <w:bookmarkStart w:id="39" w:name="_Toc435607838"/>
      <w:r>
        <w:t>Deshabilitar la instanciación de procesos</w:t>
      </w:r>
      <w:bookmarkEnd w:id="39"/>
    </w:p>
    <w:p w:rsidR="00C37E63" w:rsidRDefault="00EE07F3" w:rsidP="00EE07F3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612140</wp:posOffset>
            </wp:positionH>
            <wp:positionV relativeFrom="paragraph">
              <wp:posOffset>309245</wp:posOffset>
            </wp:positionV>
            <wp:extent cx="4705350" cy="2750820"/>
            <wp:effectExtent l="19050" t="0" r="0" b="0"/>
            <wp:wrapNone/>
            <wp:docPr id="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Con esto se consigue que se puedan seguir trabajando con los expedientes ya instanciados pero no se permite crear ninguna instancia nueva.</w:t>
      </w:r>
      <w:r w:rsidR="00C37E63">
        <w:br w:type="page"/>
      </w:r>
    </w:p>
    <w:p w:rsidR="008948AE" w:rsidRDefault="008948AE" w:rsidP="00EE07F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284480</wp:posOffset>
            </wp:positionH>
            <wp:positionV relativeFrom="paragraph">
              <wp:posOffset>-105410</wp:posOffset>
            </wp:positionV>
            <wp:extent cx="5033010" cy="2476500"/>
            <wp:effectExtent l="19050" t="0" r="0" b="0"/>
            <wp:wrapNone/>
            <wp:docPr id="2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8948AE" w:rsidRDefault="008948AE" w:rsidP="00EE07F3"/>
    <w:p w:rsidR="00123562" w:rsidRDefault="00123562">
      <w:r>
        <w:br w:type="page"/>
      </w:r>
    </w:p>
    <w:p w:rsidR="008948AE" w:rsidRDefault="00123562" w:rsidP="00123562">
      <w:pPr>
        <w:pStyle w:val="Ttulo2"/>
      </w:pPr>
      <w:bookmarkStart w:id="40" w:name="_Toc435607839"/>
      <w:r>
        <w:lastRenderedPageBreak/>
        <w:t>Instalación de Procesos en Silcam</w:t>
      </w:r>
      <w:bookmarkEnd w:id="40"/>
    </w:p>
    <w:p w:rsidR="00123562" w:rsidRDefault="00046C8D" w:rsidP="00EE07F3">
      <w:r>
        <w:t>Para que los procesos estén accesibles desde SILCAM y se pueda trabajar con ellos correctamente, hay que tener añadir unos registros en bbdd</w:t>
      </w:r>
    </w:p>
    <w:p w:rsidR="00046C8D" w:rsidRDefault="00046C8D" w:rsidP="00EE07F3"/>
    <w:p w:rsidR="00046C8D" w:rsidRDefault="00046C8D" w:rsidP="00AF699C">
      <w:pPr>
        <w:jc w:val="center"/>
      </w:pPr>
      <w:r>
        <w:rPr>
          <w:noProof/>
        </w:rPr>
        <w:drawing>
          <wp:inline distT="0" distB="0" distL="0" distR="0">
            <wp:extent cx="5137639" cy="2923912"/>
            <wp:effectExtent l="19050" t="0" r="5861" b="0"/>
            <wp:docPr id="3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40" cy="2925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C8D" w:rsidRDefault="00046C8D" w:rsidP="00AF699C">
      <w:pPr>
        <w:jc w:val="center"/>
      </w:pPr>
      <w:r>
        <w:rPr>
          <w:noProof/>
        </w:rPr>
        <w:drawing>
          <wp:inline distT="0" distB="0" distL="0" distR="0">
            <wp:extent cx="5621655" cy="2285112"/>
            <wp:effectExtent l="19050" t="0" r="0" b="0"/>
            <wp:docPr id="3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228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C8D" w:rsidRDefault="00046C8D" w:rsidP="00EE07F3"/>
    <w:p w:rsidR="00AF699C" w:rsidRDefault="00AF699C">
      <w:r>
        <w:br w:type="page"/>
      </w:r>
    </w:p>
    <w:p w:rsidR="00046C8D" w:rsidRDefault="00046C8D" w:rsidP="00EE07F3">
      <w:r>
        <w:lastRenderedPageBreak/>
        <w:t>en bbdd:</w:t>
      </w:r>
    </w:p>
    <w:p w:rsidR="00046C8D" w:rsidRDefault="00046C8D" w:rsidP="00EE07F3">
      <w:r>
        <w:t>-</w:t>
      </w:r>
      <w:r w:rsidR="004D1679">
        <w:tab/>
        <w:t xml:space="preserve">Para mostrar el menu de aplicaciones disponibles en el escritorio de SILCAM, debe haber entradas similares a estas en la </w:t>
      </w:r>
      <w:r>
        <w:t xml:space="preserve">tabla </w:t>
      </w:r>
      <w:r w:rsidRPr="00046C8D">
        <w:t>escritorio.escr_aplicacion</w:t>
      </w:r>
      <w:r w:rsidR="004D1679">
        <w:t xml:space="preserve"> debe haber una entrada </w:t>
      </w:r>
    </w:p>
    <w:p w:rsidR="00046C8D" w:rsidRDefault="00046C8D" w:rsidP="00EE07F3"/>
    <w:p w:rsidR="00046C8D" w:rsidRDefault="00046C8D" w:rsidP="00AF699C">
      <w:pPr>
        <w:jc w:val="center"/>
      </w:pPr>
      <w:r>
        <w:rPr>
          <w:noProof/>
        </w:rPr>
        <w:drawing>
          <wp:inline distT="0" distB="0" distL="0" distR="0">
            <wp:extent cx="5505450" cy="1227243"/>
            <wp:effectExtent l="19050" t="0" r="0" b="0"/>
            <wp:docPr id="3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880" cy="122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562" w:rsidRDefault="00123562" w:rsidP="00EE07F3"/>
    <w:p w:rsidR="008948AE" w:rsidRDefault="008948AE" w:rsidP="00EE07F3"/>
    <w:p w:rsidR="008948AE" w:rsidRDefault="004D1679" w:rsidP="00EE07F3">
      <w:r>
        <w:t>-</w:t>
      </w:r>
      <w:r>
        <w:tab/>
        <w:t xml:space="preserve">Para cada categoría debe aparecer una entrada como la siguiente en la tabla </w:t>
      </w:r>
      <w:r w:rsidRPr="004D1679">
        <w:t>igeo_catastro.aplicacion</w:t>
      </w:r>
      <w:r>
        <w:t xml:space="preserve"> </w:t>
      </w:r>
      <w:r w:rsidRPr="004D1679">
        <w:rPr>
          <w:b/>
        </w:rPr>
        <w:t>(deben coincidir los id´s de categoría</w:t>
      </w:r>
      <w:r>
        <w:t>):</w:t>
      </w:r>
    </w:p>
    <w:p w:rsidR="004D1679" w:rsidRDefault="004D1679" w:rsidP="00EE07F3"/>
    <w:p w:rsidR="004D1679" w:rsidRDefault="004D1679" w:rsidP="00AF699C">
      <w:pPr>
        <w:jc w:val="center"/>
      </w:pPr>
      <w:r>
        <w:rPr>
          <w:noProof/>
        </w:rPr>
        <w:drawing>
          <wp:inline distT="0" distB="0" distL="0" distR="0">
            <wp:extent cx="4777966" cy="1606539"/>
            <wp:effectExtent l="19050" t="0" r="3584" b="0"/>
            <wp:docPr id="3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43" cy="160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679" w:rsidRDefault="004D1679" w:rsidP="00EE07F3"/>
    <w:p w:rsidR="004D1679" w:rsidRPr="00D53CB6" w:rsidRDefault="00D53CB6" w:rsidP="00EE07F3">
      <w:pPr>
        <w:rPr>
          <w:b/>
        </w:rPr>
      </w:pPr>
      <w:r w:rsidRPr="00D53CB6">
        <w:rPr>
          <w:b/>
        </w:rPr>
        <w:t>también en esta tabla si queremos que el proceso deje de aparecer en SILCAM, basta con que en la columna activo pongamos el valor false.</w:t>
      </w:r>
    </w:p>
    <w:p w:rsidR="008948AE" w:rsidRDefault="008948AE" w:rsidP="00EE07F3"/>
    <w:p w:rsidR="00D53CB6" w:rsidRDefault="00D53CB6" w:rsidP="00EE07F3">
      <w:r>
        <w:t>-</w:t>
      </w:r>
      <w:r>
        <w:tab/>
        <w:t>La relación de los procesos con la documentación de alfresco se guarda en el schema igeo_doc</w:t>
      </w:r>
    </w:p>
    <w:p w:rsidR="008948AE" w:rsidRDefault="008948AE" w:rsidP="00EE07F3"/>
    <w:p w:rsidR="00AF699C" w:rsidRDefault="00AF699C" w:rsidP="00AF699C">
      <w:pPr>
        <w:pStyle w:val="Ttulo3"/>
      </w:pPr>
      <w:bookmarkStart w:id="41" w:name="_Toc422413139"/>
      <w:bookmarkStart w:id="42" w:name="_Toc435607840"/>
      <w:r>
        <w:t>Instalación de diagramas BPMN</w:t>
      </w:r>
      <w:r w:rsidR="005C380B">
        <w:t xml:space="preserve"> en silcam</w:t>
      </w:r>
      <w:bookmarkEnd w:id="42"/>
    </w:p>
    <w:p w:rsidR="00AF699C" w:rsidRDefault="00AF699C" w:rsidP="00AF699C"/>
    <w:p w:rsidR="00AF699C" w:rsidRDefault="00AF699C" w:rsidP="00AF699C">
      <w:r>
        <w:t xml:space="preserve">Esta acción por ahora se debe de hacer de modo manual, copiando directamente los bpmn´s generados por el bonita studio en la máquina linux que aloja a SILCAM, en la ruta: </w:t>
      </w:r>
      <w:r w:rsidRPr="008948AE">
        <w:t>/srv/datos/silcam/proceso/bpmn</w:t>
      </w:r>
    </w:p>
    <w:p w:rsidR="00AF699C" w:rsidRDefault="00AF699C" w:rsidP="00AF699C"/>
    <w:p w:rsidR="00AF699C" w:rsidRDefault="00AF699C" w:rsidP="00AF699C">
      <w:pPr>
        <w:jc w:val="center"/>
      </w:pPr>
      <w:r>
        <w:rPr>
          <w:noProof/>
        </w:rPr>
        <w:drawing>
          <wp:inline distT="0" distB="0" distL="0" distR="0">
            <wp:extent cx="4194810" cy="1687327"/>
            <wp:effectExtent l="19050" t="0" r="0" b="0"/>
            <wp:docPr id="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424" cy="1688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9C" w:rsidRDefault="00AF699C" w:rsidP="00AF699C">
      <w:pPr>
        <w:jc w:val="center"/>
      </w:pPr>
    </w:p>
    <w:p w:rsidR="00AF699C" w:rsidRPr="008948AE" w:rsidRDefault="00AF699C" w:rsidP="00AF699C">
      <w:pPr>
        <w:rPr>
          <w:b/>
        </w:rPr>
      </w:pPr>
      <w:r w:rsidRPr="008948AE">
        <w:rPr>
          <w:b/>
        </w:rPr>
        <w:t>El BPMN se debe llamar igual que el proceso y debe contener en su nombre la versión y release del proceso:</w:t>
      </w:r>
    </w:p>
    <w:p w:rsidR="002E40EA" w:rsidRDefault="00AF699C">
      <w:pPr>
        <w:rPr>
          <w:rFonts w:eastAsia="MS Gothic" w:cs="Arial"/>
          <w:noProof/>
          <w:color w:val="00A6D6"/>
          <w:sz w:val="32"/>
          <w:szCs w:val="28"/>
        </w:rPr>
      </w:pPr>
      <w:r w:rsidRPr="008948AE">
        <w:rPr>
          <w:b/>
        </w:rPr>
        <w:t>[nombre proceso]-[Version].[Release].bpmn</w:t>
      </w:r>
      <w:r w:rsidR="002E40EA">
        <w:br w:type="page"/>
      </w:r>
    </w:p>
    <w:p w:rsidR="008E161F" w:rsidRDefault="008E161F" w:rsidP="008E161F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43" w:name="_Toc435607841"/>
      <w:r>
        <w:lastRenderedPageBreak/>
        <w:t>BUNDLE-BONITA</w:t>
      </w:r>
      <w:bookmarkEnd w:id="41"/>
      <w:bookmarkEnd w:id="43"/>
    </w:p>
    <w:p w:rsidR="008E161F" w:rsidRDefault="008E161F" w:rsidP="008E161F">
      <w:pPr>
        <w:pStyle w:val="Ttulo3"/>
      </w:pPr>
      <w:bookmarkStart w:id="44" w:name="_Toc435607842"/>
      <w:r>
        <w:t>Configuración del servidor</w:t>
      </w:r>
      <w:bookmarkEnd w:id="44"/>
    </w:p>
    <w:p w:rsidR="008E161F" w:rsidRPr="000834A8" w:rsidRDefault="008E161F" w:rsidP="008E161F">
      <w:pPr>
        <w:pStyle w:val="Ttulo4"/>
        <w:rPr>
          <w:lang w:eastAsia="en-US"/>
        </w:rPr>
      </w:pPr>
      <w:bookmarkStart w:id="45" w:name="_Toc435607843"/>
      <w:r w:rsidRPr="000834A8">
        <w:rPr>
          <w:lang w:eastAsia="en-US"/>
        </w:rPr>
        <w:t>Session</w:t>
      </w:r>
      <w:bookmarkEnd w:id="45"/>
      <w:r w:rsidR="0003560D">
        <w:rPr>
          <w:lang w:eastAsia="en-US"/>
        </w:rPr>
        <w:t xml:space="preserve"> del servidor de bonita</w:t>
      </w:r>
    </w:p>
    <w:p w:rsidR="008E161F" w:rsidRPr="000834A8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eastAsia="en-US"/>
        </w:rPr>
      </w:pPr>
      <w:r w:rsidRPr="000834A8">
        <w:rPr>
          <w:rFonts w:ascii="Calibri" w:hAnsi="Calibri"/>
          <w:sz w:val="22"/>
          <w:szCs w:val="22"/>
          <w:lang w:eastAsia="en-US"/>
        </w:rPr>
        <w:t xml:space="preserve">- </w:t>
      </w:r>
      <w:r w:rsidRPr="00DD3BE2">
        <w:rPr>
          <w:rFonts w:ascii="Calibri" w:hAnsi="Calibri"/>
          <w:sz w:val="22"/>
          <w:szCs w:val="22"/>
          <w:lang w:val="en-US" w:eastAsia="en-US"/>
        </w:rPr>
        <w:t>/BonitaBPMCommunity-6.3.0-Tomcat-6.0.37/conf/</w:t>
      </w:r>
      <w:r w:rsidRPr="000834A8">
        <w:rPr>
          <w:rFonts w:ascii="Calibri" w:hAnsi="Calibri"/>
          <w:sz w:val="22"/>
          <w:szCs w:val="22"/>
          <w:lang w:eastAsia="en-US"/>
        </w:rPr>
        <w:t>web.xml</w:t>
      </w:r>
    </w:p>
    <w:p w:rsidR="008E161F" w:rsidRPr="009B6577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val="en-US" w:eastAsia="en-US"/>
        </w:rPr>
      </w:pPr>
      <w:r w:rsidRPr="008E161F">
        <w:rPr>
          <w:rFonts w:ascii="Calibri" w:hAnsi="Calibri"/>
          <w:sz w:val="22"/>
          <w:szCs w:val="22"/>
          <w:lang w:val="en-US" w:eastAsia="en-US"/>
        </w:rPr>
        <w:t xml:space="preserve">  &lt;!-- </w:t>
      </w:r>
      <w:r w:rsidRPr="009B6577">
        <w:rPr>
          <w:rFonts w:ascii="Calibri" w:hAnsi="Calibri"/>
          <w:sz w:val="22"/>
          <w:szCs w:val="22"/>
          <w:lang w:val="en-US" w:eastAsia="en-US"/>
        </w:rPr>
        <w:t>created sessions by modifying the value below.</w:t>
      </w:r>
      <w:r>
        <w:rPr>
          <w:rFonts w:ascii="Calibri" w:hAnsi="Calibri"/>
          <w:sz w:val="22"/>
          <w:szCs w:val="22"/>
          <w:lang w:val="en-US" w:eastAsia="en-US"/>
        </w:rPr>
        <w:t xml:space="preserve"> </w:t>
      </w:r>
      <w:r w:rsidRPr="009B6577">
        <w:rPr>
          <w:rFonts w:ascii="Calibri" w:hAnsi="Calibri"/>
          <w:sz w:val="22"/>
          <w:szCs w:val="22"/>
          <w:lang w:val="en-US" w:eastAsia="en-US"/>
        </w:rPr>
        <w:t xml:space="preserve"> </w:t>
      </w:r>
      <w:r w:rsidRPr="008E161F">
        <w:rPr>
          <w:rFonts w:ascii="Calibri" w:hAnsi="Calibri"/>
          <w:sz w:val="22"/>
          <w:szCs w:val="22"/>
          <w:lang w:val="en-US" w:eastAsia="en-US"/>
        </w:rPr>
        <w:t xml:space="preserve">--&gt;    </w:t>
      </w:r>
    </w:p>
    <w:p w:rsidR="008E161F" w:rsidRPr="008E161F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val="en-US" w:eastAsia="en-US"/>
        </w:rPr>
      </w:pPr>
      <w:r w:rsidRPr="008E161F">
        <w:rPr>
          <w:rFonts w:ascii="Calibri" w:hAnsi="Calibri"/>
          <w:sz w:val="22"/>
          <w:szCs w:val="22"/>
          <w:lang w:val="en-US" w:eastAsia="en-US"/>
        </w:rPr>
        <w:t xml:space="preserve">    &lt;session-config&gt;</w:t>
      </w:r>
    </w:p>
    <w:p w:rsidR="008E161F" w:rsidRPr="008E161F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val="en-US" w:eastAsia="en-US"/>
        </w:rPr>
      </w:pPr>
      <w:r w:rsidRPr="008E161F">
        <w:rPr>
          <w:rFonts w:ascii="Calibri" w:hAnsi="Calibri"/>
          <w:sz w:val="22"/>
          <w:szCs w:val="22"/>
          <w:lang w:val="en-US" w:eastAsia="en-US"/>
        </w:rPr>
        <w:t xml:space="preserve">        &lt;session-timeout&gt;60&lt;/session-timeout&gt;</w:t>
      </w:r>
    </w:p>
    <w:p w:rsidR="008E161F" w:rsidRPr="000834A8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eastAsia="en-US"/>
        </w:rPr>
      </w:pPr>
      <w:r w:rsidRPr="008E161F">
        <w:rPr>
          <w:rFonts w:ascii="Calibri" w:hAnsi="Calibri"/>
          <w:sz w:val="22"/>
          <w:szCs w:val="22"/>
          <w:lang w:val="en-US" w:eastAsia="en-US"/>
        </w:rPr>
        <w:t xml:space="preserve">    </w:t>
      </w:r>
      <w:r w:rsidRPr="000834A8">
        <w:rPr>
          <w:rFonts w:ascii="Calibri" w:hAnsi="Calibri"/>
          <w:sz w:val="22"/>
          <w:szCs w:val="22"/>
          <w:lang w:eastAsia="en-US"/>
        </w:rPr>
        <w:t>&lt;/session-config&gt;</w:t>
      </w:r>
    </w:p>
    <w:p w:rsidR="008E161F" w:rsidRPr="000834A8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eastAsia="en-US"/>
        </w:rPr>
      </w:pPr>
    </w:p>
    <w:p w:rsidR="008E161F" w:rsidRPr="000834A8" w:rsidRDefault="008E161F" w:rsidP="008E161F">
      <w:pPr>
        <w:pStyle w:val="Ttulo4"/>
        <w:rPr>
          <w:lang w:eastAsia="en-US"/>
        </w:rPr>
      </w:pPr>
      <w:bookmarkStart w:id="46" w:name="_Toc435607844"/>
      <w:r w:rsidRPr="000834A8">
        <w:rPr>
          <w:lang w:eastAsia="en-US"/>
        </w:rPr>
        <w:t>BBDD</w:t>
      </w:r>
      <w:bookmarkEnd w:id="46"/>
    </w:p>
    <w:p w:rsidR="008E161F" w:rsidRPr="00DD3BE2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val="en-US" w:eastAsia="en-US"/>
        </w:rPr>
      </w:pPr>
      <w:r w:rsidRPr="00DD3BE2">
        <w:rPr>
          <w:rFonts w:ascii="Calibri" w:hAnsi="Calibri"/>
          <w:sz w:val="22"/>
          <w:szCs w:val="22"/>
          <w:lang w:val="en-US" w:eastAsia="en-US"/>
        </w:rPr>
        <w:t>- /BonitaBPMCommunity-6.3.0-Tomcat-6.0.37/conf/bitronix-resources.properties</w:t>
      </w:r>
    </w:p>
    <w:p w:rsidR="008E161F" w:rsidRPr="000834A8" w:rsidRDefault="008E161F" w:rsidP="008E161F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Calibri" w:hAnsi="Calibri"/>
          <w:sz w:val="22"/>
          <w:szCs w:val="22"/>
          <w:lang w:val="en-US" w:eastAsia="en-US"/>
        </w:rPr>
      </w:pPr>
      <w:r w:rsidRPr="000834A8">
        <w:rPr>
          <w:rFonts w:ascii="Calibri" w:hAnsi="Calibri"/>
          <w:sz w:val="22"/>
          <w:szCs w:val="22"/>
          <w:lang w:val="en-US" w:eastAsia="en-US"/>
        </w:rPr>
        <w:t xml:space="preserve">- </w:t>
      </w:r>
      <w:r>
        <w:rPr>
          <w:rFonts w:ascii="Calibri" w:hAnsi="Calibri"/>
          <w:sz w:val="22"/>
          <w:szCs w:val="22"/>
          <w:lang w:val="en-US" w:eastAsia="en-US"/>
        </w:rPr>
        <w:t>/</w:t>
      </w:r>
      <w:r w:rsidRPr="000834A8">
        <w:rPr>
          <w:rFonts w:ascii="Calibri" w:hAnsi="Calibri"/>
          <w:sz w:val="22"/>
          <w:szCs w:val="22"/>
          <w:lang w:val="en-US" w:eastAsia="en-US"/>
        </w:rPr>
        <w:t>BonitaBPMCommunity-6.3.0-Tomcat-6.0.37/conf/Catalina/localhost</w:t>
      </w:r>
      <w:r>
        <w:rPr>
          <w:rFonts w:ascii="Calibri" w:hAnsi="Calibri"/>
          <w:sz w:val="22"/>
          <w:szCs w:val="22"/>
          <w:lang w:val="en-US" w:eastAsia="en-US"/>
        </w:rPr>
        <w:t>/</w:t>
      </w:r>
      <w:r w:rsidRPr="000834A8">
        <w:rPr>
          <w:rFonts w:ascii="Calibri" w:hAnsi="Calibri"/>
          <w:sz w:val="22"/>
          <w:szCs w:val="22"/>
          <w:lang w:val="en-US" w:eastAsia="en-US"/>
        </w:rPr>
        <w:t>Catalina/localhost/bonita.xml</w:t>
      </w:r>
      <w:r w:rsidRPr="000834A8">
        <w:rPr>
          <w:rFonts w:ascii="Calibri" w:hAnsi="Calibri"/>
          <w:sz w:val="22"/>
          <w:szCs w:val="22"/>
          <w:lang w:val="en-US" w:eastAsia="en-US"/>
        </w:rPr>
        <w:tab/>
      </w:r>
    </w:p>
    <w:p w:rsidR="008E161F" w:rsidRPr="003D082A" w:rsidRDefault="003D082A" w:rsidP="003D082A">
      <w:pPr>
        <w:rPr>
          <w:lang w:val="en-US"/>
        </w:rPr>
      </w:pPr>
      <w:r>
        <w:rPr>
          <w:rFonts w:ascii="Calibri" w:hAnsi="Calibri"/>
          <w:sz w:val="22"/>
          <w:szCs w:val="22"/>
          <w:lang w:val="en-US" w:eastAsia="en-US"/>
        </w:rPr>
        <w:t>- /</w:t>
      </w:r>
      <w:r w:rsidRPr="00D37106">
        <w:rPr>
          <w:lang w:val="en-US"/>
        </w:rPr>
        <w:t>BonitaBPMCommunity-6.3.0-Tomcat-6.0.37\lib\bonita</w:t>
      </w:r>
      <w:r>
        <w:rPr>
          <w:lang w:val="en-US"/>
        </w:rPr>
        <w:t>\</w:t>
      </w:r>
      <w:r w:rsidRPr="00D37106">
        <w:rPr>
          <w:lang w:val="en-US"/>
        </w:rPr>
        <w:t>postgresql-9.3-1101.jdbc41.jar</w:t>
      </w:r>
    </w:p>
    <w:p w:rsidR="008E161F" w:rsidRPr="000834A8" w:rsidRDefault="008E161F" w:rsidP="008E161F">
      <w:pPr>
        <w:pStyle w:val="Ttulo4"/>
        <w:rPr>
          <w:lang w:val="en-US" w:eastAsia="en-US"/>
        </w:rPr>
      </w:pPr>
      <w:bookmarkStart w:id="47" w:name="_Toc435607845"/>
      <w:r w:rsidRPr="000834A8">
        <w:rPr>
          <w:lang w:val="en-US" w:eastAsia="en-US"/>
        </w:rPr>
        <w:t>HTTPS</w:t>
      </w:r>
      <w:bookmarkEnd w:id="47"/>
    </w:p>
    <w:p w:rsidR="008E161F" w:rsidRPr="000834A8" w:rsidRDefault="008E161F" w:rsidP="008E161F">
      <w:pPr>
        <w:pStyle w:val="Textoindependiente"/>
        <w:rPr>
          <w:rFonts w:ascii="Calibri" w:hAnsi="Calibri"/>
          <w:sz w:val="22"/>
          <w:szCs w:val="22"/>
          <w:lang w:eastAsia="en-US"/>
        </w:rPr>
      </w:pPr>
      <w:r w:rsidRPr="00DD3BE2">
        <w:rPr>
          <w:rFonts w:ascii="Calibri" w:hAnsi="Calibri"/>
          <w:sz w:val="22"/>
          <w:szCs w:val="22"/>
          <w:lang w:eastAsia="en-US"/>
        </w:rPr>
        <w:t>/BonitaBPMCommunity-6.3.0-Tomcat-6.0.37/conf/</w:t>
      </w:r>
      <w:r w:rsidRPr="000834A8">
        <w:rPr>
          <w:rFonts w:ascii="Calibri" w:hAnsi="Calibri"/>
          <w:sz w:val="22"/>
          <w:szCs w:val="22"/>
          <w:lang w:eastAsia="en-US"/>
        </w:rPr>
        <w:t>Server.xml --&gt; configurar puertos de seguridad 8443</w:t>
      </w:r>
    </w:p>
    <w:p w:rsidR="00600482" w:rsidRPr="00600482" w:rsidRDefault="00600482" w:rsidP="00600482">
      <w:pPr>
        <w:pStyle w:val="Ttulo4"/>
        <w:rPr>
          <w:lang w:val="en-US" w:eastAsia="en-US"/>
        </w:rPr>
      </w:pPr>
      <w:bookmarkStart w:id="48" w:name="_Toc435607846"/>
      <w:r w:rsidRPr="00600482">
        <w:rPr>
          <w:lang w:val="en-US" w:eastAsia="en-US"/>
        </w:rPr>
        <w:t>CONFIGURACION ENTORNO</w:t>
      </w:r>
      <w:bookmarkEnd w:id="48"/>
    </w:p>
    <w:p w:rsidR="00600482" w:rsidRDefault="00600482" w:rsidP="00600482"/>
    <w:p w:rsidR="00600482" w:rsidRDefault="00600482" w:rsidP="00600482">
      <w:r>
        <w:t xml:space="preserve">En el setenv.sh , añadir a JAVA_OPTS la variable ruta_properties con la ruta al directorio donde está el igeo.properties. </w:t>
      </w:r>
    </w:p>
    <w:p w:rsidR="00600482" w:rsidRDefault="00600482" w:rsidP="00600482"/>
    <w:p w:rsidR="00600482" w:rsidRDefault="00600482" w:rsidP="00600482">
      <w:r>
        <w:rPr>
          <w:noProof/>
        </w:rPr>
        <w:drawing>
          <wp:inline distT="0" distB="0" distL="0" distR="0">
            <wp:extent cx="6100876" cy="141183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r="315" b="58971"/>
                    <a:stretch/>
                  </pic:blipFill>
                  <pic:spPr bwMode="auto">
                    <a:xfrm>
                      <a:off x="0" y="0"/>
                      <a:ext cx="6100876" cy="141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0482" w:rsidRDefault="00600482" w:rsidP="00600482"/>
    <w:p w:rsidR="003D082A" w:rsidRDefault="00600482" w:rsidP="003D082A">
      <w:pPr>
        <w:pStyle w:val="Textoindependiente"/>
        <w:jc w:val="left"/>
        <w:rPr>
          <w:rFonts w:ascii="Lucida Console" w:hAnsi="Lucida Console" w:cs="Lucida Console"/>
          <w:sz w:val="20"/>
          <w:lang w:val="en-US" w:eastAsia="ja-JP"/>
        </w:rPr>
      </w:pPr>
      <w:r w:rsidRPr="00A8770C">
        <w:rPr>
          <w:rFonts w:ascii="Lucida Console" w:hAnsi="Lucida Console" w:cs="Lucida Console"/>
          <w:sz w:val="20"/>
          <w:lang w:val="en-US" w:eastAsia="ja-JP"/>
        </w:rPr>
        <w:t>JAVA_OPTS="-Druta_properties=/srv/datos/silcam -Xdebug -Xrunjdwp:transport=dt_socket,address=4002,server=y,suspend=n"</w:t>
      </w:r>
    </w:p>
    <w:p w:rsidR="003D082A" w:rsidRPr="003D082A" w:rsidRDefault="003D082A" w:rsidP="003D082A">
      <w:pPr>
        <w:pStyle w:val="Ttulo4"/>
        <w:rPr>
          <w:lang w:val="en-US" w:eastAsia="en-US"/>
        </w:rPr>
      </w:pPr>
      <w:bookmarkStart w:id="49" w:name="_Toc435607847"/>
      <w:r w:rsidRPr="003D082A">
        <w:rPr>
          <w:lang w:val="en-US" w:eastAsia="en-US"/>
        </w:rPr>
        <w:t>En windows</w:t>
      </w:r>
      <w:bookmarkEnd w:id="49"/>
    </w:p>
    <w:p w:rsidR="003D082A" w:rsidRDefault="003D082A" w:rsidP="003D082A">
      <w:pPr>
        <w:rPr>
          <w:lang w:val="en-US"/>
        </w:rPr>
      </w:pPr>
      <w:r w:rsidRPr="00E703C1">
        <w:rPr>
          <w:lang w:val="en-US"/>
        </w:rPr>
        <w:t>BonitaBPMCommunity-6.3.0-Tomcat-6.0.37\bin</w:t>
      </w:r>
      <w:r>
        <w:rPr>
          <w:lang w:val="en-US"/>
        </w:rPr>
        <w:t>\</w:t>
      </w:r>
      <w:r w:rsidRPr="00E703C1">
        <w:rPr>
          <w:lang w:val="en-US"/>
        </w:rPr>
        <w:t>setenv.bat</w:t>
      </w:r>
    </w:p>
    <w:p w:rsidR="003D082A" w:rsidRDefault="003D082A" w:rsidP="003D082A">
      <w:pPr>
        <w:rPr>
          <w:lang w:val="en-US"/>
        </w:rPr>
      </w:pPr>
      <w:r w:rsidRPr="00E703C1">
        <w:rPr>
          <w:lang w:val="en-US"/>
        </w:rPr>
        <w:t>BonitaBPMCommunity-6.3.0-Tomcat-6.0.37\bin</w:t>
      </w:r>
      <w:r>
        <w:rPr>
          <w:lang w:val="en-US"/>
        </w:rPr>
        <w:t>\</w:t>
      </w:r>
      <w:r w:rsidRPr="00E703C1">
        <w:rPr>
          <w:lang w:val="en-US"/>
        </w:rPr>
        <w:t>catalina.bat</w:t>
      </w:r>
    </w:p>
    <w:p w:rsidR="008E161F" w:rsidRPr="00600482" w:rsidRDefault="008E161F" w:rsidP="008E161F">
      <w:pPr>
        <w:rPr>
          <w:rFonts w:eastAsia="MS Gothic" w:cs="Arial"/>
          <w:noProof/>
          <w:sz w:val="28"/>
          <w:szCs w:val="24"/>
          <w:lang w:val="en-US"/>
        </w:rPr>
      </w:pPr>
    </w:p>
    <w:p w:rsidR="003D082A" w:rsidRDefault="003D082A">
      <w:pPr>
        <w:rPr>
          <w:rFonts w:eastAsia="MS Gothic" w:cs="Arial"/>
          <w:noProof/>
          <w:sz w:val="28"/>
          <w:szCs w:val="24"/>
        </w:rPr>
      </w:pPr>
      <w:r>
        <w:br w:type="page"/>
      </w:r>
    </w:p>
    <w:p w:rsidR="008E161F" w:rsidRPr="00943ADE" w:rsidRDefault="008E161F" w:rsidP="00943ADE">
      <w:pPr>
        <w:pStyle w:val="Ttulo3"/>
        <w:rPr>
          <w:rFonts w:ascii="Calibri" w:hAnsi="Calibri"/>
          <w:sz w:val="22"/>
          <w:szCs w:val="22"/>
          <w:lang w:eastAsia="en-US"/>
        </w:rPr>
      </w:pPr>
      <w:bookmarkStart w:id="50" w:name="_Toc435607848"/>
      <w:r>
        <w:lastRenderedPageBreak/>
        <w:t>Modificaciones Bundle para SILCAM</w:t>
      </w:r>
      <w:r w:rsidR="00943ADE">
        <w:t>.</w:t>
      </w:r>
      <w:bookmarkEnd w:id="50"/>
    </w:p>
    <w:p w:rsidR="008E161F" w:rsidRPr="00600482" w:rsidRDefault="008E161F" w:rsidP="00600482">
      <w:pPr>
        <w:pStyle w:val="Ttulo4"/>
      </w:pPr>
      <w:bookmarkStart w:id="51" w:name="_Toc435607849"/>
      <w:r w:rsidRPr="00600482">
        <w:t>Actualizar el servicio de autentificación de bonita</w:t>
      </w:r>
      <w:bookmarkEnd w:id="51"/>
    </w:p>
    <w:p w:rsidR="008E161F" w:rsidRPr="00AC5EC4" w:rsidRDefault="008E161F" w:rsidP="008E161F">
      <w:pPr>
        <w:pStyle w:val="Prrafodelista"/>
        <w:numPr>
          <w:ilvl w:val="0"/>
          <w:numId w:val="8"/>
        </w:numPr>
        <w:rPr>
          <w:rFonts w:eastAsia="Times New Roman"/>
        </w:rPr>
      </w:pPr>
      <w:r w:rsidRPr="00AC5EC4">
        <w:rPr>
          <w:rFonts w:eastAsia="Times New Roman"/>
        </w:rPr>
        <w:t>Modificar el cfg-bonita-authentication-impl.xml para que apunte a la implementación del plugin:</w:t>
      </w:r>
    </w:p>
    <w:p w:rsidR="008E161F" w:rsidRPr="00AC5EC4" w:rsidRDefault="008E161F" w:rsidP="008E161F"/>
    <w:p w:rsidR="008E161F" w:rsidRPr="00AC5EC4" w:rsidRDefault="008E161F" w:rsidP="008E161F">
      <w:r w:rsidRPr="00AC5EC4">
        <w:t>/srv/datos/tomcatBonita/bonita/server/tenants/1/conf/services</w:t>
      </w:r>
    </w:p>
    <w:p w:rsidR="008E161F" w:rsidRPr="00AC5EC4" w:rsidRDefault="008E161F" w:rsidP="008E161F"/>
    <w:p w:rsidR="008E161F" w:rsidRPr="00AC5EC4" w:rsidRDefault="008E161F" w:rsidP="008E161F">
      <w:pPr>
        <w:rPr>
          <w:sz w:val="16"/>
          <w:lang w:val="en-US"/>
        </w:rPr>
      </w:pPr>
      <w:r w:rsidRPr="00AC5EC4">
        <w:tab/>
      </w:r>
      <w:r w:rsidRPr="00AC5EC4">
        <w:rPr>
          <w:sz w:val="16"/>
          <w:lang w:val="en-US"/>
        </w:rPr>
        <w:t>&lt;bean id="authenticationService" class="es.satec.org.bonitasoft.engine.authentication.impl.SatecAuthenticationServiceImpl"&gt;</w:t>
      </w:r>
    </w:p>
    <w:p w:rsidR="008E161F" w:rsidRPr="00AC5EC4" w:rsidRDefault="008E161F" w:rsidP="008E161F">
      <w:pPr>
        <w:rPr>
          <w:sz w:val="16"/>
          <w:lang w:val="en-US"/>
        </w:rPr>
      </w:pPr>
      <w:r w:rsidRPr="00AC5EC4">
        <w:rPr>
          <w:sz w:val="16"/>
          <w:lang w:val="en-US"/>
        </w:rPr>
        <w:tab/>
      </w:r>
      <w:r w:rsidRPr="00AC5EC4">
        <w:rPr>
          <w:sz w:val="16"/>
          <w:lang w:val="en-US"/>
        </w:rPr>
        <w:tab/>
        <w:t>&lt;constructor-arg name="logger" ref="tenantTechnicalLoggerService" /&gt;</w:t>
      </w:r>
    </w:p>
    <w:p w:rsidR="008E161F" w:rsidRPr="00AC5EC4" w:rsidRDefault="008E161F" w:rsidP="008E161F">
      <w:pPr>
        <w:rPr>
          <w:sz w:val="16"/>
        </w:rPr>
      </w:pPr>
      <w:r w:rsidRPr="00AC5EC4">
        <w:rPr>
          <w:sz w:val="16"/>
          <w:lang w:val="en-US"/>
        </w:rPr>
        <w:tab/>
        <w:t>&lt;/bean&gt;</w:t>
      </w:r>
    </w:p>
    <w:p w:rsidR="008E161F" w:rsidRPr="00AC5EC4" w:rsidRDefault="008E161F" w:rsidP="008E161F">
      <w:pPr>
        <w:jc w:val="center"/>
      </w:pPr>
      <w:r w:rsidRPr="00AC5EC4">
        <w:rPr>
          <w:noProof/>
        </w:rPr>
        <w:drawing>
          <wp:inline distT="0" distB="0" distL="0" distR="0">
            <wp:extent cx="4499610" cy="1004768"/>
            <wp:effectExtent l="1905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r="20722" b="68512"/>
                    <a:stretch/>
                  </pic:blipFill>
                  <pic:spPr bwMode="auto">
                    <a:xfrm>
                      <a:off x="0" y="0"/>
                      <a:ext cx="4516502" cy="100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Pr="00AC5EC4" w:rsidRDefault="008E161F" w:rsidP="008E161F">
      <w:pPr>
        <w:pStyle w:val="Prrafodelista"/>
        <w:numPr>
          <w:ilvl w:val="0"/>
          <w:numId w:val="8"/>
        </w:numPr>
        <w:rPr>
          <w:rFonts w:eastAsia="Times New Roman"/>
        </w:rPr>
      </w:pPr>
      <w:r w:rsidRPr="00AC5EC4">
        <w:rPr>
          <w:rFonts w:eastAsia="Times New Roman"/>
        </w:rPr>
        <w:t>Modificar los ficheros loginManager-config.properties para coger el loginManager del plugin, en tres lugares:</w:t>
      </w:r>
    </w:p>
    <w:p w:rsidR="008E161F" w:rsidRPr="00AC5EC4" w:rsidRDefault="008E161F" w:rsidP="008E161F">
      <w:r w:rsidRPr="00AC5EC4">
        <w:t>/srv/datos/tomcatBonita/bonita/client/tenants/1/conf</w:t>
      </w:r>
    </w:p>
    <w:p w:rsidR="008E161F" w:rsidRPr="00AC5EC4" w:rsidRDefault="008E161F" w:rsidP="004E0FBD">
      <w:pPr>
        <w:jc w:val="center"/>
      </w:pPr>
      <w:r w:rsidRPr="00AC5EC4">
        <w:rPr>
          <w:noProof/>
        </w:rPr>
        <w:drawing>
          <wp:inline distT="0" distB="0" distL="0" distR="0">
            <wp:extent cx="4502989" cy="101794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r="29958" b="71836"/>
                    <a:stretch/>
                  </pic:blipFill>
                  <pic:spPr bwMode="auto">
                    <a:xfrm>
                      <a:off x="0" y="0"/>
                      <a:ext cx="4552559" cy="10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Pr="00AC5EC4" w:rsidRDefault="008E161F" w:rsidP="008E161F">
      <w:r w:rsidRPr="00AC5EC4">
        <w:t>/srv/datos/tomcatBonita/bonita/client/platform/conf</w:t>
      </w:r>
    </w:p>
    <w:p w:rsidR="008E161F" w:rsidRPr="00AC5EC4" w:rsidRDefault="008E161F" w:rsidP="008E161F"/>
    <w:p w:rsidR="008E161F" w:rsidRPr="00AC5EC4" w:rsidRDefault="008E161F" w:rsidP="004E0FBD">
      <w:pPr>
        <w:jc w:val="center"/>
      </w:pPr>
      <w:r w:rsidRPr="00AC5EC4">
        <w:rPr>
          <w:noProof/>
        </w:rPr>
        <w:drawing>
          <wp:inline distT="0" distB="0" distL="0" distR="0">
            <wp:extent cx="4628811" cy="943980"/>
            <wp:effectExtent l="19050" t="0" r="339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r="38535" b="77704"/>
                    <a:stretch/>
                  </pic:blipFill>
                  <pic:spPr bwMode="auto">
                    <a:xfrm>
                      <a:off x="0" y="0"/>
                      <a:ext cx="4712430" cy="96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Pr="00AC5EC4" w:rsidRDefault="008E161F" w:rsidP="008E161F">
      <w:pPr>
        <w:rPr>
          <w:lang w:val="en-US"/>
        </w:rPr>
      </w:pPr>
      <w:r w:rsidRPr="00AC5EC4">
        <w:rPr>
          <w:lang w:val="en-US"/>
        </w:rPr>
        <w:t>/srv/datos/tomcatBonita/bonita/client/platform/tenant-template/conf</w:t>
      </w:r>
    </w:p>
    <w:p w:rsidR="008E161F" w:rsidRPr="00AC5EC4" w:rsidRDefault="008E161F" w:rsidP="004E0FBD">
      <w:pPr>
        <w:jc w:val="center"/>
        <w:rPr>
          <w:lang w:val="en-US"/>
        </w:rPr>
      </w:pPr>
      <w:r w:rsidRPr="00AC5EC4">
        <w:rPr>
          <w:noProof/>
        </w:rPr>
        <w:drawing>
          <wp:inline distT="0" distB="0" distL="0" distR="0">
            <wp:extent cx="4568190" cy="1116139"/>
            <wp:effectExtent l="1905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r="36995" b="72619"/>
                    <a:stretch/>
                  </pic:blipFill>
                  <pic:spPr bwMode="auto">
                    <a:xfrm>
                      <a:off x="0" y="0"/>
                      <a:ext cx="4602235" cy="112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Pr="00AC5EC4" w:rsidRDefault="008E161F" w:rsidP="008E161F">
      <w:pPr>
        <w:rPr>
          <w:lang w:val="en-US"/>
        </w:rPr>
      </w:pPr>
      <w:r w:rsidRPr="00AC5EC4">
        <w:rPr>
          <w:lang w:val="en-US"/>
        </w:rPr>
        <w:t>#login.LoginManager = org.bonitasoft.console.common.server.login.impl.standard.StandardLoginManagerImpl</w:t>
      </w:r>
    </w:p>
    <w:p w:rsidR="008E161F" w:rsidRDefault="008E161F" w:rsidP="008E161F">
      <w:pPr>
        <w:rPr>
          <w:lang w:val="en-US"/>
        </w:rPr>
      </w:pPr>
      <w:r w:rsidRPr="00AC5EC4">
        <w:rPr>
          <w:lang w:val="en-US"/>
        </w:rPr>
        <w:t>login.LoginManager = es.satec.org.bonitasoft.engine.authentication.impl.SatecLoginManagerImpl</w:t>
      </w:r>
    </w:p>
    <w:p w:rsidR="008E161F" w:rsidRDefault="008E161F" w:rsidP="004E0FBD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545330" cy="1043981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t="9412" r="11911" b="54604"/>
                    <a:stretch/>
                  </pic:blipFill>
                  <pic:spPr bwMode="auto">
                    <a:xfrm>
                      <a:off x="0" y="0"/>
                      <a:ext cx="4547103" cy="104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Default="008E161F" w:rsidP="008E161F">
      <w:pPr>
        <w:rPr>
          <w:lang w:val="en-US"/>
        </w:rPr>
      </w:pPr>
      <w:r w:rsidRPr="00AC5EC4">
        <w:rPr>
          <w:lang w:val="en-US"/>
        </w:rPr>
        <w:t>form.attachment.max.size                50</w:t>
      </w:r>
    </w:p>
    <w:p w:rsidR="008E161F" w:rsidRPr="00AC5EC4" w:rsidRDefault="008E161F" w:rsidP="00600482">
      <w:pPr>
        <w:pStyle w:val="Ttulo4"/>
      </w:pPr>
      <w:bookmarkStart w:id="52" w:name="_Toc435607850"/>
      <w:r w:rsidRPr="00AC5EC4">
        <w:lastRenderedPageBreak/>
        <w:t xml:space="preserve">Actualizar los servicios </w:t>
      </w:r>
      <w:r w:rsidR="00943ADE">
        <w:t xml:space="preserve">de acceso de BBDD de hibernate </w:t>
      </w:r>
      <w:r w:rsidRPr="00AC5EC4">
        <w:t>de bonita</w:t>
      </w:r>
      <w:bookmarkEnd w:id="52"/>
    </w:p>
    <w:p w:rsidR="008E161F" w:rsidRPr="00AC5EC4" w:rsidRDefault="008E161F" w:rsidP="008E161F">
      <w:pPr>
        <w:pStyle w:val="Prrafodelista"/>
        <w:numPr>
          <w:ilvl w:val="0"/>
          <w:numId w:val="8"/>
        </w:numPr>
        <w:rPr>
          <w:rFonts w:eastAsia="Times New Roman"/>
        </w:rPr>
      </w:pPr>
      <w:r w:rsidRPr="00AC5EC4">
        <w:rPr>
          <w:rFonts w:eastAsia="Times New Roman"/>
        </w:rPr>
        <w:t xml:space="preserve">Modificar </w:t>
      </w:r>
      <w:r w:rsidRPr="00AC5EC4">
        <w:t>cfg-bonita-data-instance-model-impl-hibernate.xml</w:t>
      </w:r>
      <w:r w:rsidRPr="00AC5EC4">
        <w:rPr>
          <w:rFonts w:eastAsia="Times New Roman"/>
        </w:rPr>
        <w:t xml:space="preserve"> para añadir alias:</w:t>
      </w:r>
    </w:p>
    <w:p w:rsidR="008E161F" w:rsidRPr="00AC5EC4" w:rsidRDefault="008E161F" w:rsidP="008E161F"/>
    <w:p w:rsidR="008E161F" w:rsidRDefault="008E161F" w:rsidP="008E161F">
      <w:r w:rsidRPr="00AC5EC4">
        <w:t>/srv/datos/tomcatBonita/bonita/server/platform/conf/services/cfg-bonita-data-instance-model-impl-hibernate.xml</w:t>
      </w:r>
    </w:p>
    <w:p w:rsidR="008E161F" w:rsidRDefault="008E161F" w:rsidP="008E161F">
      <w:pPr>
        <w:rPr>
          <w:highlight w:val="yellow"/>
        </w:rPr>
      </w:pPr>
      <w:r>
        <w:rPr>
          <w:noProof/>
        </w:rPr>
        <w:drawing>
          <wp:inline distT="0" distB="0" distL="0" distR="0">
            <wp:extent cx="5410200" cy="30194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r="11600" b="12253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161F" w:rsidRPr="00600482" w:rsidRDefault="006608A4" w:rsidP="00600482">
      <w:r>
        <w:br/>
      </w:r>
    </w:p>
    <w:p w:rsidR="00A10B9B" w:rsidRDefault="00A10B9B" w:rsidP="00A10B9B">
      <w:pPr>
        <w:pStyle w:val="Ttulo3"/>
      </w:pPr>
      <w:bookmarkStart w:id="53" w:name="_Toc435607851"/>
      <w:r>
        <w:t>Librerias servidor bundle portal de bonita</w:t>
      </w:r>
      <w:bookmarkEnd w:id="53"/>
    </w:p>
    <w:p w:rsidR="00A10B9B" w:rsidRDefault="00A10B9B" w:rsidP="00A10B9B">
      <w:r>
        <w:t>A continuación indico las actualizaciones de librerías que se deben llevar a cabo en el bundle del portal de bonita, para poder acceder a los servicios desarrollados por Satec.</w:t>
      </w:r>
    </w:p>
    <w:p w:rsidR="00A10B9B" w:rsidRDefault="00A10B9B" w:rsidP="00A10B9B"/>
    <w:p w:rsidR="00A10B9B" w:rsidRDefault="00A10B9B" w:rsidP="00A10B9B">
      <w:r>
        <w:t>Partimos de una instalación limpia con las siguientes librerías:</w:t>
      </w:r>
    </w:p>
    <w:p w:rsidR="00A10B9B" w:rsidRDefault="00A10B9B" w:rsidP="00A10B9B"/>
    <w:p w:rsidR="00A10B9B" w:rsidRDefault="00A10B9B" w:rsidP="00A10B9B">
      <w:pPr>
        <w:jc w:val="center"/>
      </w:pPr>
      <w:r>
        <w:rPr>
          <w:noProof/>
        </w:rPr>
        <w:drawing>
          <wp:inline distT="0" distB="0" distL="0" distR="0">
            <wp:extent cx="3695700" cy="2266950"/>
            <wp:effectExtent l="0" t="0" r="0" b="0"/>
            <wp:docPr id="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r="39614" b="34120"/>
                    <a:stretch/>
                  </pic:blipFill>
                  <pic:spPr bwMode="auto">
                    <a:xfrm>
                      <a:off x="0" y="0"/>
                      <a:ext cx="36957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0B9B" w:rsidRDefault="00A10B9B" w:rsidP="00A10B9B">
      <w:pPr>
        <w:jc w:val="center"/>
      </w:pPr>
    </w:p>
    <w:p w:rsidR="00A10B9B" w:rsidRDefault="00A10B9B" w:rsidP="00A10B9B">
      <w:pPr>
        <w:jc w:val="center"/>
      </w:pPr>
      <w:r>
        <w:rPr>
          <w:noProof/>
        </w:rPr>
        <w:lastRenderedPageBreak/>
        <w:drawing>
          <wp:inline distT="0" distB="0" distL="0" distR="0">
            <wp:extent cx="3848100" cy="1496484"/>
            <wp:effectExtent l="19050" t="0" r="0" b="0"/>
            <wp:docPr id="1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r="35568" b="55435"/>
                    <a:stretch/>
                  </pic:blipFill>
                  <pic:spPr bwMode="auto">
                    <a:xfrm>
                      <a:off x="0" y="0"/>
                      <a:ext cx="3851752" cy="149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0B9B" w:rsidRDefault="00A10B9B" w:rsidP="00A10B9B">
      <w:pPr>
        <w:jc w:val="center"/>
      </w:pPr>
    </w:p>
    <w:p w:rsidR="00A10B9B" w:rsidRDefault="00A10B9B" w:rsidP="00A10B9B">
      <w:pPr>
        <w:jc w:val="center"/>
      </w:pPr>
      <w:r>
        <w:rPr>
          <w:noProof/>
        </w:rPr>
        <w:drawing>
          <wp:inline distT="0" distB="0" distL="0" distR="0">
            <wp:extent cx="3844290" cy="2311560"/>
            <wp:effectExtent l="19050" t="0" r="3810" b="0"/>
            <wp:docPr id="1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r="26747" b="21661"/>
                    <a:stretch/>
                  </pic:blipFill>
                  <pic:spPr bwMode="auto">
                    <a:xfrm>
                      <a:off x="0" y="0"/>
                      <a:ext cx="3846258" cy="231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0B9B" w:rsidRDefault="00A10B9B" w:rsidP="00A10B9B">
      <w:pPr>
        <w:jc w:val="center"/>
      </w:pPr>
      <w:r>
        <w:rPr>
          <w:noProof/>
        </w:rPr>
        <w:drawing>
          <wp:inline distT="0" distB="0" distL="0" distR="0">
            <wp:extent cx="3798570" cy="1846089"/>
            <wp:effectExtent l="19050" t="0" r="0" b="0"/>
            <wp:docPr id="1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-1" t="17083" r="26727" b="19582"/>
                    <a:stretch/>
                  </pic:blipFill>
                  <pic:spPr bwMode="auto">
                    <a:xfrm>
                      <a:off x="0" y="0"/>
                      <a:ext cx="3803376" cy="184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0B9B" w:rsidRDefault="00A10B9B" w:rsidP="00A10B9B">
      <w:pPr>
        <w:jc w:val="center"/>
      </w:pPr>
      <w:r>
        <w:rPr>
          <w:noProof/>
        </w:rPr>
        <w:drawing>
          <wp:inline distT="0" distB="0" distL="0" distR="0">
            <wp:extent cx="3836670" cy="783216"/>
            <wp:effectExtent l="19050" t="0" r="0" b="0"/>
            <wp:docPr id="1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t="65249" r="26825" b="8182"/>
                    <a:stretch/>
                  </pic:blipFill>
                  <pic:spPr bwMode="auto">
                    <a:xfrm>
                      <a:off x="0" y="0"/>
                      <a:ext cx="3856976" cy="78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En primer lugar comentar que hay que realizar una serie de cambios necesarios en el servidor de bonita para su uso:</w:t>
      </w:r>
    </w:p>
    <w:p w:rsidR="00A10B9B" w:rsidRDefault="00A10B9B" w:rsidP="00A10B9B">
      <w:pPr>
        <w:jc w:val="center"/>
      </w:pP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</w:p>
    <w:p w:rsidR="00A10B9B" w:rsidRDefault="00A10B9B" w:rsidP="00A10B9B">
      <w:pPr>
        <w:pStyle w:val="Ttulo4"/>
      </w:pPr>
      <w:r>
        <w:rPr>
          <w:sz w:val="26"/>
          <w:szCs w:val="26"/>
        </w:rPr>
        <w:br w:type="page"/>
      </w:r>
      <w:bookmarkStart w:id="54" w:name="_Toc435607852"/>
      <w:r w:rsidRPr="00CC0299">
        <w:lastRenderedPageBreak/>
        <w:t>Actualizacion de librerias</w:t>
      </w:r>
      <w:r>
        <w:t>.</w:t>
      </w:r>
      <w:bookmarkEnd w:id="54"/>
    </w:p>
    <w:p w:rsidR="00A10B9B" w:rsidRPr="00807DBC" w:rsidRDefault="00A10B9B" w:rsidP="00A10B9B">
      <w:pPr>
        <w:rPr>
          <w:lang w:eastAsia="en-US"/>
        </w:rPr>
      </w:pPr>
      <w:r w:rsidRPr="00807DBC">
        <w:rPr>
          <w:lang w:eastAsia="en-US"/>
        </w:rPr>
        <w:t>Se deben actualizar ciertas librerías que vienen por defecto en el bundle de bonita , en concreto:</w:t>
      </w:r>
    </w:p>
    <w:p w:rsidR="00A10B9B" w:rsidRPr="000537DA" w:rsidRDefault="00A10B9B" w:rsidP="00A10B9B">
      <w:pPr>
        <w:pStyle w:val="Prrafodelista"/>
        <w:ind w:left="1440"/>
        <w:rPr>
          <w:rFonts w:eastAsia="Times New Roman"/>
        </w:rPr>
      </w:pPr>
    </w:p>
    <w:p w:rsidR="00A10B9B" w:rsidRDefault="00A10B9B" w:rsidP="00A10B9B">
      <w:pPr>
        <w:pStyle w:val="Prrafodelista"/>
        <w:numPr>
          <w:ilvl w:val="1"/>
          <w:numId w:val="14"/>
        </w:numPr>
        <w:rPr>
          <w:rFonts w:eastAsia="Times New Roman"/>
        </w:rPr>
      </w:pPr>
      <w:r w:rsidRPr="006D6A49">
        <w:rPr>
          <w:rFonts w:eastAsia="Times New Roman"/>
        </w:rPr>
        <w:t>en /srv/datos/tomcatBonita/webapps/bonita/WEB-INF/lib</w:t>
      </w:r>
    </w:p>
    <w:p w:rsidR="00A10B9B" w:rsidRPr="006D6A49" w:rsidRDefault="00A10B9B" w:rsidP="00A10B9B">
      <w:pPr>
        <w:rPr>
          <w:u w:val="single"/>
        </w:rPr>
      </w:pPr>
    </w:p>
    <w:p w:rsidR="00A10B9B" w:rsidRPr="000537DA" w:rsidRDefault="00A10B9B" w:rsidP="00A10B9B">
      <w:pPr>
        <w:pStyle w:val="Prrafodelista"/>
        <w:numPr>
          <w:ilvl w:val="0"/>
          <w:numId w:val="18"/>
        </w:numPr>
        <w:rPr>
          <w:lang w:val="en-US"/>
        </w:rPr>
      </w:pPr>
      <w:r w:rsidRPr="000537DA">
        <w:rPr>
          <w:lang w:val="en-US"/>
        </w:rPr>
        <w:t>Httpclient-4.2.5 por Httpclient-4.3.5</w:t>
      </w:r>
    </w:p>
    <w:p w:rsidR="00A10B9B" w:rsidRPr="000537DA" w:rsidRDefault="00A10B9B" w:rsidP="00A10B9B">
      <w:pPr>
        <w:pStyle w:val="Prrafodelista"/>
        <w:numPr>
          <w:ilvl w:val="0"/>
          <w:numId w:val="18"/>
        </w:numPr>
        <w:rPr>
          <w:lang w:val="en-US"/>
        </w:rPr>
      </w:pPr>
      <w:r w:rsidRPr="000537DA">
        <w:rPr>
          <w:lang w:val="en-US"/>
        </w:rPr>
        <w:t>Httpcore-4.2.4 por Httpcore-4.3.2</w:t>
      </w:r>
    </w:p>
    <w:p w:rsidR="00A10B9B" w:rsidRPr="00C477EB" w:rsidRDefault="00A10B9B" w:rsidP="00A10B9B">
      <w:pPr>
        <w:rPr>
          <w:lang w:val="en-US"/>
        </w:rPr>
      </w:pPr>
    </w:p>
    <w:p w:rsidR="00A10B9B" w:rsidRDefault="00A10B9B" w:rsidP="00A10B9B">
      <w:pPr>
        <w:jc w:val="center"/>
      </w:pPr>
      <w:r>
        <w:rPr>
          <w:noProof/>
        </w:rPr>
        <w:drawing>
          <wp:inline distT="0" distB="0" distL="0" distR="0">
            <wp:extent cx="3204210" cy="1504228"/>
            <wp:effectExtent l="19050" t="0" r="0" b="0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31117" t="17407" r="476" b="25473"/>
                    <a:stretch/>
                  </pic:blipFill>
                  <pic:spPr bwMode="auto">
                    <a:xfrm>
                      <a:off x="0" y="0"/>
                      <a:ext cx="3220626" cy="1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8159A" w:rsidRDefault="0038159A" w:rsidP="0038159A">
      <w:pPr>
        <w:ind w:left="850"/>
      </w:pPr>
    </w:p>
    <w:p w:rsidR="0038159A" w:rsidRPr="0038159A" w:rsidRDefault="0038159A" w:rsidP="0038159A">
      <w:pPr>
        <w:ind w:left="850"/>
        <w:rPr>
          <w:b/>
        </w:rPr>
      </w:pPr>
      <w:r w:rsidRPr="0038159A">
        <w:rPr>
          <w:b/>
        </w:rPr>
        <w:t>Estas librerías se usan para la conexión con CAS</w:t>
      </w:r>
    </w:p>
    <w:p w:rsidR="00A10B9B" w:rsidRDefault="00A10B9B" w:rsidP="00A10B9B"/>
    <w:p w:rsidR="00A10B9B" w:rsidRDefault="00A10B9B" w:rsidP="00A10B9B">
      <w:pPr>
        <w:pStyle w:val="Prrafodelista"/>
        <w:numPr>
          <w:ilvl w:val="1"/>
          <w:numId w:val="14"/>
        </w:numPr>
      </w:pPr>
      <w:r>
        <w:t>Hay que añadir las siguientes librerías</w:t>
      </w:r>
    </w:p>
    <w:p w:rsidR="00A10B9B" w:rsidRDefault="00A10B9B" w:rsidP="00A10B9B">
      <w:pPr>
        <w:pStyle w:val="Prrafodelista"/>
        <w:numPr>
          <w:ilvl w:val="0"/>
          <w:numId w:val="19"/>
        </w:numPr>
      </w:pPr>
      <w:r w:rsidRPr="000537DA">
        <w:rPr>
          <w:rFonts w:ascii="Arial" w:eastAsia="Times New Roman" w:hAnsi="Arial"/>
          <w:sz w:val="18"/>
          <w:szCs w:val="20"/>
          <w:lang w:val="en-US" w:eastAsia="es-ES"/>
        </w:rPr>
        <w:t>core-security</w:t>
      </w:r>
      <w:r w:rsidRPr="000537DA">
        <w:t>-lib.jar</w:t>
      </w:r>
    </w:p>
    <w:p w:rsidR="00A10B9B" w:rsidRDefault="00A10B9B" w:rsidP="00A10B9B">
      <w:pPr>
        <w:pStyle w:val="Prrafodelista"/>
        <w:numPr>
          <w:ilvl w:val="0"/>
          <w:numId w:val="19"/>
        </w:numPr>
      </w:pPr>
      <w:r w:rsidRPr="00B10DF2">
        <w:t>core-tipos-datos-lib.jar</w:t>
      </w:r>
    </w:p>
    <w:p w:rsidR="00A10B9B" w:rsidRDefault="00A10B9B" w:rsidP="00A10B9B">
      <w:pPr>
        <w:pStyle w:val="Prrafodelista"/>
        <w:numPr>
          <w:ilvl w:val="0"/>
          <w:numId w:val="19"/>
        </w:numPr>
      </w:pPr>
      <w:r w:rsidRPr="00B10DF2">
        <w:t>spring-security-core-3.1.2.RELEASE.jar</w:t>
      </w:r>
    </w:p>
    <w:p w:rsidR="00A10B9B" w:rsidRDefault="00A10B9B" w:rsidP="00A10B9B">
      <w:pPr>
        <w:pStyle w:val="Prrafodelista"/>
        <w:numPr>
          <w:ilvl w:val="0"/>
          <w:numId w:val="19"/>
        </w:numPr>
      </w:pPr>
      <w:r w:rsidRPr="00994EDC">
        <w:t>bonita-server-6.3.0.jar</w:t>
      </w:r>
    </w:p>
    <w:p w:rsidR="00A10B9B" w:rsidRDefault="00A10B9B" w:rsidP="00A10B9B">
      <w:pPr>
        <w:pStyle w:val="Prrafodelista"/>
        <w:numPr>
          <w:ilvl w:val="0"/>
          <w:numId w:val="19"/>
        </w:numPr>
      </w:pPr>
      <w:r w:rsidRPr="00994EDC">
        <w:t>bonita-client-6.3.0.jar</w:t>
      </w:r>
    </w:p>
    <w:p w:rsidR="0038159A" w:rsidRDefault="00A10B9B" w:rsidP="0038159A">
      <w:pPr>
        <w:pStyle w:val="Prrafodelista"/>
        <w:numPr>
          <w:ilvl w:val="0"/>
          <w:numId w:val="19"/>
        </w:numPr>
      </w:pPr>
      <w:r w:rsidRPr="00994EDC">
        <w:t>bonita-common-6.3.0.jar</w:t>
      </w:r>
    </w:p>
    <w:p w:rsidR="0038159A" w:rsidRDefault="0038159A" w:rsidP="0038159A">
      <w:pPr>
        <w:ind w:left="850"/>
      </w:pPr>
    </w:p>
    <w:p w:rsidR="0038159A" w:rsidRPr="0038159A" w:rsidRDefault="0038159A" w:rsidP="0038159A">
      <w:pPr>
        <w:ind w:left="850"/>
        <w:rPr>
          <w:b/>
        </w:rPr>
      </w:pPr>
      <w:r w:rsidRPr="0038159A">
        <w:rPr>
          <w:b/>
        </w:rPr>
        <w:t>Estas librerías han sido creadas para hacer compatible Bonita con CAS y permitir búsquedas de expedientes mas rápidas y especificas.</w:t>
      </w:r>
    </w:p>
    <w:p w:rsidR="00A10B9B" w:rsidRDefault="00A10B9B" w:rsidP="00A10B9B">
      <w:pPr>
        <w:rPr>
          <w:rFonts w:ascii="Calibri" w:eastAsiaTheme="minorHAnsi" w:hAnsi="Calibri"/>
          <w:sz w:val="26"/>
          <w:szCs w:val="26"/>
          <w:lang w:eastAsia="en-US"/>
        </w:rPr>
      </w:pPr>
    </w:p>
    <w:p w:rsidR="00A10B9B" w:rsidRDefault="00A10B9B" w:rsidP="00A10B9B">
      <w:pPr>
        <w:pStyle w:val="Ttulo4"/>
      </w:pPr>
      <w:bookmarkStart w:id="55" w:name="_Toc435607853"/>
      <w:r>
        <w:t>La conexión con la BBDD del motor de bonita</w:t>
      </w:r>
      <w:bookmarkEnd w:id="55"/>
    </w:p>
    <w:p w:rsidR="00A10B9B" w:rsidRPr="00CA2614" w:rsidRDefault="00A10B9B" w:rsidP="00A10B9B">
      <w:pPr>
        <w:spacing w:after="160" w:line="259" w:lineRule="auto"/>
        <w:ind w:left="210"/>
        <w:rPr>
          <w:szCs w:val="18"/>
        </w:rPr>
      </w:pPr>
      <w:r w:rsidRPr="00CA2614">
        <w:rPr>
          <w:szCs w:val="18"/>
        </w:rPr>
        <w:t>[ruta_instalacion]\BonitaBPMCommunity-6.3.0-Tomcat-6.0.37\lib\bonita</w:t>
      </w:r>
    </w:p>
    <w:p w:rsidR="00A10B9B" w:rsidRPr="00CA2614" w:rsidRDefault="00A10B9B" w:rsidP="00A10B9B">
      <w:pPr>
        <w:spacing w:after="160" w:line="259" w:lineRule="auto"/>
        <w:ind w:left="210"/>
        <w:rPr>
          <w:szCs w:val="18"/>
        </w:rPr>
      </w:pPr>
      <w:r w:rsidRPr="00CA2614">
        <w:rPr>
          <w:szCs w:val="18"/>
        </w:rPr>
        <w:t>Eliminamos los jar de conexión a BBDD que no usamos y añadimos el de postgresql:</w:t>
      </w:r>
    </w:p>
    <w:p w:rsidR="00A10B9B" w:rsidRPr="00CA2614" w:rsidRDefault="00A10B9B" w:rsidP="00A10B9B">
      <w:pPr>
        <w:spacing w:after="160" w:line="259" w:lineRule="auto"/>
        <w:ind w:left="210"/>
        <w:rPr>
          <w:szCs w:val="18"/>
        </w:rPr>
      </w:pPr>
      <w:r w:rsidRPr="00CA2614">
        <w:rPr>
          <w:szCs w:val="18"/>
        </w:rPr>
        <w:t>postgresql-9.3-1101.jdbc41.jar</w:t>
      </w:r>
    </w:p>
    <w:p w:rsidR="00A10B9B" w:rsidRPr="00CA2614" w:rsidRDefault="00A10B9B" w:rsidP="00A10B9B">
      <w:pPr>
        <w:spacing w:after="160" w:line="259" w:lineRule="auto"/>
        <w:ind w:left="210"/>
        <w:rPr>
          <w:szCs w:val="18"/>
        </w:rPr>
      </w:pPr>
    </w:p>
    <w:p w:rsidR="00A10B9B" w:rsidRPr="00A10B9B" w:rsidRDefault="00A10B9B" w:rsidP="00A10B9B">
      <w:pPr>
        <w:spacing w:after="160" w:line="259" w:lineRule="auto"/>
        <w:ind w:left="210"/>
        <w:jc w:val="center"/>
        <w:rPr>
          <w:szCs w:val="18"/>
        </w:rPr>
      </w:pPr>
      <w:r w:rsidRPr="00880F40">
        <w:rPr>
          <w:noProof/>
        </w:rPr>
        <w:drawing>
          <wp:inline distT="0" distB="0" distL="0" distR="0">
            <wp:extent cx="2045970" cy="1286994"/>
            <wp:effectExtent l="19050" t="0" r="0" b="0"/>
            <wp:docPr id="2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71716" t="20796" r="4119" b="52168"/>
                    <a:stretch/>
                  </pic:blipFill>
                  <pic:spPr bwMode="auto">
                    <a:xfrm>
                      <a:off x="0" y="0"/>
                      <a:ext cx="2054965" cy="129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0B9B" w:rsidRDefault="00A10B9B" w:rsidP="00A10B9B">
      <w:pPr>
        <w:pStyle w:val="Ttulo4"/>
      </w:pPr>
      <w:bookmarkStart w:id="56" w:name="_Toc435607854"/>
      <w:r w:rsidRPr="00920FEE">
        <w:lastRenderedPageBreak/>
        <w:t>Las</w:t>
      </w:r>
      <w:r>
        <w:t xml:space="preserve"> llamadas R</w:t>
      </w:r>
      <w:r w:rsidRPr="00920FEE">
        <w:t>est:</w:t>
      </w:r>
      <w:bookmarkEnd w:id="56"/>
    </w:p>
    <w:p w:rsidR="00A10B9B" w:rsidRDefault="00A10B9B" w:rsidP="00A10B9B">
      <w:pPr>
        <w:pStyle w:val="Prrafodelista"/>
        <w:ind w:left="570"/>
        <w:rPr>
          <w:sz w:val="26"/>
          <w:szCs w:val="26"/>
        </w:rPr>
      </w:pP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  <w:r>
        <w:rPr>
          <w:sz w:val="24"/>
          <w:szCs w:val="24"/>
        </w:rPr>
        <w:t>Para hacer uso de los métodos groovy en las llamadas Rest hay que añadir en “</w:t>
      </w:r>
      <w:r w:rsidRPr="00A95B95">
        <w:rPr>
          <w:b/>
          <w:sz w:val="24"/>
          <w:szCs w:val="24"/>
        </w:rPr>
        <w:t xml:space="preserve">BonitaBPMCommunity-6.3.0-Tomcat-6.0.37\webapps\bonita\WEB-INF\lib” </w:t>
      </w:r>
      <w:r>
        <w:rPr>
          <w:sz w:val="24"/>
          <w:szCs w:val="24"/>
        </w:rPr>
        <w:t>los siguientes (*.jar):</w:t>
      </w:r>
    </w:p>
    <w:p w:rsidR="00A10B9B" w:rsidRPr="00366CDB" w:rsidRDefault="00A10B9B" w:rsidP="00A10B9B">
      <w:pPr>
        <w:rPr>
          <w:sz w:val="24"/>
          <w:szCs w:val="24"/>
        </w:rPr>
      </w:pP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  <w:r w:rsidRPr="001F3CE2">
        <w:rPr>
          <w:sz w:val="24"/>
          <w:szCs w:val="24"/>
        </w:rPr>
        <w:t>http-builder-0.7.jar</w:t>
      </w: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  <w:r>
        <w:rPr>
          <w:sz w:val="24"/>
          <w:szCs w:val="24"/>
        </w:rPr>
        <w:t>y sus dependencias:</w:t>
      </w:r>
    </w:p>
    <w:p w:rsidR="00A10B9B" w:rsidRDefault="00A10B9B" w:rsidP="00A10B9B">
      <w:pPr>
        <w:pStyle w:val="Prrafodelista"/>
        <w:ind w:left="570"/>
        <w:rPr>
          <w:sz w:val="24"/>
          <w:szCs w:val="24"/>
        </w:rPr>
      </w:pPr>
    </w:p>
    <w:p w:rsidR="00A10B9B" w:rsidRPr="001F3CE2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1F3CE2">
        <w:rPr>
          <w:sz w:val="24"/>
          <w:szCs w:val="24"/>
          <w:lang w:val="en-US"/>
        </w:rPr>
        <w:t>appengine-api-1.0-sdk-1.3.8.jar</w:t>
      </w:r>
    </w:p>
    <w:p w:rsidR="00A10B9B" w:rsidRPr="001F3CE2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1F3CE2">
        <w:rPr>
          <w:sz w:val="24"/>
          <w:szCs w:val="24"/>
          <w:lang w:val="en-US"/>
        </w:rPr>
        <w:t>commons-beanutils-1.8.0.jar</w:t>
      </w:r>
    </w:p>
    <w:p w:rsidR="00A10B9B" w:rsidRPr="004E04F1" w:rsidRDefault="00A10B9B" w:rsidP="00A10B9B">
      <w:pPr>
        <w:pStyle w:val="Prrafodelista"/>
        <w:ind w:left="570"/>
        <w:rPr>
          <w:strike/>
          <w:sz w:val="24"/>
          <w:szCs w:val="24"/>
        </w:rPr>
      </w:pPr>
      <w:r w:rsidRPr="004E04F1">
        <w:rPr>
          <w:strike/>
          <w:sz w:val="24"/>
          <w:szCs w:val="24"/>
        </w:rPr>
        <w:t>commons-codec-1.6.jar</w:t>
      </w:r>
    </w:p>
    <w:p w:rsidR="00A10B9B" w:rsidRPr="004C58B6" w:rsidRDefault="00A10B9B" w:rsidP="00A10B9B">
      <w:pPr>
        <w:pStyle w:val="Prrafodelista"/>
        <w:ind w:left="570"/>
        <w:rPr>
          <w:sz w:val="24"/>
          <w:szCs w:val="24"/>
        </w:rPr>
      </w:pPr>
      <w:r w:rsidRPr="004C58B6">
        <w:rPr>
          <w:sz w:val="24"/>
          <w:szCs w:val="24"/>
        </w:rPr>
        <w:t xml:space="preserve">commons-codec-1.7.jar  </w:t>
      </w:r>
      <w:r w:rsidRPr="004C58B6">
        <w:rPr>
          <w:sz w:val="24"/>
          <w:szCs w:val="24"/>
          <w:lang w:val="en-US"/>
        </w:rPr>
        <w:sym w:font="Wingdings" w:char="F0E0"/>
      </w:r>
      <w:r w:rsidRPr="004C58B6">
        <w:rPr>
          <w:sz w:val="24"/>
          <w:szCs w:val="24"/>
        </w:rPr>
        <w:t xml:space="preserve"> Es más alto el que viene con bonita</w:t>
      </w:r>
    </w:p>
    <w:p w:rsidR="00A10B9B" w:rsidRPr="004C58B6" w:rsidRDefault="00A10B9B" w:rsidP="00A10B9B">
      <w:pPr>
        <w:pStyle w:val="Prrafodelista"/>
        <w:ind w:left="570"/>
        <w:rPr>
          <w:sz w:val="24"/>
          <w:szCs w:val="24"/>
        </w:rPr>
      </w:pPr>
      <w:r w:rsidRPr="006914F7">
        <w:rPr>
          <w:sz w:val="24"/>
          <w:szCs w:val="24"/>
        </w:rPr>
        <w:t>commons-collections-3.2.1.jar (puede convivir con los superiores, por ahora hemos dejado el de bonita)</w:t>
      </w:r>
    </w:p>
    <w:p w:rsidR="00A10B9B" w:rsidRPr="004C58B6" w:rsidRDefault="00A10B9B" w:rsidP="00A10B9B">
      <w:pPr>
        <w:pStyle w:val="Prrafodelista"/>
        <w:ind w:left="570"/>
        <w:rPr>
          <w:sz w:val="24"/>
          <w:szCs w:val="24"/>
        </w:rPr>
      </w:pPr>
      <w:r w:rsidRPr="004C58B6">
        <w:rPr>
          <w:sz w:val="24"/>
          <w:szCs w:val="24"/>
        </w:rPr>
        <w:t>commons-collections4-4.0.jar</w:t>
      </w:r>
      <w:r>
        <w:rPr>
          <w:sz w:val="24"/>
          <w:szCs w:val="24"/>
        </w:rPr>
        <w:t xml:space="preserve"> </w:t>
      </w:r>
      <w:r w:rsidRPr="004C58B6">
        <w:rPr>
          <w:sz w:val="24"/>
          <w:szCs w:val="24"/>
          <w:lang w:val="en-US"/>
        </w:rPr>
        <w:sym w:font="Wingdings" w:char="F0E0"/>
      </w:r>
      <w:r w:rsidRPr="004C58B6">
        <w:rPr>
          <w:sz w:val="24"/>
          <w:szCs w:val="24"/>
        </w:rPr>
        <w:t xml:space="preserve"> Es más alto el que viene con bonita</w:t>
      </w:r>
    </w:p>
    <w:p w:rsidR="00A10B9B" w:rsidRPr="002E1CF0" w:rsidRDefault="00A10B9B" w:rsidP="00A10B9B">
      <w:pPr>
        <w:pStyle w:val="Prrafodelista"/>
        <w:ind w:left="570"/>
        <w:rPr>
          <w:sz w:val="24"/>
          <w:szCs w:val="24"/>
          <w:lang w:val="pt-PT"/>
        </w:rPr>
      </w:pPr>
      <w:r w:rsidRPr="002E1CF0">
        <w:rPr>
          <w:sz w:val="24"/>
          <w:szCs w:val="24"/>
          <w:lang w:val="pt-PT"/>
        </w:rPr>
        <w:t xml:space="preserve">commons-lang-2.4.jar </w:t>
      </w:r>
      <w:r w:rsidRPr="00D62B0D">
        <w:rPr>
          <w:sz w:val="24"/>
          <w:szCs w:val="24"/>
          <w:lang w:val="en-US"/>
        </w:rPr>
        <w:sym w:font="Wingdings" w:char="F0E0"/>
      </w:r>
      <w:r w:rsidRPr="002E1CF0">
        <w:rPr>
          <w:sz w:val="24"/>
          <w:szCs w:val="24"/>
          <w:lang w:val="pt-PT"/>
        </w:rPr>
        <w:t xml:space="preserve"> si no, no funciona</w:t>
      </w:r>
    </w:p>
    <w:p w:rsidR="00A10B9B" w:rsidRPr="00C60794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C60794">
        <w:rPr>
          <w:sz w:val="24"/>
          <w:szCs w:val="24"/>
          <w:lang w:val="en-US"/>
        </w:rPr>
        <w:t>commons-lang3-3.1.jar</w:t>
      </w:r>
    </w:p>
    <w:p w:rsidR="00A10B9B" w:rsidRPr="001F3CE2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1F3CE2">
        <w:rPr>
          <w:sz w:val="24"/>
          <w:szCs w:val="24"/>
          <w:lang w:val="en-US"/>
        </w:rPr>
        <w:t>commons-logging-1.1.1.jar</w:t>
      </w:r>
    </w:p>
    <w:p w:rsidR="00A10B9B" w:rsidRPr="001F3CE2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1F3CE2">
        <w:rPr>
          <w:sz w:val="24"/>
          <w:szCs w:val="24"/>
          <w:lang w:val="en-US"/>
        </w:rPr>
        <w:t>ezmorph-1.0.6.jar</w:t>
      </w:r>
    </w:p>
    <w:p w:rsidR="00A10B9B" w:rsidRPr="002636FC" w:rsidRDefault="00A10B9B" w:rsidP="00A10B9B">
      <w:pPr>
        <w:pStyle w:val="Prrafodelista"/>
        <w:ind w:left="570"/>
        <w:rPr>
          <w:strike/>
          <w:sz w:val="24"/>
          <w:szCs w:val="24"/>
          <w:lang w:val="en-US"/>
        </w:rPr>
      </w:pPr>
      <w:r w:rsidRPr="002636FC">
        <w:rPr>
          <w:strike/>
          <w:sz w:val="24"/>
          <w:szCs w:val="24"/>
          <w:lang w:val="en-US"/>
        </w:rPr>
        <w:t>httpclient-4.2.1.jar</w:t>
      </w:r>
    </w:p>
    <w:p w:rsidR="00A10B9B" w:rsidRPr="001F3CE2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2636FC">
        <w:rPr>
          <w:sz w:val="24"/>
          <w:szCs w:val="24"/>
          <w:lang w:val="en-US"/>
        </w:rPr>
        <w:t>httpclient-4.3.5.jar</w:t>
      </w:r>
    </w:p>
    <w:p w:rsidR="00A10B9B" w:rsidRPr="002636FC" w:rsidRDefault="00A10B9B" w:rsidP="00A10B9B">
      <w:pPr>
        <w:pStyle w:val="Prrafodelista"/>
        <w:ind w:left="570"/>
        <w:rPr>
          <w:strike/>
          <w:sz w:val="24"/>
          <w:szCs w:val="24"/>
          <w:lang w:val="en-US"/>
        </w:rPr>
      </w:pPr>
      <w:r w:rsidRPr="002636FC">
        <w:rPr>
          <w:strike/>
          <w:sz w:val="24"/>
          <w:szCs w:val="24"/>
          <w:lang w:val="en-US"/>
        </w:rPr>
        <w:t>httpcore-4.2.1.jar</w:t>
      </w:r>
    </w:p>
    <w:p w:rsidR="00A10B9B" w:rsidRPr="002636FC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httpcore-4.3.2.jar</w:t>
      </w:r>
    </w:p>
    <w:p w:rsidR="00A10B9B" w:rsidRPr="002636FC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2636FC">
        <w:rPr>
          <w:sz w:val="24"/>
          <w:szCs w:val="24"/>
          <w:lang w:val="en-US"/>
        </w:rPr>
        <w:t>json-lib-2.3-jdk15.jar</w:t>
      </w:r>
    </w:p>
    <w:p w:rsidR="00A10B9B" w:rsidRPr="002636FC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2636FC">
        <w:rPr>
          <w:sz w:val="24"/>
          <w:szCs w:val="24"/>
          <w:lang w:val="en-US"/>
        </w:rPr>
        <w:t>nekohtml-1.9.16.jar</w:t>
      </w:r>
    </w:p>
    <w:p w:rsidR="00A10B9B" w:rsidRPr="002636FC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2636FC">
        <w:rPr>
          <w:sz w:val="24"/>
          <w:szCs w:val="24"/>
          <w:lang w:val="en-US"/>
        </w:rPr>
        <w:t>signpost-commonshttp4-1.2.1.1.jar</w:t>
      </w:r>
    </w:p>
    <w:p w:rsidR="00A10B9B" w:rsidRPr="002636FC" w:rsidRDefault="00A10B9B" w:rsidP="00A10B9B">
      <w:pPr>
        <w:pStyle w:val="Prrafodelista"/>
        <w:ind w:left="570"/>
        <w:rPr>
          <w:sz w:val="24"/>
          <w:szCs w:val="24"/>
          <w:lang w:val="en-US"/>
        </w:rPr>
      </w:pPr>
      <w:r w:rsidRPr="002636FC">
        <w:rPr>
          <w:sz w:val="24"/>
          <w:szCs w:val="24"/>
          <w:lang w:val="en-US"/>
        </w:rPr>
        <w:t>signpost-core-1.2.1.1.jar</w:t>
      </w:r>
    </w:p>
    <w:p w:rsidR="00A10B9B" w:rsidRPr="002E1CF0" w:rsidRDefault="00A10B9B" w:rsidP="00A10B9B">
      <w:pPr>
        <w:pStyle w:val="Prrafodelista"/>
        <w:ind w:left="570"/>
        <w:rPr>
          <w:sz w:val="24"/>
          <w:szCs w:val="24"/>
          <w:lang w:val="pt-PT"/>
        </w:rPr>
      </w:pPr>
      <w:r w:rsidRPr="002E1CF0">
        <w:rPr>
          <w:sz w:val="24"/>
          <w:szCs w:val="24"/>
          <w:lang w:val="pt-PT"/>
        </w:rPr>
        <w:t>xercesImpl-2.9.1.jar</w:t>
      </w:r>
    </w:p>
    <w:p w:rsidR="00A10B9B" w:rsidRPr="002E1CF0" w:rsidRDefault="00A10B9B" w:rsidP="00A10B9B">
      <w:pPr>
        <w:pStyle w:val="Prrafodelista"/>
        <w:ind w:left="570"/>
        <w:rPr>
          <w:sz w:val="24"/>
          <w:szCs w:val="24"/>
          <w:lang w:val="pt-PT"/>
        </w:rPr>
      </w:pPr>
      <w:r w:rsidRPr="002E1CF0">
        <w:rPr>
          <w:sz w:val="24"/>
          <w:szCs w:val="24"/>
          <w:lang w:val="pt-PT"/>
        </w:rPr>
        <w:t>xml-apis-1.4.01.jar</w:t>
      </w:r>
    </w:p>
    <w:p w:rsidR="00A10B9B" w:rsidRPr="002E1CF0" w:rsidRDefault="00A10B9B" w:rsidP="00A10B9B">
      <w:pPr>
        <w:pStyle w:val="Prrafodelista"/>
        <w:ind w:left="570"/>
        <w:rPr>
          <w:sz w:val="24"/>
          <w:szCs w:val="24"/>
          <w:lang w:val="pt-PT"/>
        </w:rPr>
      </w:pPr>
      <w:r w:rsidRPr="002E1CF0">
        <w:rPr>
          <w:sz w:val="24"/>
          <w:szCs w:val="24"/>
          <w:lang w:val="pt-PT"/>
        </w:rPr>
        <w:t>xml-resolver-1.2.jar</w:t>
      </w:r>
    </w:p>
    <w:p w:rsidR="008E161F" w:rsidRPr="002E1CF0" w:rsidRDefault="008E161F">
      <w:pPr>
        <w:rPr>
          <w:rFonts w:eastAsia="MS Gothic" w:cs="Arial"/>
          <w:noProof/>
          <w:sz w:val="24"/>
          <w:lang w:val="pt-PT"/>
        </w:rPr>
      </w:pPr>
      <w:r w:rsidRPr="002E1CF0">
        <w:rPr>
          <w:rFonts w:eastAsia="MS Gothic" w:cs="Arial"/>
          <w:noProof/>
          <w:sz w:val="24"/>
          <w:lang w:val="pt-PT"/>
        </w:rPr>
        <w:br w:type="page"/>
      </w:r>
    </w:p>
    <w:p w:rsidR="008E161F" w:rsidRPr="008E161F" w:rsidRDefault="008E161F" w:rsidP="00A10B9B">
      <w:pPr>
        <w:pStyle w:val="Ttulo3"/>
      </w:pPr>
      <w:bookmarkStart w:id="57" w:name="_Toc435607855"/>
      <w:r w:rsidRPr="008E161F">
        <w:lastRenderedPageBreak/>
        <w:t>Conexión con terceros:</w:t>
      </w:r>
      <w:bookmarkEnd w:id="57"/>
    </w:p>
    <w:p w:rsidR="00600482" w:rsidRDefault="00600482" w:rsidP="00020EA0">
      <w:pPr>
        <w:pStyle w:val="Textoindependiente"/>
        <w:jc w:val="left"/>
      </w:pPr>
      <w:r>
        <w:t>A continuación pongo un resumen de lo que hay hacer para hacer funcionar terceros en bonita con lo que se ha desarrollado. Ahora misma se consigue llamar a terceros de bonita y devolver el tercero seleccionado sin resetear el formulario de bonita y utilizando el ticket cas para que permita realizar las llamadas entre aplicaciones de forma segura.</w:t>
      </w:r>
      <w:r>
        <w:br/>
      </w:r>
      <w:r>
        <w:br/>
        <w:t>En primer lugar comentar que hay que realizar una serie de cambios necesarios en el servidor de bonita para su uso:</w:t>
      </w:r>
    </w:p>
    <w:p w:rsidR="00020EA0" w:rsidRDefault="006608A4" w:rsidP="00020EA0">
      <w:pPr>
        <w:pStyle w:val="Textoindependiente"/>
        <w:jc w:val="left"/>
      </w:pPr>
      <w:r>
        <w:br/>
      </w:r>
      <w:r w:rsidR="008E161F">
        <w:rPr>
          <w:b/>
          <w:bCs/>
        </w:rPr>
        <w:t>1</w:t>
      </w:r>
      <w:r w:rsidR="00020EA0">
        <w:rPr>
          <w:b/>
          <w:bCs/>
        </w:rPr>
        <w:t xml:space="preserve"> -</w:t>
      </w:r>
      <w:r w:rsidR="00020EA0">
        <w:t xml:space="preserve"> Copiar dentro de pages-silcam el fichero </w:t>
      </w:r>
      <w:r w:rsidR="00020EA0" w:rsidRPr="00F261D4">
        <w:rPr>
          <w:b/>
        </w:rPr>
        <w:t>controller-DM.jsp</w:t>
      </w:r>
      <w:r w:rsidR="00020EA0">
        <w:t xml:space="preserve"> y copiar dentro de js-silcam el fichero </w:t>
      </w:r>
      <w:r w:rsidR="00020EA0" w:rsidRPr="00F261D4">
        <w:rPr>
          <w:b/>
        </w:rPr>
        <w:t>bonita-DM.js</w:t>
      </w:r>
      <w:r w:rsidR="00020EA0">
        <w:t>. Están en el svn en el proyecto igeo.core.web aunque también podéis cogerlos de ih.</w:t>
      </w:r>
    </w:p>
    <w:p w:rsidR="00020EA0" w:rsidRDefault="00020EA0" w:rsidP="00020EA0">
      <w:pPr>
        <w:pStyle w:val="Textoindependiente"/>
        <w:jc w:val="center"/>
      </w:pPr>
      <w:r>
        <w:rPr>
          <w:noProof/>
        </w:rPr>
        <w:drawing>
          <wp:inline distT="0" distB="0" distL="0" distR="0">
            <wp:extent cx="3257550" cy="28284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657" cy="28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A4" w:rsidRPr="00A8770C" w:rsidRDefault="006608A4" w:rsidP="006608A4">
      <w:pPr>
        <w:spacing w:after="160" w:line="259" w:lineRule="auto"/>
        <w:rPr>
          <w:rFonts w:ascii="Lucida Console" w:hAnsi="Lucida Console" w:cs="Lucida Console"/>
          <w:sz w:val="20"/>
          <w:lang w:val="en-US"/>
        </w:rPr>
      </w:pPr>
      <w:r w:rsidRPr="00A8770C">
        <w:rPr>
          <w:rFonts w:ascii="Lucida Console" w:hAnsi="Lucida Console" w:cs="Lucida Console"/>
          <w:sz w:val="20"/>
          <w:lang w:val="en-US"/>
        </w:rPr>
        <w:br w:type="page"/>
      </w:r>
    </w:p>
    <w:p w:rsidR="006608A4" w:rsidRPr="006608A4" w:rsidRDefault="006608A4" w:rsidP="006608A4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58" w:name="_Toc435607856"/>
      <w:r w:rsidRPr="006608A4">
        <w:lastRenderedPageBreak/>
        <w:t>Integrar Licenciamiento con Bonita.</w:t>
      </w:r>
      <w:bookmarkEnd w:id="58"/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B</w:t>
      </w:r>
      <w:r w:rsidRPr="00A408E4">
        <w:rPr>
          <w:rFonts w:ascii="Verdana" w:hAnsi="Verdana"/>
          <w:color w:val="484848"/>
          <w:sz w:val="18"/>
          <w:szCs w:val="18"/>
        </w:rPr>
        <w:t>onita tiene configurado como medida de seguridad que los iframes no se</w:t>
      </w:r>
      <w:r>
        <w:rPr>
          <w:rFonts w:ascii="Verdana" w:hAnsi="Verdana"/>
          <w:color w:val="484848"/>
          <w:sz w:val="18"/>
          <w:szCs w:val="18"/>
        </w:rPr>
        <w:t xml:space="preserve"> puedan ejecutar desde fuera de su servidor, lo cual se puede esquivar modificando en el web.xml de bonita el SecurityFilter. Este comportamiento se debe a implementaciones de seguridad de bonita y al modificarlo desactiva las cabeceras:</w:t>
      </w:r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Style w:val="Textoennegrita"/>
          <w:rFonts w:ascii="Verdana" w:hAnsi="Verdana"/>
          <w:color w:val="484848"/>
          <w:sz w:val="18"/>
          <w:szCs w:val="18"/>
        </w:rPr>
        <w:t>X-Frame-Options</w:t>
      </w:r>
      <w:r>
        <w:rPr>
          <w:rStyle w:val="apple-converted-space"/>
          <w:rFonts w:ascii="Verdana" w:hAnsi="Verdana"/>
          <w:color w:val="484848"/>
          <w:szCs w:val="18"/>
        </w:rPr>
        <w:t> </w:t>
      </w:r>
      <w:r>
        <w:rPr>
          <w:rFonts w:ascii="Verdana" w:hAnsi="Verdana"/>
          <w:color w:val="484848"/>
          <w:sz w:val="18"/>
          <w:szCs w:val="18"/>
        </w:rPr>
        <w:t>está configurado para SAMEORIGIN con el fin de evitar los ataques clickjaking.</w:t>
      </w:r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Style w:val="Textoennegrita"/>
          <w:rFonts w:ascii="Verdana" w:hAnsi="Verdana"/>
          <w:color w:val="484848"/>
          <w:sz w:val="18"/>
          <w:szCs w:val="18"/>
        </w:rPr>
        <w:t>X-XSS-Protection</w:t>
      </w:r>
      <w:r>
        <w:rPr>
          <w:rStyle w:val="apple-converted-space"/>
          <w:rFonts w:ascii="Verdana" w:hAnsi="Verdana"/>
          <w:color w:val="484848"/>
          <w:szCs w:val="18"/>
        </w:rPr>
        <w:t> </w:t>
      </w:r>
      <w:r>
        <w:rPr>
          <w:rFonts w:ascii="Verdana" w:hAnsi="Verdana"/>
          <w:color w:val="484848"/>
          <w:sz w:val="18"/>
          <w:szCs w:val="18"/>
        </w:rPr>
        <w:t>permite a una tercera parte inyectar en páginas web vistas por el usuario código JavaScript o en otro lenguaje script similar, evitando medidas de control como la Política del mismo origen.</w:t>
      </w:r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Style w:val="Textoennegrita"/>
          <w:rFonts w:ascii="Verdana" w:hAnsi="Verdana"/>
          <w:color w:val="484848"/>
          <w:sz w:val="18"/>
          <w:szCs w:val="18"/>
        </w:rPr>
        <w:t>X-WebKit-CSP</w:t>
      </w:r>
      <w:r>
        <w:rPr>
          <w:rStyle w:val="apple-converted-space"/>
          <w:rFonts w:ascii="Verdana" w:hAnsi="Verdana"/>
          <w:color w:val="484848"/>
          <w:szCs w:val="18"/>
        </w:rPr>
        <w:t> </w:t>
      </w:r>
      <w:r>
        <w:rPr>
          <w:rFonts w:ascii="Verdana" w:hAnsi="Verdana"/>
          <w:color w:val="484848"/>
          <w:sz w:val="18"/>
          <w:szCs w:val="18"/>
        </w:rPr>
        <w:t>evita cross-site scripting (XSS) y los ataques relacionados.</w:t>
      </w:r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Style w:val="Textoennegrita"/>
          <w:rFonts w:ascii="Verdana" w:hAnsi="Verdana"/>
          <w:color w:val="484848"/>
          <w:sz w:val="18"/>
          <w:szCs w:val="18"/>
        </w:rPr>
        <w:t>X-Content-Type-Options</w:t>
      </w:r>
      <w:r>
        <w:rPr>
          <w:rStyle w:val="apple-converted-space"/>
          <w:rFonts w:ascii="Verdana" w:hAnsi="Verdana"/>
          <w:color w:val="484848"/>
          <w:szCs w:val="18"/>
        </w:rPr>
        <w:t> </w:t>
      </w:r>
      <w:r>
        <w:rPr>
          <w:rFonts w:ascii="Verdana" w:hAnsi="Verdana"/>
          <w:color w:val="484848"/>
          <w:sz w:val="18"/>
          <w:szCs w:val="18"/>
        </w:rPr>
        <w:t>(Impedir la detección del tipo MIME. Ahora, las aplicaciones web pueden evitar la detección del tipo MIME. El envío del nuevo encabezado X-Content-Type-Options: nosniff impide que use la detección del tipo MIME para cambiar el contenido declarado por el servidor.).</w:t>
      </w:r>
    </w:p>
    <w:p w:rsidR="006608A4" w:rsidRDefault="006608A4" w:rsidP="006608A4">
      <w:pPr>
        <w:pStyle w:val="NormalWeb"/>
        <w:shd w:val="clear" w:color="auto" w:fill="FFFFFF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 xml:space="preserve">Comentar en el </w:t>
      </w:r>
      <w:r w:rsidRPr="00A408E4">
        <w:rPr>
          <w:rFonts w:ascii="Verdana" w:hAnsi="Verdana"/>
          <w:color w:val="484848"/>
          <w:sz w:val="18"/>
          <w:szCs w:val="18"/>
        </w:rPr>
        <w:t>/srv/datos/tomcatBonita/webapps/bonita/WEB-INF</w:t>
      </w:r>
      <w:r>
        <w:rPr>
          <w:rFonts w:ascii="Verdana" w:hAnsi="Verdana"/>
          <w:color w:val="484848"/>
          <w:sz w:val="18"/>
          <w:szCs w:val="18"/>
        </w:rPr>
        <w:t>/web.xml</w:t>
      </w:r>
    </w:p>
    <w:p w:rsidR="006608A4" w:rsidRPr="00C477EB" w:rsidRDefault="006608A4" w:rsidP="006608A4">
      <w:pPr>
        <w:rPr>
          <w:rFonts w:ascii="Lucida Console" w:hAnsi="Lucida Console" w:cs="Lucida Console"/>
          <w:sz w:val="20"/>
          <w:lang w:val="en-US"/>
        </w:rPr>
      </w:pPr>
      <w:r w:rsidRPr="00A408E4">
        <w:rPr>
          <w:rFonts w:ascii="Lucida Console" w:hAnsi="Lucida Console" w:cs="Lucida Console"/>
          <w:sz w:val="20"/>
        </w:rPr>
        <w:t xml:space="preserve">    </w:t>
      </w:r>
      <w:r w:rsidRPr="00C477EB">
        <w:rPr>
          <w:rFonts w:ascii="Lucida Console" w:hAnsi="Lucida Console" w:cs="Lucida Console"/>
          <w:sz w:val="20"/>
          <w:lang w:val="en-US"/>
        </w:rPr>
        <w:t>&lt;filter-mapping&gt;</w:t>
      </w:r>
    </w:p>
    <w:p w:rsidR="006608A4" w:rsidRPr="00C477EB" w:rsidRDefault="006608A4" w:rsidP="006608A4">
      <w:pPr>
        <w:rPr>
          <w:rFonts w:ascii="Lucida Console" w:hAnsi="Lucida Console" w:cs="Lucida Console"/>
          <w:sz w:val="20"/>
          <w:lang w:val="en-US"/>
        </w:rPr>
      </w:pPr>
      <w:r w:rsidRPr="00C477EB">
        <w:rPr>
          <w:rFonts w:ascii="Lucida Console" w:hAnsi="Lucida Console" w:cs="Lucida Console"/>
          <w:sz w:val="20"/>
          <w:lang w:val="en-US"/>
        </w:rPr>
        <w:t xml:space="preserve">        &lt;filter-name&gt;SecurityFilter&lt;/filter-name&gt;</w:t>
      </w:r>
    </w:p>
    <w:p w:rsidR="006608A4" w:rsidRPr="00C477EB" w:rsidRDefault="006608A4" w:rsidP="006608A4">
      <w:pPr>
        <w:rPr>
          <w:rFonts w:ascii="Lucida Console" w:hAnsi="Lucida Console" w:cs="Lucida Console"/>
          <w:sz w:val="20"/>
          <w:lang w:val="en-US"/>
        </w:rPr>
      </w:pPr>
      <w:r w:rsidRPr="00C477EB">
        <w:rPr>
          <w:rFonts w:ascii="Lucida Console" w:hAnsi="Lucida Console" w:cs="Lucida Console"/>
          <w:sz w:val="20"/>
          <w:lang w:val="en-US"/>
        </w:rPr>
        <w:t xml:space="preserve">        &lt;url-pattern&gt;/portal/homepage&lt;/url-pattern&gt;</w:t>
      </w:r>
    </w:p>
    <w:p w:rsidR="006608A4" w:rsidRPr="00C477EB" w:rsidRDefault="006608A4" w:rsidP="006608A4">
      <w:pPr>
        <w:rPr>
          <w:rFonts w:ascii="Lucida Console" w:hAnsi="Lucida Console" w:cs="Lucida Console"/>
          <w:sz w:val="20"/>
          <w:lang w:val="en-US"/>
        </w:rPr>
      </w:pPr>
      <w:r w:rsidRPr="00C477EB">
        <w:rPr>
          <w:rFonts w:ascii="Lucida Console" w:hAnsi="Lucida Console" w:cs="Lucida Console"/>
          <w:sz w:val="20"/>
          <w:lang w:val="en-US"/>
        </w:rPr>
        <w:t xml:space="preserve">        &lt;url-pattern&gt;/login.jsp&lt;/url-pattern&gt;</w:t>
      </w:r>
    </w:p>
    <w:p w:rsidR="006608A4" w:rsidRDefault="006608A4" w:rsidP="006608A4">
      <w:pPr>
        <w:rPr>
          <w:rFonts w:ascii="Lucida Console" w:hAnsi="Lucida Console" w:cs="Lucida Console"/>
          <w:sz w:val="20"/>
        </w:rPr>
      </w:pPr>
      <w:r w:rsidRPr="00C477EB">
        <w:rPr>
          <w:rFonts w:ascii="Lucida Console" w:hAnsi="Lucida Console" w:cs="Lucida Console"/>
          <w:sz w:val="20"/>
          <w:lang w:val="en-US"/>
        </w:rPr>
        <w:t xml:space="preserve">    </w:t>
      </w:r>
      <w:r w:rsidRPr="00C477EB">
        <w:rPr>
          <w:rFonts w:ascii="Lucida Console" w:hAnsi="Lucida Console" w:cs="Lucida Console"/>
          <w:sz w:val="20"/>
        </w:rPr>
        <w:t>&lt;/</w:t>
      </w:r>
      <w:r w:rsidRPr="00C477EB">
        <w:rPr>
          <w:rFonts w:ascii="Lucida Console" w:hAnsi="Lucida Console" w:cs="Lucida Console"/>
          <w:sz w:val="20"/>
          <w:lang w:val="en-US"/>
        </w:rPr>
        <w:t>filter-mapping&gt;</w:t>
      </w:r>
    </w:p>
    <w:p w:rsidR="006608A4" w:rsidRDefault="006608A4" w:rsidP="006608A4">
      <w:pPr>
        <w:spacing w:after="160" w:line="259" w:lineRule="auto"/>
        <w:rPr>
          <w:rFonts w:ascii="Lucida Console" w:hAnsi="Lucida Console" w:cs="Lucida Console"/>
          <w:sz w:val="20"/>
        </w:rPr>
      </w:pPr>
      <w:r>
        <w:rPr>
          <w:noProof/>
        </w:rPr>
        <w:drawing>
          <wp:inline distT="0" distB="0" distL="0" distR="0">
            <wp:extent cx="5171703" cy="2642260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r="4229" b="12967"/>
                    <a:stretch/>
                  </pic:blipFill>
                  <pic:spPr bwMode="auto">
                    <a:xfrm>
                      <a:off x="0" y="0"/>
                      <a:ext cx="5171703" cy="26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/>
          <w:sz w:val="20"/>
        </w:rPr>
        <w:br w:type="page"/>
      </w:r>
    </w:p>
    <w:p w:rsidR="006608A4" w:rsidRPr="006608A4" w:rsidRDefault="006608A4" w:rsidP="006608A4">
      <w:pPr>
        <w:pStyle w:val="Ttulo2"/>
        <w:keepLines w:val="0"/>
        <w:tabs>
          <w:tab w:val="clear" w:pos="1361"/>
          <w:tab w:val="num" w:pos="709"/>
        </w:tabs>
        <w:spacing w:before="480"/>
        <w:ind w:left="709" w:hanging="709"/>
      </w:pPr>
      <w:bookmarkStart w:id="59" w:name="_Toc435607857"/>
      <w:r w:rsidRPr="006608A4">
        <w:lastRenderedPageBreak/>
        <w:t>CAS-SATEC</w:t>
      </w:r>
      <w:bookmarkEnd w:id="59"/>
    </w:p>
    <w:p w:rsidR="006608A4" w:rsidRDefault="006608A4" w:rsidP="006608A4"/>
    <w:p w:rsidR="008801AB" w:rsidRDefault="00EA0268" w:rsidP="00EA0268">
      <w:pPr>
        <w:pStyle w:val="Prrafodelista"/>
        <w:numPr>
          <w:ilvl w:val="0"/>
          <w:numId w:val="7"/>
        </w:numPr>
        <w:rPr>
          <w:rFonts w:eastAsia="Times New Roman"/>
        </w:rPr>
      </w:pPr>
      <w:r w:rsidRPr="00EA0268">
        <w:rPr>
          <w:rFonts w:eastAsia="Times New Roman"/>
        </w:rPr>
        <w:t>Revisar en la ruta "/srv/datos/silcam"</w:t>
      </w:r>
      <w:r>
        <w:rPr>
          <w:rFonts w:eastAsia="Times New Roman"/>
        </w:rPr>
        <w:t xml:space="preserve">. </w:t>
      </w:r>
      <w:r w:rsidR="008801AB" w:rsidRPr="00F4421F">
        <w:rPr>
          <w:rFonts w:eastAsia="Times New Roman"/>
        </w:rPr>
        <w:t>Actualizar el igeo-properties</w:t>
      </w:r>
    </w:p>
    <w:p w:rsidR="00EA0268" w:rsidRDefault="00EA0268" w:rsidP="00EA0268">
      <w:r>
        <w:t>D</w:t>
      </w:r>
      <w:r w:rsidRPr="00EA0268">
        <w:t>ebe contener estos datos, revisarlo con sistemas. La idea es que estén dados de alta los servicios y los grupos de los servicios:</w:t>
      </w:r>
    </w:p>
    <w:p w:rsidR="00AC56A2" w:rsidRPr="00EA0268" w:rsidRDefault="00AC56A2" w:rsidP="00EA0268"/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####</w:t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#</w:t>
      </w: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ab/>
        <w:t>Datos para conectar con CAS</w:t>
      </w: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ab/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####</w:t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ruta_cas = https://cas.igeo.satec.es:8443/cas</w:t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ruta_cas_login = https://cas.igeo.satec.es:8443/cas/login</w:t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ruta_dominio_cas = .igeo.satec.es</w:t>
      </w: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</w:p>
    <w:p w:rsidR="00AC56A2" w:rsidRPr="00C37E63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eastAsia="ja-JP"/>
        </w:rPr>
      </w:pPr>
      <w:r w:rsidRPr="00C37E63">
        <w:rPr>
          <w:rFonts w:ascii="Lucida Console" w:hAnsi="Lucida Console" w:cs="Lucida Console"/>
          <w:sz w:val="16"/>
          <w:highlight w:val="yellow"/>
          <w:lang w:eastAsia="ja-JP"/>
        </w:rPr>
        <w:t>ruta_servicio_silcam = http://demo.silcam.igeo.satec.es:8080/SILCAM/j_spring_cas_security_check</w:t>
      </w:r>
    </w:p>
    <w:p w:rsidR="00AC56A2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val="pt-PT" w:eastAsia="ja-JP"/>
        </w:rPr>
      </w:pPr>
      <w:r w:rsidRPr="002E1CF0">
        <w:rPr>
          <w:rFonts w:ascii="Lucida Console" w:hAnsi="Lucida Console" w:cs="Lucida Console"/>
          <w:sz w:val="16"/>
          <w:highlight w:val="yellow"/>
          <w:lang w:val="pt-PT" w:eastAsia="ja-JP"/>
        </w:rPr>
        <w:t>ruta_servicio_bonita = http://demo.silcam.igeo.satec.es:8090/bonita/j_spring_cas_security_check</w:t>
      </w:r>
    </w:p>
    <w:p w:rsidR="00AC56A2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val="pt-PT" w:eastAsia="ja-JP"/>
        </w:rPr>
      </w:pPr>
    </w:p>
    <w:p w:rsidR="00AC56A2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val="pt-PT" w:eastAsia="ja-JP"/>
        </w:rPr>
      </w:pPr>
    </w:p>
    <w:p w:rsidR="00AC56A2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highlight w:val="yellow"/>
          <w:lang w:val="pt-PT" w:eastAsia="ja-JP"/>
        </w:rPr>
      </w:pPr>
      <w:r w:rsidRPr="002E1CF0">
        <w:rPr>
          <w:rFonts w:ascii="Lucida Console" w:hAnsi="Lucida Console" w:cs="Lucida Console"/>
          <w:sz w:val="16"/>
          <w:highlight w:val="yellow"/>
          <w:lang w:val="pt-PT" w:eastAsia="ja-JP"/>
        </w:rPr>
        <w:t>grupo_cas_silcam = cn=silcam,ou=groups,dc=int,dc=igeo,dc=satec,dc=es</w:t>
      </w:r>
    </w:p>
    <w:p w:rsidR="00EA0268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6"/>
          <w:lang w:val="pt-PT" w:eastAsia="ja-JP"/>
        </w:rPr>
      </w:pPr>
      <w:r w:rsidRPr="002E1CF0">
        <w:rPr>
          <w:rFonts w:ascii="Lucida Console" w:hAnsi="Lucida Console" w:cs="Lucida Console"/>
          <w:sz w:val="16"/>
          <w:highlight w:val="yellow"/>
          <w:lang w:val="pt-PT" w:eastAsia="ja-JP"/>
        </w:rPr>
        <w:t>grupo_cas_bonita = cn=bonita-silcam,ou=groups,dc=int,dc=igeo,dc=satec,dc=es</w:t>
      </w:r>
    </w:p>
    <w:p w:rsidR="00AC56A2" w:rsidRPr="002E1CF0" w:rsidRDefault="00AC56A2" w:rsidP="00AC56A2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sz w:val="14"/>
          <w:lang w:val="pt-PT" w:eastAsia="ja-JP"/>
        </w:rPr>
      </w:pPr>
    </w:p>
    <w:p w:rsidR="006608A4" w:rsidRPr="002E1CF0" w:rsidRDefault="006608A4" w:rsidP="006608A4">
      <w:pPr>
        <w:rPr>
          <w:lang w:val="pt-PT"/>
        </w:rPr>
      </w:pPr>
    </w:p>
    <w:p w:rsidR="006608A4" w:rsidRPr="002E1CF0" w:rsidRDefault="006608A4" w:rsidP="006608A4">
      <w:pPr>
        <w:rPr>
          <w:lang w:val="pt-PT"/>
        </w:rPr>
      </w:pPr>
    </w:p>
    <w:p w:rsidR="006608A4" w:rsidRPr="002E1CF0" w:rsidRDefault="006608A4" w:rsidP="006608A4">
      <w:pPr>
        <w:rPr>
          <w:lang w:val="pt-PT"/>
        </w:rPr>
      </w:pPr>
    </w:p>
    <w:p w:rsidR="00D37106" w:rsidRPr="002E1CF0" w:rsidRDefault="00D37106">
      <w:pPr>
        <w:rPr>
          <w:rFonts w:ascii="Calibri" w:hAnsi="Calibri"/>
          <w:sz w:val="22"/>
          <w:szCs w:val="22"/>
          <w:lang w:val="pt-PT" w:eastAsia="en-US"/>
        </w:rPr>
      </w:pPr>
      <w:r>
        <w:rPr>
          <w:lang w:val="en-US"/>
        </w:rPr>
        <w:br w:type="page"/>
      </w:r>
    </w:p>
    <w:p w:rsidR="00311974" w:rsidRPr="00496EAA" w:rsidRDefault="00311974" w:rsidP="00496EAA">
      <w:pPr>
        <w:pStyle w:val="Ttulo2"/>
      </w:pPr>
      <w:bookmarkStart w:id="60" w:name="_Toc435607858"/>
      <w:r w:rsidRPr="00496EAA">
        <w:lastRenderedPageBreak/>
        <w:t>CORS</w:t>
      </w:r>
      <w:bookmarkEnd w:id="60"/>
    </w:p>
    <w:p w:rsidR="00311974" w:rsidRPr="00C070BE" w:rsidRDefault="00311974" w:rsidP="00311974">
      <w:pPr>
        <w:rPr>
          <w:rFonts w:ascii="Lucida Console" w:hAnsi="Lucida Console" w:cs="Lucida Console"/>
          <w:sz w:val="20"/>
          <w:lang w:val="en-US"/>
        </w:rPr>
      </w:pPr>
      <w:r>
        <w:rPr>
          <w:rFonts w:ascii="Lucida Console" w:hAnsi="Lucida Console" w:cs="Lucida Console"/>
          <w:sz w:val="20"/>
        </w:rPr>
        <w:t xml:space="preserve">Para poder mostrar desde licenciamiento páginas de Bonita, hay que configurar CORS para poder permitir que distintos servidores confíen entre ellos para incluir páginas en un iframe uno, de otro. </w:t>
      </w:r>
      <w:r w:rsidRPr="00C070BE">
        <w:rPr>
          <w:rFonts w:ascii="Lucida Console" w:hAnsi="Lucida Console" w:cs="Lucida Console"/>
          <w:sz w:val="20"/>
          <w:lang w:val="en-US"/>
        </w:rPr>
        <w:t>Sino daría un error como este:</w:t>
      </w:r>
    </w:p>
    <w:p w:rsidR="00311974" w:rsidRPr="00C070BE" w:rsidRDefault="00311974" w:rsidP="00311974">
      <w:pPr>
        <w:rPr>
          <w:rFonts w:ascii="Lucida Console" w:hAnsi="Lucida Console" w:cs="Lucida Console"/>
          <w:sz w:val="20"/>
          <w:lang w:val="en-US"/>
        </w:rPr>
      </w:pPr>
    </w:p>
    <w:p w:rsidR="00311974" w:rsidRDefault="00311974" w:rsidP="00311974">
      <w:pPr>
        <w:rPr>
          <w:rFonts w:ascii="Lucida Console" w:hAnsi="Lucida Console" w:cs="Lucida Console"/>
          <w:sz w:val="20"/>
          <w:lang w:val="en-US"/>
        </w:rPr>
      </w:pPr>
      <w:r w:rsidRPr="004E1F32">
        <w:rPr>
          <w:rFonts w:ascii="Lucida Console" w:hAnsi="Lucida Console" w:cs="Lucida Console"/>
          <w:sz w:val="20"/>
          <w:lang w:val="en-US"/>
        </w:rPr>
        <w:t>Refused to display 'http://bonita-silcam.pre.igeo.gov.ao:8080/bonita/portal/homepage?ui=form&amp;ui=form?locale=pt_BR#form=Pedido de concessão de Direitos Mineiros--1.0$entry&amp;process=6507193768897333579&amp;mode=form&amp;method=null&amp;id=null&amp;tipo=null' in a frame because it set 'X-Frame-Options' to 'SAMEORIGIN'.</w:t>
      </w:r>
    </w:p>
    <w:p w:rsidR="00311974" w:rsidRDefault="00311974" w:rsidP="00311974">
      <w:pPr>
        <w:rPr>
          <w:rFonts w:ascii="Lucida Console" w:hAnsi="Lucida Console" w:cs="Lucida Console"/>
          <w:sz w:val="20"/>
          <w:lang w:val="en-US"/>
        </w:rPr>
      </w:pPr>
    </w:p>
    <w:p w:rsidR="00311974" w:rsidRDefault="00311974" w:rsidP="00311974">
      <w:pPr>
        <w:rPr>
          <w:rFonts w:ascii="Lucida Console" w:hAnsi="Lucida Console" w:cs="Lucida Console"/>
          <w:sz w:val="20"/>
          <w:lang w:val="en-US"/>
        </w:rPr>
      </w:pPr>
    </w:p>
    <w:p w:rsidR="00311974" w:rsidRDefault="00311974" w:rsidP="00311974">
      <w:pPr>
        <w:rPr>
          <w:rFonts w:ascii="Lucida Console" w:hAnsi="Lucida Console" w:cs="Lucida Console"/>
          <w:sz w:val="20"/>
          <w:lang w:val="en-US"/>
        </w:rPr>
      </w:pPr>
    </w:p>
    <w:p w:rsidR="00311974" w:rsidRDefault="00311974" w:rsidP="00311974">
      <w:pPr>
        <w:rPr>
          <w:rFonts w:ascii="Lucida Console" w:hAnsi="Lucida Console" w:cs="Lucida Console"/>
          <w:sz w:val="20"/>
        </w:rPr>
      </w:pPr>
      <w:r>
        <w:rPr>
          <w:rFonts w:ascii="Lucida Console" w:hAnsi="Lucida Console" w:cs="Lucida Console"/>
          <w:sz w:val="20"/>
        </w:rPr>
        <w:t>Hay que configurar el filtro en:</w:t>
      </w:r>
    </w:p>
    <w:p w:rsidR="00311974" w:rsidRPr="00831613" w:rsidRDefault="00311974" w:rsidP="00311974">
      <w:pPr>
        <w:rPr>
          <w:rFonts w:ascii="Lucida Console" w:hAnsi="Lucida Console" w:cs="Lucida Console"/>
          <w:sz w:val="20"/>
          <w:lang w:val="en-US"/>
        </w:rPr>
      </w:pPr>
      <w:r w:rsidRPr="00831613">
        <w:rPr>
          <w:rFonts w:ascii="Lucida Console" w:hAnsi="Lucida Console" w:cs="Lucida Console"/>
          <w:sz w:val="20"/>
          <w:lang w:val="en-US"/>
        </w:rPr>
        <w:t>/opt/BonitaBPMCommunity-6.3.0-Tomcat-6.0.37/conf/web.xml</w:t>
      </w:r>
    </w:p>
    <w:p w:rsidR="00311974" w:rsidRPr="00831613" w:rsidRDefault="00311974" w:rsidP="00311974">
      <w:pPr>
        <w:rPr>
          <w:rFonts w:ascii="Lucida Console" w:hAnsi="Lucida Console" w:cs="Lucida Console"/>
          <w:sz w:val="20"/>
          <w:lang w:val="en-US"/>
        </w:rPr>
      </w:pP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>&lt;!-- Access-Control-Allow-Origin --&gt;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>&lt;filter&gt;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 xml:space="preserve">   &lt;filter-name&gt;CORS&lt;/filter-name&gt;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&lt;filter-class&gt;com.thetransactioncompany.cors.CORSFilter&lt;/filter-class&gt;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&lt;param-name&gt;cors.allowOrigin&lt;/param-name&gt;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&lt;param-value&gt;*&lt;/param-value&gt;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&lt;/init-param&gt;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&lt;param-name&gt;cors.supportedMethods&lt;/param-name&gt;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&lt;param-value&gt;GET, POST, HEAD, PUT, DELETE&lt;/param-value&gt;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&lt;/init-param&gt;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 xml:space="preserve"> </w:t>
      </w: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&lt;param-name&gt;cors.supportedHeaders&lt;/param-name&gt;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 xml:space="preserve"> </w:t>
      </w: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&lt;param-value&gt;Accept, Origin, X-Requested-With, Content-Type, Last-Modified&lt;/param-value&gt;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&lt;/init-param&gt;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&lt;param-name&gt;cors.exposedHeaders&lt;/param-name&gt;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&lt;param-value&gt;Set-Cookie&lt;/param-value&gt;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&lt;/init-param&gt;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&lt;param-name&gt;cors.supportsCredentials&lt;/param-name&gt;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</w:r>
      <w:r w:rsidRPr="00FC0B20">
        <w:rPr>
          <w:rFonts w:ascii="Lucida Console" w:hAnsi="Lucida Console" w:cs="Lucida Console"/>
          <w:lang w:val="en-US" w:eastAsia="ja-JP"/>
        </w:rPr>
        <w:tab/>
        <w:t>&lt;param-value&gt;true&lt;/param-value&gt;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&lt;/init-param&gt;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>&lt;/filter&gt;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>&lt;filter-mapping&gt;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&lt;filter-name&gt;CORS&lt;/filter-name&gt;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ab/>
        <w:t>&lt;url-pattern&gt;/*&lt;/url-pattern&gt;</w:t>
      </w:r>
    </w:p>
    <w:p w:rsidR="00311974" w:rsidRPr="00FC0B20" w:rsidRDefault="00311974" w:rsidP="00311974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rPr>
          <w:rFonts w:ascii="Lucida Console" w:hAnsi="Lucida Console" w:cs="Lucida Console"/>
          <w:lang w:val="en-US" w:eastAsia="ja-JP"/>
        </w:rPr>
      </w:pPr>
      <w:r w:rsidRPr="00FC0B20">
        <w:rPr>
          <w:rFonts w:ascii="Lucida Console" w:hAnsi="Lucida Console" w:cs="Lucida Console"/>
          <w:lang w:val="en-US" w:eastAsia="ja-JP"/>
        </w:rPr>
        <w:t>&lt;/filter-mapping&gt;</w:t>
      </w:r>
    </w:p>
    <w:p w:rsidR="00311974" w:rsidRPr="005D054F" w:rsidRDefault="00311974" w:rsidP="00311974">
      <w:pPr>
        <w:rPr>
          <w:rFonts w:ascii="Lucida Console" w:hAnsi="Lucida Console" w:cs="Lucida Console"/>
        </w:rPr>
      </w:pPr>
      <w:r w:rsidRPr="005D054F">
        <w:rPr>
          <w:rFonts w:ascii="Lucida Console" w:hAnsi="Lucida Console" w:cs="Lucida Console"/>
          <w:lang w:eastAsia="ja-JP"/>
        </w:rPr>
        <w:t>&lt;!--hasta aqui Access-Control-Allow-Origin --&gt;</w:t>
      </w:r>
    </w:p>
    <w:p w:rsidR="00311974" w:rsidRPr="005D054F" w:rsidRDefault="00311974" w:rsidP="00311974">
      <w:pPr>
        <w:rPr>
          <w:rFonts w:ascii="Lucida Console" w:hAnsi="Lucida Console" w:cs="Lucida Console"/>
          <w:sz w:val="20"/>
        </w:rPr>
      </w:pPr>
    </w:p>
    <w:p w:rsidR="00311974" w:rsidRPr="005D054F" w:rsidRDefault="00311974" w:rsidP="00311974">
      <w:pPr>
        <w:rPr>
          <w:rFonts w:ascii="Lucida Console" w:hAnsi="Lucida Console" w:cs="Lucida Console"/>
          <w:sz w:val="20"/>
        </w:rPr>
      </w:pPr>
    </w:p>
    <w:p w:rsidR="00311974" w:rsidRPr="005D054F" w:rsidRDefault="00311974" w:rsidP="00311974">
      <w:pPr>
        <w:rPr>
          <w:rFonts w:ascii="Lucida Console" w:hAnsi="Lucida Console" w:cs="Lucida Console"/>
          <w:sz w:val="20"/>
        </w:rPr>
      </w:pPr>
    </w:p>
    <w:p w:rsidR="00311974" w:rsidRDefault="00484E5D" w:rsidP="00311974">
      <w:pPr>
        <w:rPr>
          <w:rFonts w:ascii="Lucida Console" w:hAnsi="Lucida Console" w:cs="Lucida Console"/>
          <w:sz w:val="20"/>
        </w:rPr>
      </w:pPr>
      <w:r>
        <w:rPr>
          <w:rFonts w:ascii="Lucida Console" w:hAnsi="Lucida Console" w:cs="Lucida Console"/>
          <w:sz w:val="20"/>
        </w:rPr>
        <w:t>Y</w:t>
      </w:r>
      <w:r w:rsidR="00311974">
        <w:rPr>
          <w:rFonts w:ascii="Lucida Console" w:hAnsi="Lucida Console" w:cs="Lucida Console"/>
          <w:sz w:val="20"/>
        </w:rPr>
        <w:t xml:space="preserve"> añadir las librerías:</w:t>
      </w:r>
    </w:p>
    <w:p w:rsidR="00311974" w:rsidRDefault="00311974" w:rsidP="00311974">
      <w:pPr>
        <w:rPr>
          <w:rFonts w:ascii="Lucida Console" w:hAnsi="Lucida Console" w:cs="Lucida Console"/>
          <w:sz w:val="20"/>
        </w:rPr>
      </w:pPr>
    </w:p>
    <w:p w:rsidR="00311974" w:rsidRPr="00FC0B20" w:rsidRDefault="00311974" w:rsidP="00311974">
      <w:pPr>
        <w:rPr>
          <w:rFonts w:ascii="Lucida Console" w:hAnsi="Lucida Console" w:cs="Lucida Console"/>
          <w:b/>
          <w:sz w:val="20"/>
        </w:rPr>
      </w:pPr>
    </w:p>
    <w:p w:rsidR="00311974" w:rsidRPr="005D054F" w:rsidRDefault="00311974" w:rsidP="00311974">
      <w:pPr>
        <w:rPr>
          <w:rFonts w:ascii="Lucida Console" w:hAnsi="Lucida Console" w:cs="Lucida Console"/>
          <w:b/>
          <w:sz w:val="20"/>
          <w:lang w:val="en-US"/>
        </w:rPr>
      </w:pPr>
      <w:r w:rsidRPr="005D054F">
        <w:rPr>
          <w:rFonts w:ascii="Lucida Console" w:hAnsi="Lucida Console" w:cs="Lucida Console"/>
          <w:b/>
          <w:sz w:val="20"/>
          <w:lang w:val="en-US"/>
        </w:rPr>
        <w:t>cors-filter-2.1.1.jar</w:t>
      </w:r>
    </w:p>
    <w:p w:rsidR="00311974" w:rsidRPr="00FC0B20" w:rsidRDefault="00311974" w:rsidP="00311974">
      <w:pPr>
        <w:rPr>
          <w:rFonts w:ascii="Lucida Console" w:hAnsi="Lucida Console" w:cs="Lucida Console"/>
          <w:b/>
          <w:sz w:val="20"/>
          <w:lang w:val="en-US"/>
        </w:rPr>
      </w:pPr>
      <w:r w:rsidRPr="00FC0B20">
        <w:rPr>
          <w:rFonts w:ascii="Lucida Console" w:hAnsi="Lucida Console" w:cs="Lucida Console"/>
          <w:b/>
          <w:sz w:val="20"/>
          <w:lang w:val="en-US"/>
        </w:rPr>
        <w:t>java-property-utils-1.9.1.jar</w:t>
      </w:r>
    </w:p>
    <w:p w:rsidR="00311974" w:rsidRPr="006608A4" w:rsidRDefault="00311974" w:rsidP="006608A4">
      <w:pPr>
        <w:rPr>
          <w:lang w:val="en-US"/>
        </w:rPr>
      </w:pPr>
    </w:p>
    <w:sectPr w:rsidR="00311974" w:rsidRPr="006608A4" w:rsidSect="007A25B8">
      <w:headerReference w:type="first" r:id="rId61"/>
      <w:footerReference w:type="first" r:id="rId62"/>
      <w:pgSz w:w="11907" w:h="16840" w:code="9"/>
      <w:pgMar w:top="2098" w:right="851" w:bottom="1985" w:left="1418" w:header="567" w:footer="737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2047" w:rsidRDefault="00D22047">
      <w:r>
        <w:separator/>
      </w:r>
    </w:p>
  </w:endnote>
  <w:endnote w:type="continuationSeparator" w:id="0">
    <w:p w:rsidR="00D22047" w:rsidRDefault="00D220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76BB" w:rsidRPr="00E16882" w:rsidRDefault="00D776BB" w:rsidP="00D02C3E">
    <w:pPr>
      <w:spacing w:before="480"/>
    </w:pPr>
    <w:r>
      <w:rPr>
        <w:noProof/>
      </w:rPr>
      <w:drawing>
        <wp:anchor distT="0" distB="0" distL="114300" distR="114300" simplePos="0" relativeHeight="251660800" behindDoc="0" locked="0" layoutInCell="1" allowOverlap="1">
          <wp:simplePos x="0" y="0"/>
          <wp:positionH relativeFrom="column">
            <wp:posOffset>5490845</wp:posOffset>
          </wp:positionH>
          <wp:positionV relativeFrom="paragraph">
            <wp:posOffset>388620</wp:posOffset>
          </wp:positionV>
          <wp:extent cx="1127760" cy="508635"/>
          <wp:effectExtent l="19050" t="0" r="0" b="0"/>
          <wp:wrapNone/>
          <wp:docPr id="1" name="Imagen 1" descr="Sin título-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7" descr="Sin título-8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7760" cy="5086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:rsidR="00D776BB" w:rsidRPr="00274191" w:rsidRDefault="00D776BB" w:rsidP="008B0021">
    <w:pPr>
      <w:pBdr>
        <w:left w:val="single" w:sz="4" w:space="0" w:color="B0BFBF"/>
        <w:right w:val="single" w:sz="4" w:space="0" w:color="B0BFBF"/>
      </w:pBdr>
      <w:spacing w:after="120"/>
      <w:ind w:firstLine="142"/>
    </w:pPr>
    <w:r>
      <w:rPr>
        <w:noProof/>
      </w:rPr>
      <w:pict>
        <v:line id="Line 63" o:spid="_x0000_s2049" style="position:absolute;left:0;text-align:left;z-index:251658752;visibility:visible;mso-position-horizontal-relative:margin" from="-1.35pt,.5pt" to="-1.35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" strokecolor="#b0bfbf" strokeweight=".5pt">
          <w10:wrap anchorx="margin"/>
        </v:line>
      </w:pict>
    </w:r>
    <w:r w:rsidRPr="00274191">
      <w:rPr>
        <w:sz w:val="16"/>
        <w:szCs w:val="16"/>
      </w:rPr>
      <w:t xml:space="preserve">Documento con nivel de seguridad </w:t>
    </w:r>
    <w:sdt>
      <w:sdtPr>
        <w:alias w:val="NivelSeguridad"/>
        <w:tag w:val="NivelSeguridad"/>
        <w:id w:val="18201245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comboBox w:lastValue="N3 - Confidencial, contiene datos personales">
          <w:listItem w:displayText="N0 - Público" w:value="N0 - Público"/>
          <w:listItem w:displayText="N0 - Público, contiene datos personales" w:value="N0 - Público, contiene datos personales"/>
          <w:listItem w:displayText="N1 - Interno" w:value="N1 - Interno"/>
          <w:listItem w:displayText="N1 - Interno, contiene datos personales" w:value="N1 - Interno, contiene datos personales"/>
          <w:listItem w:displayText="N2 - Restringido" w:value="N2 - Restringido"/>
          <w:listItem w:displayText="N2 - Restringido, contiene datos personales" w:value="N2 - Restringido, contiene datos personales"/>
          <w:listItem w:displayText="N3 - Confidencial" w:value="N3 - Confidencial"/>
          <w:listItem w:displayText="N3 - Confidencial, contiene datos personales" w:value="N3 - Confidencial, contiene datos personales"/>
        </w:comboBox>
      </w:sdtPr>
      <w:sdtContent>
        <w:r>
          <w:t>N3 - Confidencial, contiene datos personales</w:t>
        </w:r>
      </w:sdtContent>
    </w:sdt>
    <w:r w:rsidRPr="00274191">
      <w:rPr>
        <w:sz w:val="16"/>
        <w:szCs w:val="16"/>
      </w:rPr>
      <w:t xml:space="preserve"> </w:t>
    </w:r>
    <w:r>
      <w:rPr>
        <w:sz w:val="16"/>
        <w:szCs w:val="16"/>
      </w:rPr>
      <w:t>, p</w:t>
    </w:r>
    <w:r w:rsidRPr="00274191">
      <w:rPr>
        <w:sz w:val="16"/>
        <w:szCs w:val="16"/>
      </w:rPr>
      <w:t xml:space="preserve">ágina </w:t>
    </w:r>
    <w:r w:rsidRPr="00274191">
      <w:rPr>
        <w:rStyle w:val="Nmerodepgina"/>
        <w:sz w:val="16"/>
        <w:szCs w:val="16"/>
      </w:rPr>
      <w:fldChar w:fldCharType="begin"/>
    </w:r>
    <w:r w:rsidRPr="00274191">
      <w:rPr>
        <w:rStyle w:val="Nmerodepgina"/>
        <w:sz w:val="16"/>
        <w:szCs w:val="16"/>
      </w:rPr>
      <w:instrText xml:space="preserve"> PAGE </w:instrText>
    </w:r>
    <w:r w:rsidRPr="00274191">
      <w:rPr>
        <w:rStyle w:val="Nmerodepgina"/>
        <w:sz w:val="16"/>
        <w:szCs w:val="16"/>
      </w:rPr>
      <w:fldChar w:fldCharType="separate"/>
    </w:r>
    <w:r>
      <w:rPr>
        <w:rStyle w:val="Nmerodepgina"/>
        <w:noProof/>
        <w:sz w:val="16"/>
        <w:szCs w:val="16"/>
      </w:rPr>
      <w:t>2</w:t>
    </w:r>
    <w:r w:rsidRPr="00274191">
      <w:rPr>
        <w:rStyle w:val="Nmerodepgina"/>
        <w:sz w:val="16"/>
        <w:szCs w:val="16"/>
      </w:rPr>
      <w:fldChar w:fldCharType="end"/>
    </w:r>
    <w:r w:rsidRPr="00274191">
      <w:rPr>
        <w:rStyle w:val="Nmerodepgina"/>
        <w:sz w:val="16"/>
        <w:szCs w:val="16"/>
      </w:rPr>
      <w:t xml:space="preserve"> </w:t>
    </w:r>
    <w:r w:rsidRPr="00EF75D6">
      <w:t xml:space="preserve">de </w:t>
    </w:r>
    <w:r w:rsidRPr="00EF75D6">
      <w:rPr>
        <w:sz w:val="16"/>
        <w:szCs w:val="16"/>
      </w:rPr>
      <w:fldChar w:fldCharType="begin"/>
    </w:r>
    <w:r w:rsidRPr="00EF75D6">
      <w:rPr>
        <w:sz w:val="16"/>
        <w:szCs w:val="16"/>
      </w:rPr>
      <w:instrText xml:space="preserve"> NUMPAGES </w:instrText>
    </w:r>
    <w:r w:rsidRPr="00EF75D6">
      <w:rPr>
        <w:sz w:val="16"/>
        <w:szCs w:val="16"/>
      </w:rPr>
      <w:fldChar w:fldCharType="separate"/>
    </w:r>
    <w:r w:rsidR="006B7918">
      <w:rPr>
        <w:noProof/>
        <w:sz w:val="16"/>
        <w:szCs w:val="16"/>
      </w:rPr>
      <w:t>23</w:t>
    </w:r>
    <w:r w:rsidRPr="00EF75D6">
      <w:rPr>
        <w:sz w:val="16"/>
        <w:szCs w:val="16"/>
      </w:rPr>
      <w:fldChar w:fldCharType="end"/>
    </w:r>
  </w:p>
  <w:p w:rsidR="00D776BB" w:rsidRPr="00274191" w:rsidRDefault="00D776BB" w:rsidP="008B0021">
    <w:pPr>
      <w:pBdr>
        <w:left w:val="single" w:sz="4" w:space="0" w:color="B0BFBF"/>
        <w:right w:val="single" w:sz="4" w:space="0" w:color="B0BFBF"/>
      </w:pBdr>
      <w:ind w:firstLine="142"/>
      <w:rPr>
        <w:rFonts w:ascii="Arial Narrow" w:hAnsi="Arial Narrow"/>
        <w:color w:val="00A6D6"/>
        <w:sz w:val="16"/>
        <w:szCs w:val="16"/>
      </w:rPr>
    </w:pPr>
    <w:r>
      <w:rPr>
        <w:rFonts w:ascii="Arial Narrow" w:hAnsi="Arial Narrow"/>
        <w:color w:val="00A6D6"/>
        <w:sz w:val="16"/>
        <w:szCs w:val="16"/>
      </w:rPr>
      <w:t>Empresa c</w:t>
    </w:r>
    <w:r w:rsidRPr="00274191">
      <w:rPr>
        <w:rFonts w:ascii="Arial Narrow" w:hAnsi="Arial Narrow"/>
        <w:color w:val="00A6D6"/>
        <w:sz w:val="16"/>
        <w:szCs w:val="16"/>
      </w:rPr>
      <w:t>ertificad</w:t>
    </w:r>
    <w:r>
      <w:rPr>
        <w:rFonts w:ascii="Arial Narrow" w:hAnsi="Arial Narrow"/>
        <w:color w:val="00A6D6"/>
        <w:sz w:val="16"/>
        <w:szCs w:val="16"/>
      </w:rPr>
      <w:t>a según UNE-EN ISO 9001:2008, UNE-</w:t>
    </w:r>
    <w:r w:rsidRPr="00274191">
      <w:rPr>
        <w:rFonts w:ascii="Arial Narrow" w:hAnsi="Arial Narrow"/>
        <w:color w:val="00A6D6"/>
        <w:sz w:val="16"/>
        <w:szCs w:val="16"/>
      </w:rPr>
      <w:t>EN ISO 14001:2004</w:t>
    </w:r>
    <w:r>
      <w:rPr>
        <w:rFonts w:ascii="Arial Narrow" w:hAnsi="Arial Narrow"/>
        <w:color w:val="00A6D6"/>
        <w:sz w:val="16"/>
        <w:szCs w:val="16"/>
      </w:rPr>
      <w:t>,</w:t>
    </w:r>
  </w:p>
  <w:p w:rsidR="00D776BB" w:rsidRPr="0080002C" w:rsidRDefault="00D776BB" w:rsidP="00BF4FB9">
    <w:pPr>
      <w:pBdr>
        <w:right w:val="single" w:sz="4" w:space="0" w:color="B0BFBF"/>
      </w:pBdr>
      <w:tabs>
        <w:tab w:val="right" w:pos="-227"/>
        <w:tab w:val="left" w:pos="142"/>
      </w:tabs>
      <w:ind w:hanging="709"/>
      <w:rPr>
        <w:rFonts w:ascii="Arial Narrow" w:hAnsi="Arial Narrow"/>
        <w:color w:val="00A6D6"/>
        <w:sz w:val="16"/>
        <w:szCs w:val="16"/>
        <w:lang w:val="fr-FR"/>
      </w:rPr>
    </w:pPr>
    <w:r>
      <w:tab/>
    </w:r>
    <w:r>
      <w:fldChar w:fldCharType="begin"/>
    </w:r>
    <w:r w:rsidRPr="0080002C">
      <w:rPr>
        <w:lang w:val="fr-FR"/>
      </w:rPr>
      <w:instrText xml:space="preserve"> PAGE </w:instrText>
    </w:r>
    <w:r>
      <w:fldChar w:fldCharType="separate"/>
    </w:r>
    <w:r>
      <w:rPr>
        <w:noProof/>
        <w:lang w:val="fr-FR"/>
      </w:rPr>
      <w:t>2</w:t>
    </w:r>
    <w:r>
      <w:fldChar w:fldCharType="end"/>
    </w:r>
    <w:r w:rsidRPr="0080002C">
      <w:rPr>
        <w:lang w:val="fr-FR"/>
      </w:rPr>
      <w:tab/>
    </w:r>
    <w:r w:rsidRPr="0080002C">
      <w:rPr>
        <w:lang w:val="fr-FR"/>
      </w:rPr>
      <w:tab/>
    </w:r>
    <w:r w:rsidRPr="008C5C32">
      <w:rPr>
        <w:rFonts w:ascii="Arial Narrow" w:hAnsi="Arial Narrow"/>
        <w:color w:val="00A6D6"/>
        <w:sz w:val="16"/>
        <w:szCs w:val="16"/>
        <w:lang w:val="fr-FR"/>
      </w:rPr>
      <w:t>UNE-ISO/IEC 20000-1:2007, UNE-ISO/IEC 27001:2007.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76BB" w:rsidRPr="00E16882" w:rsidRDefault="00D776BB" w:rsidP="00A61AB3">
    <w:pPr>
      <w:spacing w:before="480"/>
    </w:pPr>
    <w:r>
      <w:rPr>
        <w:noProof/>
        <w:sz w:val="16"/>
        <w:szCs w:val="16"/>
      </w:rPr>
      <w:drawing>
        <wp:anchor distT="0" distB="0" distL="114300" distR="114300" simplePos="0" relativeHeight="251656704" behindDoc="0" locked="0" layoutInCell="1" allowOverlap="1">
          <wp:simplePos x="0" y="0"/>
          <wp:positionH relativeFrom="page">
            <wp:posOffset>360045</wp:posOffset>
          </wp:positionH>
          <wp:positionV relativeFrom="page">
            <wp:posOffset>9759950</wp:posOffset>
          </wp:positionV>
          <wp:extent cx="1123950" cy="504825"/>
          <wp:effectExtent l="19050" t="0" r="0" b="0"/>
          <wp:wrapNone/>
          <wp:docPr id="57" name="Imagen 57" descr="Sin título-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7" descr="Sin título-8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04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:rsidR="00D776BB" w:rsidRPr="00274191" w:rsidRDefault="00D776BB" w:rsidP="006D07CC">
    <w:pPr>
      <w:pBdr>
        <w:left w:val="single" w:sz="4" w:space="0" w:color="B0BFBF"/>
        <w:right w:val="single" w:sz="4" w:space="0" w:color="B0BFBF"/>
      </w:pBdr>
      <w:spacing w:after="120"/>
      <w:ind w:firstLine="142"/>
    </w:pPr>
    <w:r w:rsidRPr="00274191">
      <w:rPr>
        <w:sz w:val="16"/>
        <w:szCs w:val="16"/>
      </w:rPr>
      <w:t xml:space="preserve">Documento con nivel de seguridad </w:t>
    </w:r>
    <w:sdt>
      <w:sdtPr>
        <w:alias w:val="NivelSeguridad"/>
        <w:tag w:val="NivelSeguridad"/>
        <w:id w:val="18201234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comboBox w:lastValue="N3 - Confidencial, contiene datos personales">
          <w:listItem w:displayText="N0 - Público" w:value="N0 - Público"/>
          <w:listItem w:displayText="N0 - Público, contiene datos personales" w:value="N0 - Público, contiene datos personales"/>
          <w:listItem w:displayText="N1 - Interno" w:value="N1 - Interno"/>
          <w:listItem w:displayText="N1 - Interno, contiene datos personales" w:value="N1 - Interno, contiene datos personales"/>
          <w:listItem w:displayText="N2 - Restringido" w:value="N2 - Restringido"/>
          <w:listItem w:displayText="N2 - Restringido, contiene datos personales" w:value="N2 - Restringido, contiene datos personales"/>
          <w:listItem w:displayText="N3 - Confidencial" w:value="N3 - Confidencial"/>
          <w:listItem w:displayText="N3 - Confidencial, contiene datos personales" w:value="N3 - Confidencial, contiene datos personales"/>
        </w:comboBox>
      </w:sdtPr>
      <w:sdtContent>
        <w:r>
          <w:t>N3 - Confidencial, contiene datos personales</w:t>
        </w:r>
      </w:sdtContent>
    </w:sdt>
    <w:r w:rsidRPr="00274191">
      <w:rPr>
        <w:sz w:val="16"/>
        <w:szCs w:val="16"/>
      </w:rPr>
      <w:t xml:space="preserve"> </w:t>
    </w:r>
    <w:r>
      <w:rPr>
        <w:sz w:val="16"/>
        <w:szCs w:val="16"/>
      </w:rPr>
      <w:t>, p</w:t>
    </w:r>
    <w:r w:rsidRPr="00274191">
      <w:rPr>
        <w:sz w:val="16"/>
        <w:szCs w:val="16"/>
      </w:rPr>
      <w:t xml:space="preserve">ágina </w:t>
    </w:r>
    <w:r w:rsidRPr="00274191">
      <w:rPr>
        <w:rStyle w:val="Nmerodepgina"/>
        <w:sz w:val="16"/>
        <w:szCs w:val="16"/>
      </w:rPr>
      <w:fldChar w:fldCharType="begin"/>
    </w:r>
    <w:r w:rsidRPr="00274191">
      <w:rPr>
        <w:rStyle w:val="Nmerodepgina"/>
        <w:sz w:val="16"/>
        <w:szCs w:val="16"/>
      </w:rPr>
      <w:instrText xml:space="preserve"> PAGE </w:instrText>
    </w:r>
    <w:r w:rsidRPr="00274191">
      <w:rPr>
        <w:rStyle w:val="Nmerodepgina"/>
        <w:sz w:val="16"/>
        <w:szCs w:val="16"/>
      </w:rPr>
      <w:fldChar w:fldCharType="separate"/>
    </w:r>
    <w:r w:rsidR="006B7918">
      <w:rPr>
        <w:rStyle w:val="Nmerodepgina"/>
        <w:noProof/>
        <w:sz w:val="16"/>
        <w:szCs w:val="16"/>
      </w:rPr>
      <w:t>23</w:t>
    </w:r>
    <w:r w:rsidRPr="00274191">
      <w:rPr>
        <w:rStyle w:val="Nmerodepgina"/>
        <w:sz w:val="16"/>
        <w:szCs w:val="16"/>
      </w:rPr>
      <w:fldChar w:fldCharType="end"/>
    </w:r>
    <w:r w:rsidRPr="00274191">
      <w:rPr>
        <w:rStyle w:val="Nmerodepgina"/>
        <w:sz w:val="16"/>
        <w:szCs w:val="16"/>
      </w:rPr>
      <w:t xml:space="preserve"> </w:t>
    </w:r>
    <w:r w:rsidRPr="008139B6">
      <w:rPr>
        <w:sz w:val="16"/>
        <w:szCs w:val="16"/>
      </w:rPr>
      <w:t>de</w:t>
    </w:r>
    <w:r w:rsidRPr="00EF75D6">
      <w:t xml:space="preserve"> </w:t>
    </w:r>
    <w:r w:rsidRPr="00EF75D6">
      <w:rPr>
        <w:sz w:val="16"/>
        <w:szCs w:val="16"/>
      </w:rPr>
      <w:fldChar w:fldCharType="begin"/>
    </w:r>
    <w:r w:rsidRPr="00EF75D6">
      <w:rPr>
        <w:sz w:val="16"/>
        <w:szCs w:val="16"/>
      </w:rPr>
      <w:instrText xml:space="preserve"> NUMPAGES </w:instrText>
    </w:r>
    <w:r w:rsidRPr="00EF75D6">
      <w:rPr>
        <w:sz w:val="16"/>
        <w:szCs w:val="16"/>
      </w:rPr>
      <w:fldChar w:fldCharType="separate"/>
    </w:r>
    <w:r w:rsidR="006B7918">
      <w:rPr>
        <w:noProof/>
        <w:sz w:val="16"/>
        <w:szCs w:val="16"/>
      </w:rPr>
      <w:t>23</w:t>
    </w:r>
    <w:r w:rsidRPr="00EF75D6">
      <w:rPr>
        <w:sz w:val="16"/>
        <w:szCs w:val="16"/>
      </w:rPr>
      <w:fldChar w:fldCharType="end"/>
    </w:r>
  </w:p>
  <w:p w:rsidR="00D776BB" w:rsidRPr="00274191" w:rsidRDefault="00D776BB" w:rsidP="00A61AB3">
    <w:pPr>
      <w:pBdr>
        <w:left w:val="single" w:sz="4" w:space="0" w:color="B0BFBF"/>
        <w:right w:val="single" w:sz="4" w:space="0" w:color="B0BFBF"/>
      </w:pBdr>
      <w:ind w:firstLine="142"/>
      <w:rPr>
        <w:rFonts w:ascii="Arial Narrow" w:hAnsi="Arial Narrow"/>
        <w:color w:val="00A6D6"/>
        <w:sz w:val="16"/>
        <w:szCs w:val="16"/>
      </w:rPr>
    </w:pPr>
    <w:r>
      <w:rPr>
        <w:rFonts w:ascii="Arial Narrow" w:hAnsi="Arial Narrow"/>
        <w:color w:val="00A6D6"/>
        <w:sz w:val="16"/>
        <w:szCs w:val="16"/>
      </w:rPr>
      <w:t>Empresa c</w:t>
    </w:r>
    <w:r w:rsidRPr="00274191">
      <w:rPr>
        <w:rFonts w:ascii="Arial Narrow" w:hAnsi="Arial Narrow"/>
        <w:color w:val="00A6D6"/>
        <w:sz w:val="16"/>
        <w:szCs w:val="16"/>
      </w:rPr>
      <w:t>ertificad</w:t>
    </w:r>
    <w:r>
      <w:rPr>
        <w:rFonts w:ascii="Arial Narrow" w:hAnsi="Arial Narrow"/>
        <w:color w:val="00A6D6"/>
        <w:sz w:val="16"/>
        <w:szCs w:val="16"/>
      </w:rPr>
      <w:t>a según UNE-EN ISO 9001:2008, UNE-</w:t>
    </w:r>
    <w:r w:rsidRPr="00274191">
      <w:rPr>
        <w:rFonts w:ascii="Arial Narrow" w:hAnsi="Arial Narrow"/>
        <w:color w:val="00A6D6"/>
        <w:sz w:val="16"/>
        <w:szCs w:val="16"/>
      </w:rPr>
      <w:t>EN ISO 14001:2004</w:t>
    </w:r>
    <w:r>
      <w:rPr>
        <w:rFonts w:ascii="Arial Narrow" w:hAnsi="Arial Narrow"/>
        <w:color w:val="00A6D6"/>
        <w:sz w:val="16"/>
        <w:szCs w:val="16"/>
      </w:rPr>
      <w:t>,</w:t>
    </w:r>
  </w:p>
  <w:p w:rsidR="00D776BB" w:rsidRPr="004F479A" w:rsidRDefault="00D776BB" w:rsidP="007351CB">
    <w:pPr>
      <w:pBdr>
        <w:left w:val="single" w:sz="4" w:space="0" w:color="B0BFBF"/>
        <w:right w:val="single" w:sz="4" w:space="0" w:color="B0BFBF"/>
      </w:pBdr>
      <w:tabs>
        <w:tab w:val="left" w:pos="8080"/>
      </w:tabs>
      <w:ind w:firstLine="142"/>
      <w:rPr>
        <w:rFonts w:ascii="Arial Narrow" w:hAnsi="Arial Narrow"/>
        <w:color w:val="00A6D6"/>
        <w:sz w:val="16"/>
        <w:szCs w:val="16"/>
        <w:lang w:val="fr-FR"/>
      </w:rPr>
    </w:pPr>
    <w:r w:rsidRPr="008C5C32">
      <w:rPr>
        <w:rFonts w:ascii="Arial Narrow" w:hAnsi="Arial Narrow"/>
        <w:color w:val="00A6D6"/>
        <w:sz w:val="16"/>
        <w:szCs w:val="16"/>
        <w:lang w:val="fr-FR"/>
      </w:rPr>
      <w:t>UNE-ISO/IEC 20000-1:2007, UNE-ISO/IEC 27001:2007.</w:t>
    </w:r>
    <w:r w:rsidRPr="008C5C32">
      <w:rPr>
        <w:rFonts w:ascii="Arial Narrow" w:hAnsi="Arial Narrow"/>
        <w:color w:val="00A6D6"/>
        <w:sz w:val="16"/>
        <w:szCs w:val="16"/>
        <w:lang w:val="fr-FR"/>
      </w:rPr>
      <w:tab/>
      <w:t xml:space="preserve"> </w:t>
    </w:r>
    <w:r w:rsidRPr="00274191">
      <w:fldChar w:fldCharType="begin"/>
    </w:r>
    <w:r w:rsidRPr="008C5C32">
      <w:rPr>
        <w:lang w:val="fr-FR"/>
      </w:rPr>
      <w:instrText xml:space="preserve"> PAGE </w:instrText>
    </w:r>
    <w:r w:rsidRPr="00274191">
      <w:fldChar w:fldCharType="separate"/>
    </w:r>
    <w:r w:rsidR="006B7918">
      <w:rPr>
        <w:noProof/>
        <w:lang w:val="fr-FR"/>
      </w:rPr>
      <w:t>23</w:t>
    </w:r>
    <w:r w:rsidRPr="00274191"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76BB" w:rsidRPr="00A07FC6" w:rsidRDefault="00D776BB" w:rsidP="00A07FC6">
    <w:pPr>
      <w:pBdr>
        <w:left w:val="single" w:sz="4" w:space="4" w:color="B0BFBF"/>
      </w:pBdr>
      <w:ind w:left="4395"/>
      <w:rPr>
        <w:b/>
        <w:i/>
        <w:szCs w:val="18"/>
      </w:rPr>
    </w:pPr>
    <w:r w:rsidRPr="00A07FC6">
      <w:rPr>
        <w:b/>
        <w:i/>
        <w:szCs w:val="18"/>
      </w:rPr>
      <w:t>Autores</w:t>
    </w:r>
  </w:p>
  <w:sdt>
    <w:sdtPr>
      <w:rPr>
        <w:i/>
        <w:szCs w:val="18"/>
      </w:rPr>
      <w:alias w:val="Autor"/>
      <w:tag w:val="Autor"/>
      <w:id w:val="18201208"/>
      <w:placeholder>
        <w:docPart w:val="948AD0C3CB4240C480ABBDABB007D782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:rsidR="00D776BB" w:rsidRPr="00A07FC6" w:rsidRDefault="00D776BB" w:rsidP="00A07FC6">
        <w:pPr>
          <w:pBdr>
            <w:left w:val="single" w:sz="4" w:space="4" w:color="B0BFBF"/>
          </w:pBdr>
          <w:ind w:left="4395"/>
          <w:rPr>
            <w:i/>
            <w:szCs w:val="18"/>
          </w:rPr>
        </w:pPr>
        <w:r>
          <w:rPr>
            <w:i/>
            <w:szCs w:val="18"/>
          </w:rPr>
          <w:t>Javier Martín Alonso</w:t>
        </w:r>
      </w:p>
    </w:sdtContent>
  </w:sdt>
  <w:sdt>
    <w:sdtPr>
      <w:rPr>
        <w:i/>
        <w:szCs w:val="18"/>
      </w:rPr>
      <w:alias w:val="Autor2"/>
      <w:tag w:val="Autor2"/>
      <w:id w:val="18201209"/>
      <w:showingPlcHdr/>
      <w:dataBinding w:xpath="/root[1]/Autor2[1]" w:storeItemID="{BAB5BBDB-4C58-45FD-98FE-9CAC009E8869}"/>
      <w:text/>
    </w:sdtPr>
    <w:sdtContent>
      <w:p w:rsidR="00D776BB" w:rsidRPr="00A07FC6" w:rsidRDefault="00D776BB" w:rsidP="00A07FC6">
        <w:pPr>
          <w:pBdr>
            <w:left w:val="single" w:sz="4" w:space="4" w:color="B0BFBF"/>
          </w:pBdr>
          <w:ind w:left="4395"/>
          <w:rPr>
            <w:i/>
            <w:szCs w:val="18"/>
          </w:rPr>
        </w:pPr>
        <w:r>
          <w:rPr>
            <w:rStyle w:val="Textodelmarcadordeposicin"/>
          </w:rPr>
          <w:t>Autor 2</w:t>
        </w:r>
      </w:p>
    </w:sdtContent>
  </w:sdt>
  <w:p w:rsidR="00D776BB" w:rsidRDefault="00D776BB" w:rsidP="00A07FC6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Default="00D776BB" w:rsidP="00A07FC6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Default="00D776BB" w:rsidP="00A07FC6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Pr="00A07FC6" w:rsidRDefault="00D776BB" w:rsidP="00A07FC6">
    <w:pPr>
      <w:pBdr>
        <w:left w:val="single" w:sz="4" w:space="4" w:color="B0BFBF"/>
      </w:pBdr>
      <w:tabs>
        <w:tab w:val="left" w:pos="8504"/>
      </w:tabs>
      <w:ind w:left="4395"/>
      <w:rPr>
        <w:b/>
        <w:i/>
        <w:szCs w:val="18"/>
        <w:u w:val="single"/>
      </w:rPr>
    </w:pPr>
    <w:r w:rsidRPr="00A07FC6">
      <w:rPr>
        <w:b/>
        <w:i/>
        <w:szCs w:val="18"/>
      </w:rPr>
      <w:t>Aprobación:</w:t>
    </w:r>
    <w:r w:rsidRPr="00A07FC6">
      <w:rPr>
        <w:b/>
        <w:i/>
        <w:szCs w:val="18"/>
        <w:u w:val="single"/>
      </w:rPr>
      <w:tab/>
    </w:r>
  </w:p>
  <w:p w:rsidR="00D776BB" w:rsidRPr="003D3038" w:rsidRDefault="00D776BB" w:rsidP="00A07FC6">
    <w:pPr>
      <w:pBdr>
        <w:left w:val="single" w:sz="4" w:space="4" w:color="B0BFBF"/>
      </w:pBdr>
      <w:tabs>
        <w:tab w:val="left" w:pos="8504"/>
      </w:tabs>
      <w:ind w:left="5529" w:hanging="1134"/>
      <w:rPr>
        <w:i/>
        <w:szCs w:val="18"/>
      </w:rPr>
    </w:pPr>
    <w:r w:rsidRPr="003D3038">
      <w:rPr>
        <w:szCs w:val="18"/>
      </w:rPr>
      <w:tab/>
    </w:r>
    <w:sdt>
      <w:sdtPr>
        <w:rPr>
          <w:szCs w:val="18"/>
        </w:rPr>
        <w:alias w:val="Firma"/>
        <w:tag w:val="Firma"/>
        <w:id w:val="18201212"/>
        <w:showingPlcHdr/>
        <w:text/>
      </w:sdtPr>
      <w:sdtContent>
        <w:r w:rsidRPr="003D3038">
          <w:rPr>
            <w:rStyle w:val="Textodelmarcadordeposicin"/>
          </w:rPr>
          <w:t>Firmado por</w:t>
        </w:r>
      </w:sdtContent>
    </w:sdt>
  </w:p>
  <w:p w:rsidR="00D776BB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Pr="0077229C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  <w:r>
      <w:rPr>
        <w:noProof/>
        <w:sz w:val="16"/>
        <w:szCs w:val="16"/>
      </w:rPr>
      <w:drawing>
        <wp:anchor distT="0" distB="0" distL="114300" distR="114300" simplePos="0" relativeHeight="251655680" behindDoc="0" locked="0" layoutInCell="1" allowOverlap="1">
          <wp:simplePos x="0" y="0"/>
          <wp:positionH relativeFrom="page">
            <wp:posOffset>399415</wp:posOffset>
          </wp:positionH>
          <wp:positionV relativeFrom="page">
            <wp:posOffset>9602470</wp:posOffset>
          </wp:positionV>
          <wp:extent cx="1123950" cy="504825"/>
          <wp:effectExtent l="19050" t="0" r="0" b="0"/>
          <wp:wrapNone/>
          <wp:docPr id="50" name="Imagen 50" descr="Sin título-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0" descr="Sin título-8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04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77229C">
      <w:rPr>
        <w:sz w:val="16"/>
        <w:szCs w:val="16"/>
      </w:rPr>
      <w:t>SATEC. Sistemas Avanzados de Tecnología</w:t>
    </w:r>
  </w:p>
  <w:p w:rsidR="00D776BB" w:rsidRPr="0077229C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  <w:r w:rsidRPr="0077229C">
      <w:rPr>
        <w:sz w:val="16"/>
        <w:szCs w:val="16"/>
      </w:rPr>
      <w:t xml:space="preserve">Avd. Europa, </w:t>
    </w:r>
    <w:smartTag w:uri="urn:schemas-microsoft-com:office:smarttags" w:element="metricconverter">
      <w:smartTagPr>
        <w:attr w:name="ProductID" w:val="34 A"/>
      </w:smartTagPr>
      <w:r w:rsidRPr="0077229C">
        <w:rPr>
          <w:sz w:val="16"/>
          <w:szCs w:val="16"/>
        </w:rPr>
        <w:t>34 A</w:t>
      </w:r>
    </w:smartTag>
    <w:r w:rsidRPr="0077229C">
      <w:rPr>
        <w:sz w:val="16"/>
        <w:szCs w:val="16"/>
      </w:rPr>
      <w:t xml:space="preserve"> 28023 Aravaca – Madrid</w:t>
    </w:r>
  </w:p>
  <w:p w:rsidR="00D776BB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  <w:r w:rsidRPr="00D02C3E">
      <w:rPr>
        <w:sz w:val="16"/>
        <w:szCs w:val="16"/>
      </w:rPr>
      <w:t>www.satec</w:t>
    </w:r>
    <w:r>
      <w:rPr>
        <w:sz w:val="16"/>
        <w:szCs w:val="16"/>
      </w:rPr>
      <w:t>group.com</w:t>
    </w:r>
  </w:p>
  <w:p w:rsidR="00D776BB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</w:p>
  <w:p w:rsidR="00D776BB" w:rsidRDefault="00D776BB" w:rsidP="0077229C">
    <w:pPr>
      <w:pBdr>
        <w:left w:val="single" w:sz="4" w:space="4" w:color="B0BFBF"/>
      </w:pBdr>
      <w:ind w:left="4395"/>
      <w:rPr>
        <w:sz w:val="16"/>
        <w:szCs w:val="16"/>
      </w:rPr>
    </w:pPr>
    <w:r w:rsidRPr="00187518">
      <w:rPr>
        <w:rFonts w:ascii="Arial Narrow" w:hAnsi="Arial Narrow"/>
        <w:color w:val="00A6D6"/>
        <w:sz w:val="14"/>
        <w:szCs w:val="14"/>
      </w:rPr>
      <w:t>Empresa certificada según UNE-EN ISO 9001:2008, UNE-EN ISO 14001:2004, UNE-ISO/IEC 20000-1:2007, UNE-ISO/IEC 27001:2007</w:t>
    </w:r>
  </w:p>
  <w:p w:rsidR="00D776BB" w:rsidRPr="0077229C" w:rsidRDefault="00D776BB" w:rsidP="005B6975">
    <w:pPr>
      <w:ind w:left="4395"/>
      <w:rPr>
        <w:sz w:val="16"/>
        <w:szCs w:val="16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76BB" w:rsidRPr="00E16882" w:rsidRDefault="00D776BB" w:rsidP="00E1051B">
    <w:pPr>
      <w:spacing w:before="480"/>
    </w:pPr>
    <w:r>
      <w:rPr>
        <w:noProof/>
        <w:sz w:val="16"/>
        <w:szCs w:val="16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page">
            <wp:posOffset>360045</wp:posOffset>
          </wp:positionH>
          <wp:positionV relativeFrom="page">
            <wp:posOffset>9759950</wp:posOffset>
          </wp:positionV>
          <wp:extent cx="1123950" cy="504825"/>
          <wp:effectExtent l="19050" t="0" r="0" b="0"/>
          <wp:wrapNone/>
          <wp:docPr id="33" name="Imagen 33" descr="Sin título-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9" descr="Sin título-8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04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:rsidR="00D776BB" w:rsidRPr="00274191" w:rsidRDefault="00D776BB" w:rsidP="00E1051B">
    <w:pPr>
      <w:pBdr>
        <w:left w:val="single" w:sz="4" w:space="0" w:color="B0BFBF"/>
        <w:right w:val="single" w:sz="4" w:space="0" w:color="B0BFBF"/>
      </w:pBdr>
      <w:ind w:firstLine="142"/>
    </w:pPr>
    <w:r w:rsidRPr="00274191">
      <w:rPr>
        <w:sz w:val="16"/>
        <w:szCs w:val="16"/>
      </w:rPr>
      <w:t xml:space="preserve">Documento con nivel de seguridad  </w:t>
    </w:r>
    <w:r w:rsidRPr="003C6B50">
      <w:rPr>
        <w:sz w:val="16"/>
        <w:szCs w:val="16"/>
      </w:rPr>
      <w:fldChar w:fldCharType="begin"/>
    </w:r>
    <w:r w:rsidRPr="003C6B50">
      <w:rPr>
        <w:sz w:val="16"/>
        <w:szCs w:val="16"/>
      </w:rPr>
      <w:instrText xml:space="preserve"> DOCVARIABLE "VSecurityLevel" \* MERGEFORMAT </w:instrText>
    </w:r>
    <w:r w:rsidRPr="003C6B50">
      <w:rPr>
        <w:sz w:val="16"/>
        <w:szCs w:val="16"/>
      </w:rPr>
      <w:fldChar w:fldCharType="end"/>
    </w:r>
    <w:r w:rsidRPr="00274191">
      <w:rPr>
        <w:sz w:val="16"/>
        <w:szCs w:val="16"/>
      </w:rPr>
      <w:t xml:space="preserve"> Página </w:t>
    </w:r>
    <w:r w:rsidRPr="00274191">
      <w:rPr>
        <w:rStyle w:val="Nmerodepgina"/>
        <w:sz w:val="16"/>
        <w:szCs w:val="16"/>
      </w:rPr>
      <w:fldChar w:fldCharType="begin"/>
    </w:r>
    <w:r w:rsidRPr="00274191">
      <w:rPr>
        <w:rStyle w:val="Nmerodepgina"/>
        <w:sz w:val="16"/>
        <w:szCs w:val="16"/>
      </w:rPr>
      <w:instrText xml:space="preserve"> PAGE </w:instrText>
    </w:r>
    <w:r w:rsidRPr="00274191">
      <w:rPr>
        <w:rStyle w:val="Nmerodepgina"/>
        <w:sz w:val="16"/>
        <w:szCs w:val="16"/>
      </w:rPr>
      <w:fldChar w:fldCharType="separate"/>
    </w:r>
    <w:r>
      <w:rPr>
        <w:rStyle w:val="Nmerodepgina"/>
        <w:sz w:val="16"/>
        <w:szCs w:val="16"/>
      </w:rPr>
      <w:t>5</w:t>
    </w:r>
    <w:r w:rsidRPr="00274191">
      <w:rPr>
        <w:rStyle w:val="Nmerodepgina"/>
        <w:sz w:val="16"/>
        <w:szCs w:val="16"/>
      </w:rPr>
      <w:fldChar w:fldCharType="end"/>
    </w:r>
    <w:r w:rsidRPr="00274191">
      <w:rPr>
        <w:rStyle w:val="Nmerodepgina"/>
        <w:sz w:val="16"/>
        <w:szCs w:val="16"/>
      </w:rPr>
      <w:t xml:space="preserve"> de </w:t>
    </w:r>
    <w:r w:rsidRPr="00EF75D6">
      <w:rPr>
        <w:sz w:val="16"/>
        <w:szCs w:val="16"/>
      </w:rPr>
      <w:fldChar w:fldCharType="begin"/>
    </w:r>
    <w:r w:rsidRPr="00EF75D6">
      <w:rPr>
        <w:sz w:val="16"/>
        <w:szCs w:val="16"/>
      </w:rPr>
      <w:instrText xml:space="preserve"> NUMPAGES </w:instrText>
    </w:r>
    <w:r w:rsidRPr="00EF75D6">
      <w:rPr>
        <w:sz w:val="16"/>
        <w:szCs w:val="16"/>
      </w:rPr>
      <w:fldChar w:fldCharType="separate"/>
    </w:r>
    <w:r w:rsidR="006B7918">
      <w:rPr>
        <w:noProof/>
        <w:sz w:val="16"/>
        <w:szCs w:val="16"/>
      </w:rPr>
      <w:t>23</w:t>
    </w:r>
    <w:r w:rsidRPr="00EF75D6">
      <w:rPr>
        <w:sz w:val="16"/>
        <w:szCs w:val="16"/>
      </w:rPr>
      <w:fldChar w:fldCharType="end"/>
    </w:r>
  </w:p>
  <w:p w:rsidR="00D776BB" w:rsidRPr="00274191" w:rsidRDefault="00D776BB" w:rsidP="00E1051B">
    <w:pPr>
      <w:pBdr>
        <w:left w:val="single" w:sz="4" w:space="0" w:color="B0BFBF"/>
        <w:right w:val="single" w:sz="4" w:space="0" w:color="B0BFBF"/>
      </w:pBdr>
      <w:ind w:firstLine="142"/>
      <w:rPr>
        <w:rFonts w:ascii="Arial Narrow" w:hAnsi="Arial Narrow"/>
        <w:color w:val="00A6D6"/>
        <w:sz w:val="16"/>
        <w:szCs w:val="16"/>
      </w:rPr>
    </w:pPr>
    <w:r w:rsidRPr="00274191">
      <w:rPr>
        <w:rFonts w:ascii="Arial Narrow" w:hAnsi="Arial Narrow"/>
        <w:color w:val="00A6D6"/>
        <w:sz w:val="16"/>
        <w:szCs w:val="16"/>
      </w:rPr>
      <w:t>Empresa Certificada según las normas UNE-EN ISO 9001:2000 y UNE- EN ISO 14001:2004</w:t>
    </w:r>
  </w:p>
  <w:p w:rsidR="00D776BB" w:rsidRPr="00E16882" w:rsidRDefault="00D776BB" w:rsidP="00E1051B">
    <w:pPr>
      <w:pBdr>
        <w:left w:val="single" w:sz="4" w:space="0" w:color="B0BFBF"/>
        <w:right w:val="single" w:sz="4" w:space="0" w:color="B0BFBF"/>
      </w:pBdr>
      <w:tabs>
        <w:tab w:val="left" w:pos="8647"/>
      </w:tabs>
      <w:ind w:firstLine="142"/>
      <w:rPr>
        <w:rFonts w:ascii="Arial Narrow" w:hAnsi="Arial Narrow"/>
        <w:color w:val="00A6D6"/>
        <w:sz w:val="16"/>
        <w:szCs w:val="16"/>
      </w:rPr>
    </w:pPr>
    <w:r w:rsidRPr="00274191">
      <w:rPr>
        <w:rFonts w:ascii="Arial Narrow" w:hAnsi="Arial Narrow"/>
        <w:color w:val="00A6D6"/>
      </w:rPr>
      <w:t>con Nº de Registro ER-0134/1999 y GA-2004/0432, respectivamente</w:t>
    </w:r>
    <w:r w:rsidRPr="00274191">
      <w:rPr>
        <w:rFonts w:ascii="Arial Narrow" w:hAnsi="Arial Narrow"/>
        <w:color w:val="00A6D6"/>
        <w:sz w:val="16"/>
        <w:szCs w:val="16"/>
      </w:rPr>
      <w:t xml:space="preserve">  </w:t>
    </w:r>
    <w:r>
      <w:rPr>
        <w:rFonts w:ascii="Arial Narrow" w:hAnsi="Arial Narrow"/>
        <w:color w:val="00A6D6"/>
        <w:sz w:val="16"/>
        <w:szCs w:val="16"/>
      </w:rPr>
      <w:tab/>
      <w:t xml:space="preserve"> </w:t>
    </w:r>
    <w:fldSimple w:instr=" PAGE ">
      <w:r>
        <w:t>5</w:t>
      </w:r>
    </w:fldSimple>
  </w:p>
  <w:p w:rsidR="00D776BB" w:rsidRPr="00E16882" w:rsidRDefault="00D776BB" w:rsidP="00E1051B">
    <w:pPr>
      <w:pStyle w:val="Piedepgina"/>
      <w:spacing w:after="480"/>
      <w:rPr>
        <w:szCs w:val="16"/>
      </w:rPr>
    </w:pPr>
  </w:p>
  <w:p w:rsidR="00D776BB" w:rsidRDefault="00D776BB" w:rsidP="00E1051B">
    <w:pPr>
      <w:pStyle w:val="Piedepgina"/>
    </w:pPr>
  </w:p>
  <w:p w:rsidR="00D776BB" w:rsidRDefault="00D776BB" w:rsidP="00E1051B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2047" w:rsidRDefault="00D22047">
      <w:r>
        <w:separator/>
      </w:r>
    </w:p>
  </w:footnote>
  <w:footnote w:type="continuationSeparator" w:id="0">
    <w:p w:rsidR="00D22047" w:rsidRDefault="00D2204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850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3545"/>
      <w:gridCol w:w="2693"/>
      <w:gridCol w:w="2267"/>
    </w:tblGrid>
    <w:tr w:rsidR="00D776BB">
      <w:trPr>
        <w:cantSplit/>
        <w:trHeight w:val="424"/>
      </w:trPr>
      <w:tc>
        <w:tcPr>
          <w:tcW w:w="3545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431845">
          <w:pPr>
            <w:tabs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Cliente:</w:t>
          </w:r>
          <w:r>
            <w:rPr>
              <w:b/>
              <w:sz w:val="16"/>
            </w:rPr>
            <w:t xml:space="preserve">    </w:t>
          </w:r>
          <w:r w:rsidRPr="003D3038">
            <w:rPr>
              <w:sz w:val="16"/>
            </w:rPr>
            <w:t xml:space="preserve"> </w:t>
          </w:r>
          <w:sdt>
            <w:sdtPr>
              <w:rPr>
                <w:sz w:val="16"/>
              </w:rPr>
              <w:alias w:val="Cliente"/>
              <w:tag w:val="Cliente"/>
              <w:id w:val="18201239"/>
              <w:showingPlcHdr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Content>
              <w:r w:rsidRPr="003D3038">
                <w:rPr>
                  <w:rStyle w:val="Textodelmarcadordeposicin"/>
                </w:rPr>
                <w:t>Escriba el nombre del cliente</w:t>
              </w:r>
            </w:sdtContent>
          </w:sdt>
        </w:p>
      </w:tc>
      <w:tc>
        <w:tcPr>
          <w:tcW w:w="4960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F60C8F">
          <w:pPr>
            <w:tabs>
              <w:tab w:val="left" w:pos="923"/>
            </w:tabs>
            <w:spacing w:line="264" w:lineRule="auto"/>
            <w:ind w:left="-70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Ref.:</w:t>
          </w:r>
          <w:r>
            <w:rPr>
              <w:b/>
              <w:sz w:val="16"/>
            </w:rPr>
            <w:t xml:space="preserve"> </w:t>
          </w:r>
          <w:fldSimple w:instr=" FILENAME  \* MERGEFORMAT ">
            <w:r w:rsidR="006B7918" w:rsidRPr="006B7918">
              <w:rPr>
                <w:noProof/>
                <w:sz w:val="16"/>
              </w:rPr>
              <w:t>02</w:t>
            </w:r>
            <w:r w:rsidR="006B7918">
              <w:rPr>
                <w:noProof/>
              </w:rPr>
              <w:t>_Configuración_Portal_Bonita.docx</w:t>
            </w:r>
          </w:fldSimple>
        </w:p>
      </w:tc>
    </w:tr>
    <w:tr w:rsidR="00D776BB">
      <w:trPr>
        <w:cantSplit/>
        <w:trHeight w:val="20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431845">
          <w:pPr>
            <w:tabs>
              <w:tab w:val="left" w:pos="781"/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Proyecto</w:t>
          </w:r>
          <w:r w:rsidRPr="00ED50D4">
            <w:rPr>
              <w:color w:val="B0BFBF"/>
              <w:sz w:val="16"/>
            </w:rPr>
            <w:t>:</w:t>
          </w:r>
          <w:r>
            <w:rPr>
              <w:sz w:val="16"/>
            </w:rPr>
            <w:t xml:space="preserve">  </w:t>
          </w:r>
          <w:sdt>
            <w:sdtPr>
              <w:rPr>
                <w:sz w:val="16"/>
              </w:rPr>
              <w:alias w:val="Nombre Proyecto"/>
              <w:tag w:val="Nombre Proyecto"/>
              <w:id w:val="18201240"/>
              <w:showingPlcHdr/>
              <w:dataBinding w:xpath="/root[1]/NomProy[1]" w:storeItemID="{BAB5BBDB-4C58-45FD-98FE-9CAC009E8869}"/>
              <w:text/>
            </w:sdtPr>
            <w:sdtContent>
              <w:r>
                <w:rPr>
                  <w:rStyle w:val="Textodelmarcadordeposicin"/>
                </w:rPr>
                <w:t>Escriba el nombre del Proyecto</w:t>
              </w:r>
            </w:sdtContent>
          </w:sdt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431845">
          <w:pPr>
            <w:tabs>
              <w:tab w:val="left" w:pos="923"/>
            </w:tabs>
            <w:spacing w:line="264" w:lineRule="auto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Fecha:</w:t>
          </w:r>
          <w:r>
            <w:rPr>
              <w:b/>
              <w:color w:val="B0BFBF"/>
              <w:sz w:val="16"/>
            </w:rPr>
            <w:t xml:space="preserve"> </w:t>
          </w:r>
          <w:sdt>
            <w:sdtPr>
              <w:rPr>
                <w:sz w:val="16"/>
              </w:rPr>
              <w:alias w:val="Fecha"/>
              <w:tag w:val="Fecha"/>
              <w:id w:val="18201243"/>
              <w:showingPlcHdr/>
              <w:dataBinding w:xpath="/root[1]/Fecha[1]" w:storeItemID="{BAB5BBDB-4C58-45FD-98FE-9CAC009E8869}"/>
              <w:date>
                <w:dateFormat w:val="dd/MM/yyyy"/>
                <w:lid w:val="es-ES"/>
                <w:storeMappedDataAs w:val="dateTime"/>
                <w:calendar w:val="gregorian"/>
              </w:date>
            </w:sdtPr>
            <w:sdtContent>
              <w:r w:rsidRPr="003D3038">
                <w:rPr>
                  <w:rStyle w:val="Textodelmarcadordeposicin"/>
                  <w:color w:val="auto"/>
                </w:rPr>
                <w:t>Seleccione la fecha</w:t>
              </w:r>
            </w:sdtContent>
          </w:sdt>
        </w:p>
      </w:tc>
    </w:tr>
    <w:tr w:rsidR="00D776BB" w:rsidRPr="00ED50D4">
      <w:trPr>
        <w:cantSplit/>
        <w:trHeight w:val="200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Default="00D776BB" w:rsidP="00F60C8F">
          <w:pPr>
            <w:tabs>
              <w:tab w:val="left" w:pos="923"/>
            </w:tabs>
            <w:spacing w:before="20" w:after="40"/>
            <w:ind w:left="-70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Autores</w:t>
          </w:r>
          <w:r w:rsidRPr="003C6B50">
            <w:rPr>
              <w:sz w:val="16"/>
            </w:rPr>
            <w:t>:</w:t>
          </w:r>
          <w:r>
            <w:rPr>
              <w:sz w:val="16"/>
            </w:rPr>
            <w:t xml:space="preserve">    </w:t>
          </w:r>
          <w:sdt>
            <w:sdtPr>
              <w:rPr>
                <w:sz w:val="16"/>
              </w:rPr>
              <w:alias w:val="Autor"/>
              <w:tag w:val="Autor"/>
              <w:id w:val="18201241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sz w:val="16"/>
                </w:rPr>
                <w:t>Javier Martín Alonso</w:t>
              </w:r>
            </w:sdtContent>
          </w:sdt>
          <w:r>
            <w:rPr>
              <w:sz w:val="16"/>
            </w:rPr>
            <w:t xml:space="preserve">, </w:t>
          </w:r>
          <w:sdt>
            <w:sdtPr>
              <w:rPr>
                <w:sz w:val="16"/>
              </w:rPr>
              <w:alias w:val="Autor2"/>
              <w:tag w:val="Autor2"/>
              <w:id w:val="18201242"/>
              <w:showingPlcHdr/>
              <w:dataBinding w:xpath="/root[1]/Autor2[1]" w:storeItemID="{BAB5BBDB-4C58-45FD-98FE-9CAC009E8869}"/>
              <w:text/>
            </w:sdtPr>
            <w:sdtContent>
              <w:r>
                <w:rPr>
                  <w:rStyle w:val="Textodelmarcadordeposicin"/>
                </w:rPr>
                <w:t>Autor 2</w:t>
              </w:r>
            </w:sdtContent>
          </w:sdt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Pr="00ED50D4" w:rsidRDefault="00D776BB" w:rsidP="00431845">
          <w:pPr>
            <w:tabs>
              <w:tab w:val="left" w:pos="923"/>
            </w:tabs>
            <w:spacing w:after="40" w:line="264" w:lineRule="auto"/>
            <w:jc w:val="right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Estado</w:t>
          </w:r>
          <w:r w:rsidRPr="00ED50D4">
            <w:rPr>
              <w:color w:val="B0BFBF"/>
              <w:sz w:val="16"/>
            </w:rPr>
            <w:t>:</w:t>
          </w:r>
          <w:r w:rsidRPr="00ED50D4">
            <w:rPr>
              <w:sz w:val="16"/>
            </w:rPr>
            <w:t xml:space="preserve"> </w:t>
          </w:r>
          <w:sdt>
            <w:sdtPr>
              <w:rPr>
                <w:sz w:val="16"/>
              </w:rPr>
              <w:alias w:val="Estado"/>
              <w:tag w:val="Estado"/>
              <w:id w:val="18201244"/>
              <w:showingPlcHdr/>
              <w:dataBinding w:xpath="/root[1]/Estado[1]" w:storeItemID="{BAB5BBDB-4C58-45FD-98FE-9CAC009E8869}"/>
              <w:comboBox w:lastValue="">
                <w:listItem w:displayText="Borrador" w:value="Borrador"/>
                <w:listItem w:displayText="Aprobado" w:value="Aprobado"/>
                <w:listItem w:displayText="Entregado" w:value="Entregado"/>
              </w:comboBox>
            </w:sdtPr>
            <w:sdtContent>
              <w:r>
                <w:rPr>
                  <w:rStyle w:val="Textodelmarcadordeposicin"/>
                </w:rPr>
                <w:t>Seleccione el estado del documento</w:t>
              </w:r>
            </w:sdtContent>
          </w:sdt>
        </w:p>
      </w:tc>
    </w:tr>
    <w:tr w:rsidR="00D776BB">
      <w:trPr>
        <w:cantSplit/>
        <w:trHeight w:val="20"/>
      </w:trPr>
      <w:sdt>
        <w:sdtPr>
          <w:rPr>
            <w:color w:val="808080"/>
            <w:sz w:val="24"/>
            <w:szCs w:val="24"/>
          </w:rPr>
          <w:alias w:val="Título"/>
          <w:tag w:val="Título"/>
          <w:id w:val="35701205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8505" w:type="dxa"/>
              <w:gridSpan w:val="3"/>
              <w:tcBorders>
                <w:top w:val="single" w:sz="8" w:space="0" w:color="00A6D6"/>
                <w:left w:val="single" w:sz="2" w:space="0" w:color="FFFFFF"/>
                <w:bottom w:val="single" w:sz="2" w:space="0" w:color="FFFFFF"/>
                <w:right w:val="single" w:sz="2" w:space="0" w:color="FFFFFF"/>
              </w:tcBorders>
              <w:shd w:val="clear" w:color="auto" w:fill="auto"/>
            </w:tcPr>
            <w:p w:rsidR="00D776BB" w:rsidRPr="00ED50D4" w:rsidRDefault="00D776BB" w:rsidP="00F60C8F">
              <w:pPr>
                <w:spacing w:before="20" w:after="40"/>
                <w:ind w:left="-70"/>
                <w:rPr>
                  <w:sz w:val="24"/>
                  <w:szCs w:val="24"/>
                </w:rPr>
              </w:pPr>
              <w:r>
                <w:rPr>
                  <w:color w:val="808080"/>
                  <w:sz w:val="24"/>
                  <w:szCs w:val="24"/>
                </w:rPr>
                <w:t>Configuración Portal Bonita</w:t>
              </w:r>
            </w:p>
          </w:tc>
        </w:sdtContent>
      </w:sdt>
    </w:tr>
  </w:tbl>
  <w:p w:rsidR="00D776BB" w:rsidRPr="004205A3" w:rsidRDefault="00D776BB" w:rsidP="00937C46">
    <w:pPr>
      <w:pStyle w:val="Encabezado"/>
      <w:tabs>
        <w:tab w:val="left" w:pos="630"/>
      </w:tabs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850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3545"/>
      <w:gridCol w:w="2693"/>
      <w:gridCol w:w="2267"/>
    </w:tblGrid>
    <w:tr w:rsidR="00D776BB">
      <w:trPr>
        <w:cantSplit/>
        <w:trHeight w:val="424"/>
      </w:trPr>
      <w:tc>
        <w:tcPr>
          <w:tcW w:w="3545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9312AD">
          <w:pPr>
            <w:tabs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Cliente:</w:t>
          </w:r>
          <w:r w:rsidRPr="00460729">
            <w:rPr>
              <w:sz w:val="16"/>
            </w:rPr>
            <w:t xml:space="preserve">     </w:t>
          </w:r>
          <w:sdt>
            <w:sdtPr>
              <w:rPr>
                <w:sz w:val="16"/>
              </w:rPr>
              <w:alias w:val="Cliente"/>
              <w:tag w:val="Cliente"/>
              <w:id w:val="18201215"/>
              <w:showingPlcHdr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Content>
              <w:r w:rsidRPr="003D3038">
                <w:rPr>
                  <w:rStyle w:val="Textodelmarcadordeposicin"/>
                </w:rPr>
                <w:t>Escriba el nombre del cliente</w:t>
              </w:r>
            </w:sdtContent>
          </w:sdt>
        </w:p>
      </w:tc>
      <w:tc>
        <w:tcPr>
          <w:tcW w:w="4960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CF4BEA">
          <w:pPr>
            <w:tabs>
              <w:tab w:val="left" w:pos="923"/>
            </w:tabs>
            <w:spacing w:line="264" w:lineRule="auto"/>
            <w:ind w:left="-70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Ref.:</w:t>
          </w:r>
          <w:r>
            <w:rPr>
              <w:b/>
              <w:sz w:val="16"/>
            </w:rPr>
            <w:t xml:space="preserve"> </w:t>
          </w:r>
          <w:fldSimple w:instr=" FILENAME  \* MERGEFORMAT ">
            <w:r w:rsidR="006B7918" w:rsidRPr="006B7918">
              <w:rPr>
                <w:noProof/>
                <w:sz w:val="16"/>
              </w:rPr>
              <w:t>02</w:t>
            </w:r>
            <w:r w:rsidR="006B7918">
              <w:rPr>
                <w:noProof/>
              </w:rPr>
              <w:t>_Configuración_Portal_Bonita.docx</w:t>
            </w:r>
          </w:fldSimple>
        </w:p>
      </w:tc>
    </w:tr>
    <w:tr w:rsidR="00D776BB">
      <w:trPr>
        <w:cantSplit/>
        <w:trHeight w:val="20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9312AD">
          <w:pPr>
            <w:tabs>
              <w:tab w:val="left" w:pos="781"/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Proyecto</w:t>
          </w:r>
          <w:r w:rsidRPr="00ED50D4">
            <w:rPr>
              <w:color w:val="B0BFBF"/>
              <w:sz w:val="16"/>
            </w:rPr>
            <w:t>:</w:t>
          </w:r>
          <w:r>
            <w:rPr>
              <w:sz w:val="16"/>
            </w:rPr>
            <w:t xml:space="preserve">  </w:t>
          </w:r>
          <w:sdt>
            <w:sdtPr>
              <w:rPr>
                <w:sz w:val="16"/>
              </w:rPr>
              <w:alias w:val="Nombre Proyecto"/>
              <w:tag w:val="Nombre Proyecto"/>
              <w:id w:val="18201218"/>
              <w:showingPlcHdr/>
              <w:dataBinding w:xpath="/root[1]/NomProy[1]" w:storeItemID="{BAB5BBDB-4C58-45FD-98FE-9CAC009E8869}"/>
              <w:text/>
            </w:sdtPr>
            <w:sdtContent>
              <w:r>
                <w:rPr>
                  <w:rStyle w:val="Textodelmarcadordeposicin"/>
                </w:rPr>
                <w:t>Escriba el nombre del Proyecto</w:t>
              </w:r>
            </w:sdtContent>
          </w:sdt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431845">
          <w:pPr>
            <w:tabs>
              <w:tab w:val="left" w:pos="923"/>
            </w:tabs>
            <w:spacing w:line="264" w:lineRule="auto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Fecha:</w:t>
          </w:r>
          <w:r>
            <w:rPr>
              <w:b/>
              <w:color w:val="B0BFBF"/>
              <w:sz w:val="16"/>
            </w:rPr>
            <w:t xml:space="preserve"> </w:t>
          </w:r>
          <w:sdt>
            <w:sdtPr>
              <w:rPr>
                <w:sz w:val="16"/>
              </w:rPr>
              <w:alias w:val="Fecha"/>
              <w:tag w:val="Fecha"/>
              <w:id w:val="18201226"/>
              <w:showingPlcHdr/>
              <w:dataBinding w:xpath="/root[1]/Fecha[1]" w:storeItemID="{BAB5BBDB-4C58-45FD-98FE-9CAC009E8869}"/>
              <w:date>
                <w:dateFormat w:val="dd/MM/yyyy"/>
                <w:lid w:val="es-ES"/>
                <w:storeMappedDataAs w:val="dateTime"/>
                <w:calendar w:val="gregorian"/>
              </w:date>
            </w:sdtPr>
            <w:sdtContent>
              <w:r w:rsidRPr="003D3038">
                <w:rPr>
                  <w:rStyle w:val="Textodelmarcadordeposicin"/>
                  <w:color w:val="auto"/>
                </w:rPr>
                <w:t>Seleccione la fecha</w:t>
              </w:r>
            </w:sdtContent>
          </w:sdt>
        </w:p>
      </w:tc>
    </w:tr>
    <w:tr w:rsidR="00D776BB" w:rsidRPr="00ED50D4">
      <w:trPr>
        <w:cantSplit/>
        <w:trHeight w:val="200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Default="00D776BB" w:rsidP="00EA0EA1">
          <w:pPr>
            <w:tabs>
              <w:tab w:val="left" w:pos="923"/>
            </w:tabs>
            <w:spacing w:before="20" w:after="40"/>
            <w:ind w:left="-70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Autores</w:t>
          </w:r>
          <w:r w:rsidRPr="003C6B50">
            <w:rPr>
              <w:sz w:val="16"/>
            </w:rPr>
            <w:t>:</w:t>
          </w:r>
          <w:r>
            <w:rPr>
              <w:sz w:val="16"/>
            </w:rPr>
            <w:t xml:space="preserve">    </w:t>
          </w:r>
          <w:sdt>
            <w:sdtPr>
              <w:rPr>
                <w:sz w:val="16"/>
              </w:rPr>
              <w:alias w:val="Autor"/>
              <w:tag w:val="Autor"/>
              <w:id w:val="18201222"/>
              <w:placeholder>
                <w:docPart w:val="E9389142DCCA4D188D68CA42D4FD5E48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sz w:val="16"/>
                </w:rPr>
                <w:t>Javier Martín Alonso</w:t>
              </w:r>
            </w:sdtContent>
          </w:sdt>
          <w:r>
            <w:rPr>
              <w:sz w:val="16"/>
            </w:rPr>
            <w:t xml:space="preserve">, </w:t>
          </w:r>
          <w:sdt>
            <w:sdtPr>
              <w:rPr>
                <w:sz w:val="16"/>
              </w:rPr>
              <w:alias w:val="Autor2"/>
              <w:tag w:val="Autor2"/>
              <w:id w:val="18201223"/>
              <w:showingPlcHdr/>
              <w:dataBinding w:xpath="/root[1]/Autor2[1]" w:storeItemID="{BAB5BBDB-4C58-45FD-98FE-9CAC009E8869}"/>
              <w:text/>
            </w:sdtPr>
            <w:sdtContent>
              <w:r>
                <w:rPr>
                  <w:rStyle w:val="Textodelmarcadordeposicin"/>
                </w:rPr>
                <w:t>Autor 2</w:t>
              </w:r>
            </w:sdtContent>
          </w:sdt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Pr="00ED50D4" w:rsidRDefault="00D776BB" w:rsidP="00EA0EA1">
          <w:pPr>
            <w:tabs>
              <w:tab w:val="left" w:pos="923"/>
            </w:tabs>
            <w:spacing w:after="40" w:line="264" w:lineRule="auto"/>
            <w:jc w:val="right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Estado</w:t>
          </w:r>
          <w:r w:rsidRPr="00ED50D4">
            <w:rPr>
              <w:color w:val="B0BFBF"/>
              <w:sz w:val="16"/>
            </w:rPr>
            <w:t>:</w:t>
          </w:r>
          <w:r w:rsidRPr="00ED50D4">
            <w:rPr>
              <w:sz w:val="16"/>
            </w:rPr>
            <w:t xml:space="preserve"> </w:t>
          </w:r>
          <w:sdt>
            <w:sdtPr>
              <w:rPr>
                <w:sz w:val="16"/>
              </w:rPr>
              <w:alias w:val="Estado"/>
              <w:tag w:val="Estado"/>
              <w:id w:val="18201230"/>
              <w:showingPlcHdr/>
              <w:dataBinding w:xpath="/root[1]/Estado[1]" w:storeItemID="{BAB5BBDB-4C58-45FD-98FE-9CAC009E8869}"/>
              <w:comboBox w:lastValue="">
                <w:listItem w:displayText="Borrador" w:value="Borrador"/>
                <w:listItem w:displayText="Aprobado" w:value="Aprobado"/>
                <w:listItem w:displayText="Entregado" w:value="Entregado"/>
              </w:comboBox>
            </w:sdtPr>
            <w:sdtContent>
              <w:r>
                <w:rPr>
                  <w:rStyle w:val="Textodelmarcadordeposicin"/>
                </w:rPr>
                <w:t>Seleccione el estado del documento</w:t>
              </w:r>
            </w:sdtContent>
          </w:sdt>
        </w:p>
      </w:tc>
    </w:tr>
    <w:tr w:rsidR="00D776BB">
      <w:trPr>
        <w:cantSplit/>
        <w:trHeight w:val="20"/>
      </w:trPr>
      <w:sdt>
        <w:sdtPr>
          <w:rPr>
            <w:color w:val="808080"/>
            <w:sz w:val="24"/>
            <w:szCs w:val="24"/>
          </w:rPr>
          <w:alias w:val="Título"/>
          <w:tag w:val="Título"/>
          <w:id w:val="18201233"/>
          <w:placeholder>
            <w:docPart w:val="314074CAAC44464AB1DE6E7BC4EDB7E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8505" w:type="dxa"/>
              <w:gridSpan w:val="3"/>
              <w:tcBorders>
                <w:top w:val="single" w:sz="8" w:space="0" w:color="00A6D6"/>
                <w:left w:val="single" w:sz="2" w:space="0" w:color="FFFFFF"/>
                <w:bottom w:val="single" w:sz="2" w:space="0" w:color="FFFFFF"/>
                <w:right w:val="single" w:sz="2" w:space="0" w:color="FFFFFF"/>
              </w:tcBorders>
              <w:shd w:val="clear" w:color="auto" w:fill="auto"/>
            </w:tcPr>
            <w:p w:rsidR="00D776BB" w:rsidRPr="00ED50D4" w:rsidRDefault="00D776BB" w:rsidP="00CF4BEA">
              <w:pPr>
                <w:spacing w:before="20" w:after="40"/>
                <w:ind w:left="-70"/>
                <w:rPr>
                  <w:sz w:val="24"/>
                  <w:szCs w:val="24"/>
                </w:rPr>
              </w:pPr>
              <w:r>
                <w:rPr>
                  <w:color w:val="808080"/>
                  <w:sz w:val="24"/>
                  <w:szCs w:val="24"/>
                </w:rPr>
                <w:t>Configuración Portal Bonita</w:t>
              </w:r>
            </w:p>
          </w:tc>
        </w:sdtContent>
      </w:sdt>
    </w:tr>
  </w:tbl>
  <w:p w:rsidR="00D776BB" w:rsidRPr="004205A3" w:rsidRDefault="00D776BB" w:rsidP="00DF5C85">
    <w:pPr>
      <w:pStyle w:val="Encabezado"/>
      <w:tabs>
        <w:tab w:val="left" w:pos="630"/>
      </w:tabs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76BB" w:rsidRPr="00700591" w:rsidRDefault="00D776BB" w:rsidP="00300A0D">
    <w:pPr>
      <w:pStyle w:val="Fechaportada"/>
    </w:pPr>
    <w:sdt>
      <w:sdtPr>
        <w:alias w:val="Fecha"/>
        <w:tag w:val="Fecha"/>
        <w:id w:val="18201204"/>
        <w:showingPlcHdr/>
        <w:dataBinding w:xpath="/root[1]/Fecha[1]" w:storeItemID="{BAB5BBDB-4C58-45FD-98FE-9CAC009E8869}"/>
        <w:date>
          <w:dateFormat w:val="dd/MM/yyyy"/>
          <w:lid w:val="es-ES"/>
          <w:storeMappedDataAs w:val="dateTime"/>
          <w:calendar w:val="gregorian"/>
        </w:date>
      </w:sdtPr>
      <w:sdtContent>
        <w:r>
          <w:rPr>
            <w:rStyle w:val="Textodelmarcadordeposicin"/>
          </w:rPr>
          <w:t>Seleccione la fecha</w:t>
        </w:r>
      </w:sdtContent>
    </w:sdt>
    <w:r>
      <w:t xml:space="preserve"> </w:t>
    </w:r>
  </w:p>
  <w:p w:rsidR="00D776BB" w:rsidRDefault="00D776BB" w:rsidP="00C56CFD">
    <w:pPr>
      <w:pStyle w:val="Encabezado"/>
    </w:pPr>
    <w:r>
      <w:rPr>
        <w:noProof/>
        <w:color w:val="00A6D6"/>
      </w:rPr>
      <w:drawing>
        <wp:anchor distT="0" distB="0" distL="114300" distR="114300" simplePos="0" relativeHeight="251659776" behindDoc="1" locked="0" layoutInCell="1" allowOverlap="1">
          <wp:simplePos x="0" y="0"/>
          <wp:positionH relativeFrom="page">
            <wp:posOffset>1610248</wp:posOffset>
          </wp:positionH>
          <wp:positionV relativeFrom="page">
            <wp:posOffset>3087559</wp:posOffset>
          </wp:positionV>
          <wp:extent cx="5353050" cy="7067550"/>
          <wp:effectExtent l="19050" t="0" r="0" b="0"/>
          <wp:wrapNone/>
          <wp:docPr id="43" name="Imagen 43" descr="manoport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 descr="manoportad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53050" cy="70675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850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3545"/>
      <w:gridCol w:w="2693"/>
      <w:gridCol w:w="2267"/>
    </w:tblGrid>
    <w:tr w:rsidR="00D776BB">
      <w:trPr>
        <w:cantSplit/>
        <w:trHeight w:val="424"/>
      </w:trPr>
      <w:tc>
        <w:tcPr>
          <w:tcW w:w="3545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B12F4F">
          <w:pPr>
            <w:tabs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Cliente:</w:t>
          </w:r>
          <w:r>
            <w:rPr>
              <w:b/>
              <w:sz w:val="16"/>
            </w:rPr>
            <w:t xml:space="preserve">    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"VClientName" \* MERGEFORMAT </w:instrText>
          </w:r>
          <w:r w:rsidRPr="003C6B50">
            <w:rPr>
              <w:sz w:val="16"/>
            </w:rPr>
            <w:fldChar w:fldCharType="end"/>
          </w:r>
        </w:p>
      </w:tc>
      <w:tc>
        <w:tcPr>
          <w:tcW w:w="4960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  <w:vAlign w:val="bottom"/>
        </w:tcPr>
        <w:p w:rsidR="00D776BB" w:rsidRDefault="00D776BB" w:rsidP="00B12F4F">
          <w:pPr>
            <w:tabs>
              <w:tab w:val="left" w:pos="923"/>
            </w:tabs>
            <w:spacing w:line="264" w:lineRule="auto"/>
            <w:ind w:left="-70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Ref.:</w:t>
          </w:r>
          <w:r>
            <w:rPr>
              <w:b/>
              <w:sz w:val="16"/>
            </w:rPr>
            <w:t xml:space="preserve"> </w:t>
          </w:r>
          <w:fldSimple w:instr=" FILENAME  \* MERGEFORMAT ">
            <w:r w:rsidR="006B7918" w:rsidRPr="006B7918">
              <w:rPr>
                <w:noProof/>
                <w:sz w:val="16"/>
              </w:rPr>
              <w:t>02</w:t>
            </w:r>
            <w:r w:rsidR="006B7918">
              <w:rPr>
                <w:noProof/>
              </w:rPr>
              <w:t>_Configuración_Portal_Bonita.docx</w:t>
            </w:r>
          </w:fldSimple>
        </w:p>
      </w:tc>
    </w:tr>
    <w:tr w:rsidR="00D776BB">
      <w:trPr>
        <w:cantSplit/>
        <w:trHeight w:val="20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B12F4F">
          <w:pPr>
            <w:tabs>
              <w:tab w:val="left" w:pos="781"/>
              <w:tab w:val="left" w:pos="923"/>
            </w:tabs>
            <w:spacing w:before="20"/>
            <w:ind w:left="-70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Proyecto</w:t>
          </w:r>
          <w:r w:rsidRPr="00ED50D4">
            <w:rPr>
              <w:color w:val="B0BFBF"/>
              <w:sz w:val="16"/>
            </w:rPr>
            <w:t>:</w:t>
          </w:r>
          <w:r>
            <w:rPr>
              <w:sz w:val="16"/>
            </w:rPr>
            <w:t xml:space="preserve"> 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"VProjectName" \* MERGEFORMAT </w:instrText>
          </w:r>
          <w:r w:rsidRPr="003C6B50">
            <w:rPr>
              <w:sz w:val="16"/>
            </w:rPr>
            <w:fldChar w:fldCharType="end"/>
          </w:r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Default="00D776BB" w:rsidP="00B12F4F">
          <w:pPr>
            <w:tabs>
              <w:tab w:val="left" w:pos="923"/>
            </w:tabs>
            <w:spacing w:line="264" w:lineRule="auto"/>
            <w:jc w:val="right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Fecha:</w:t>
          </w:r>
          <w:r>
            <w:rPr>
              <w:b/>
              <w:color w:val="B0BFBF"/>
              <w:sz w:val="16"/>
            </w:rPr>
            <w:t xml:space="preserve">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"VDocumentDate" \* MERGEFORMAT </w:instrText>
          </w:r>
          <w:r w:rsidRPr="003C6B50">
            <w:rPr>
              <w:sz w:val="16"/>
            </w:rPr>
            <w:fldChar w:fldCharType="end"/>
          </w:r>
        </w:p>
      </w:tc>
    </w:tr>
    <w:tr w:rsidR="00D776BB" w:rsidRPr="00ED50D4">
      <w:trPr>
        <w:cantSplit/>
        <w:trHeight w:val="342"/>
      </w:trPr>
      <w:tc>
        <w:tcPr>
          <w:tcW w:w="6238" w:type="dxa"/>
          <w:gridSpan w:val="2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Default="00D776BB" w:rsidP="00B12F4F">
          <w:pPr>
            <w:tabs>
              <w:tab w:val="left" w:pos="923"/>
            </w:tabs>
            <w:spacing w:before="20"/>
            <w:ind w:left="-70"/>
            <w:rPr>
              <w:b/>
              <w:sz w:val="16"/>
            </w:rPr>
          </w:pPr>
          <w:r w:rsidRPr="00ED50D4">
            <w:rPr>
              <w:b/>
              <w:color w:val="B0BFBF"/>
              <w:sz w:val="16"/>
            </w:rPr>
            <w:t>Autores</w:t>
          </w:r>
          <w:r w:rsidRPr="003C6B50">
            <w:rPr>
              <w:sz w:val="16"/>
            </w:rPr>
            <w:t>:</w:t>
          </w:r>
          <w:r>
            <w:rPr>
              <w:sz w:val="16"/>
            </w:rPr>
            <w:t xml:space="preserve">   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"VAuthor1" \* MERGEFORMAT </w:instrText>
          </w:r>
          <w:r w:rsidRPr="003C6B50">
            <w:rPr>
              <w:sz w:val="16"/>
            </w:rPr>
            <w:fldChar w:fldCharType="end"/>
          </w:r>
          <w:r>
            <w:rPr>
              <w:sz w:val="16"/>
            </w:rPr>
            <w:t xml:space="preserve"> ,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"VAuthor2" \* MERGEFORMAT </w:instrText>
          </w:r>
          <w:r w:rsidRPr="003C6B50">
            <w:rPr>
              <w:sz w:val="16"/>
            </w:rPr>
            <w:fldChar w:fldCharType="end"/>
          </w:r>
        </w:p>
      </w:tc>
      <w:tc>
        <w:tcPr>
          <w:tcW w:w="2267" w:type="dxa"/>
          <w:tcBorders>
            <w:top w:val="single" w:sz="2" w:space="0" w:color="FFFFFF"/>
            <w:left w:val="single" w:sz="2" w:space="0" w:color="FFFFFF"/>
            <w:bottom w:val="single" w:sz="8" w:space="0" w:color="00A6D6"/>
            <w:right w:val="single" w:sz="2" w:space="0" w:color="FFFFFF"/>
          </w:tcBorders>
          <w:shd w:val="clear" w:color="auto" w:fill="auto"/>
        </w:tcPr>
        <w:p w:rsidR="00D776BB" w:rsidRPr="00ED50D4" w:rsidRDefault="00D776BB" w:rsidP="00B12F4F">
          <w:pPr>
            <w:tabs>
              <w:tab w:val="left" w:pos="923"/>
            </w:tabs>
            <w:spacing w:line="264" w:lineRule="auto"/>
            <w:jc w:val="right"/>
            <w:rPr>
              <w:sz w:val="16"/>
            </w:rPr>
          </w:pPr>
          <w:r w:rsidRPr="00ED50D4">
            <w:rPr>
              <w:b/>
              <w:color w:val="B0BFBF"/>
              <w:sz w:val="16"/>
            </w:rPr>
            <w:t>Estado</w:t>
          </w:r>
          <w:r w:rsidRPr="00ED50D4">
            <w:rPr>
              <w:color w:val="B0BFBF"/>
              <w:sz w:val="16"/>
            </w:rPr>
            <w:t>:</w:t>
          </w:r>
          <w:r w:rsidRPr="00ED50D4">
            <w:rPr>
              <w:sz w:val="16"/>
            </w:rPr>
            <w:t xml:space="preserve"> </w:t>
          </w:r>
          <w:r w:rsidRPr="003C6B50">
            <w:rPr>
              <w:sz w:val="16"/>
            </w:rPr>
            <w:fldChar w:fldCharType="begin"/>
          </w:r>
          <w:r w:rsidRPr="003C6B50">
            <w:rPr>
              <w:sz w:val="16"/>
            </w:rPr>
            <w:instrText xml:space="preserve"> DOCVARIABLE "V</w:instrText>
          </w:r>
          <w:r>
            <w:rPr>
              <w:sz w:val="16"/>
            </w:rPr>
            <w:instrText>DocumentStatus</w:instrText>
          </w:r>
          <w:r w:rsidRPr="003C6B50">
            <w:rPr>
              <w:sz w:val="16"/>
            </w:rPr>
            <w:instrText xml:space="preserve">" \* MERGEFORMAT </w:instrText>
          </w:r>
          <w:r w:rsidRPr="003C6B50">
            <w:rPr>
              <w:sz w:val="16"/>
            </w:rPr>
            <w:fldChar w:fldCharType="end"/>
          </w:r>
          <w:r w:rsidRPr="00ED50D4">
            <w:rPr>
              <w:sz w:val="16"/>
            </w:rPr>
            <w:t xml:space="preserve"> </w:t>
          </w:r>
        </w:p>
      </w:tc>
    </w:tr>
    <w:tr w:rsidR="00D776BB">
      <w:trPr>
        <w:cantSplit/>
        <w:trHeight w:val="20"/>
      </w:trPr>
      <w:tc>
        <w:tcPr>
          <w:tcW w:w="8505" w:type="dxa"/>
          <w:gridSpan w:val="3"/>
          <w:tcBorders>
            <w:top w:val="single" w:sz="8" w:space="0" w:color="00A6D6"/>
            <w:left w:val="single" w:sz="2" w:space="0" w:color="FFFFFF"/>
            <w:bottom w:val="single" w:sz="2" w:space="0" w:color="FFFFFF"/>
            <w:right w:val="single" w:sz="2" w:space="0" w:color="FFFFFF"/>
          </w:tcBorders>
          <w:shd w:val="clear" w:color="auto" w:fill="auto"/>
        </w:tcPr>
        <w:p w:rsidR="00D776BB" w:rsidRPr="00ED50D4" w:rsidRDefault="00D776BB" w:rsidP="00B12F4F">
          <w:pPr>
            <w:spacing w:before="20" w:after="40"/>
            <w:ind w:left="-70"/>
            <w:rPr>
              <w:sz w:val="24"/>
              <w:szCs w:val="24"/>
            </w:rPr>
          </w:pPr>
          <w:r w:rsidRPr="009B172C">
            <w:rPr>
              <w:sz w:val="24"/>
              <w:szCs w:val="24"/>
            </w:rPr>
            <w:fldChar w:fldCharType="begin"/>
          </w:r>
          <w:r w:rsidRPr="009B172C">
            <w:rPr>
              <w:sz w:val="24"/>
              <w:szCs w:val="24"/>
            </w:rPr>
            <w:instrText xml:space="preserve"> DOCVARIABLE "V</w:instrText>
          </w:r>
          <w:r>
            <w:rPr>
              <w:sz w:val="24"/>
              <w:szCs w:val="24"/>
            </w:rPr>
            <w:instrText>DocumentTitle</w:instrText>
          </w:r>
          <w:r w:rsidRPr="009B172C">
            <w:rPr>
              <w:sz w:val="24"/>
              <w:szCs w:val="24"/>
            </w:rPr>
            <w:instrText xml:space="preserve">" \* MERGEFORMAT </w:instrText>
          </w:r>
          <w:r w:rsidRPr="009B172C">
            <w:rPr>
              <w:sz w:val="24"/>
              <w:szCs w:val="24"/>
            </w:rPr>
            <w:fldChar w:fldCharType="end"/>
          </w:r>
          <w:r>
            <w:rPr>
              <w:sz w:val="16"/>
            </w:rPr>
            <w:t xml:space="preserve"> </w:t>
          </w:r>
        </w:p>
      </w:tc>
    </w:tr>
  </w:tbl>
  <w:p w:rsidR="00D776BB" w:rsidRDefault="00D776BB" w:rsidP="00EC566A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6" type="#_x0000_t75" style="width:51.6pt;height:51pt" o:bullet="t">
        <v:imagedata r:id="rId1" o:title="Bullet"/>
      </v:shape>
    </w:pict>
  </w:numPicBullet>
  <w:numPicBullet w:numPicBulletId="1">
    <w:pict>
      <v:shape id="_x0000_i1197" type="#_x0000_t75" style="width:152.4pt;height:141pt" o:bullet="t">
        <v:imagedata r:id="rId2" o:title="Bullet 4"/>
      </v:shape>
    </w:pict>
  </w:numPicBullet>
  <w:abstractNum w:abstractNumId="0">
    <w:nsid w:val="058F5BCB"/>
    <w:multiLevelType w:val="hybridMultilevel"/>
    <w:tmpl w:val="6B4225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BE6B01"/>
    <w:multiLevelType w:val="hybridMultilevel"/>
    <w:tmpl w:val="68806C8A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>
    <w:nsid w:val="09E66024"/>
    <w:multiLevelType w:val="hybridMultilevel"/>
    <w:tmpl w:val="A1780B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EE61AD"/>
    <w:multiLevelType w:val="hybridMultilevel"/>
    <w:tmpl w:val="68806C8A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>
    <w:nsid w:val="1C546C25"/>
    <w:multiLevelType w:val="hybridMultilevel"/>
    <w:tmpl w:val="CC5205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D642E3"/>
    <w:multiLevelType w:val="hybridMultilevel"/>
    <w:tmpl w:val="653C4674"/>
    <w:lvl w:ilvl="0" w:tplc="C326159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0" w:hanging="360"/>
      </w:pPr>
    </w:lvl>
    <w:lvl w:ilvl="2" w:tplc="0C0A001B" w:tentative="1">
      <w:start w:val="1"/>
      <w:numFmt w:val="lowerRoman"/>
      <w:lvlText w:val="%3."/>
      <w:lvlJc w:val="right"/>
      <w:pPr>
        <w:ind w:left="2010" w:hanging="180"/>
      </w:pPr>
    </w:lvl>
    <w:lvl w:ilvl="3" w:tplc="0C0A000F" w:tentative="1">
      <w:start w:val="1"/>
      <w:numFmt w:val="decimal"/>
      <w:lvlText w:val="%4."/>
      <w:lvlJc w:val="left"/>
      <w:pPr>
        <w:ind w:left="2730" w:hanging="360"/>
      </w:pPr>
    </w:lvl>
    <w:lvl w:ilvl="4" w:tplc="0C0A0019" w:tentative="1">
      <w:start w:val="1"/>
      <w:numFmt w:val="lowerLetter"/>
      <w:lvlText w:val="%5."/>
      <w:lvlJc w:val="left"/>
      <w:pPr>
        <w:ind w:left="3450" w:hanging="360"/>
      </w:pPr>
    </w:lvl>
    <w:lvl w:ilvl="5" w:tplc="0C0A001B" w:tentative="1">
      <w:start w:val="1"/>
      <w:numFmt w:val="lowerRoman"/>
      <w:lvlText w:val="%6."/>
      <w:lvlJc w:val="right"/>
      <w:pPr>
        <w:ind w:left="4170" w:hanging="180"/>
      </w:pPr>
    </w:lvl>
    <w:lvl w:ilvl="6" w:tplc="0C0A000F" w:tentative="1">
      <w:start w:val="1"/>
      <w:numFmt w:val="decimal"/>
      <w:lvlText w:val="%7."/>
      <w:lvlJc w:val="left"/>
      <w:pPr>
        <w:ind w:left="4890" w:hanging="360"/>
      </w:pPr>
    </w:lvl>
    <w:lvl w:ilvl="7" w:tplc="0C0A0019" w:tentative="1">
      <w:start w:val="1"/>
      <w:numFmt w:val="lowerLetter"/>
      <w:lvlText w:val="%8."/>
      <w:lvlJc w:val="left"/>
      <w:pPr>
        <w:ind w:left="5610" w:hanging="360"/>
      </w:pPr>
    </w:lvl>
    <w:lvl w:ilvl="8" w:tplc="0C0A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6">
    <w:nsid w:val="2971011C"/>
    <w:multiLevelType w:val="hybridMultilevel"/>
    <w:tmpl w:val="91BE9F62"/>
    <w:lvl w:ilvl="0" w:tplc="C326159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0" w:hanging="360"/>
      </w:pPr>
    </w:lvl>
    <w:lvl w:ilvl="2" w:tplc="0C0A001B" w:tentative="1">
      <w:start w:val="1"/>
      <w:numFmt w:val="lowerRoman"/>
      <w:lvlText w:val="%3."/>
      <w:lvlJc w:val="right"/>
      <w:pPr>
        <w:ind w:left="2010" w:hanging="180"/>
      </w:pPr>
    </w:lvl>
    <w:lvl w:ilvl="3" w:tplc="0C0A000F" w:tentative="1">
      <w:start w:val="1"/>
      <w:numFmt w:val="decimal"/>
      <w:lvlText w:val="%4."/>
      <w:lvlJc w:val="left"/>
      <w:pPr>
        <w:ind w:left="2730" w:hanging="360"/>
      </w:pPr>
    </w:lvl>
    <w:lvl w:ilvl="4" w:tplc="0C0A0019" w:tentative="1">
      <w:start w:val="1"/>
      <w:numFmt w:val="lowerLetter"/>
      <w:lvlText w:val="%5."/>
      <w:lvlJc w:val="left"/>
      <w:pPr>
        <w:ind w:left="3450" w:hanging="360"/>
      </w:pPr>
    </w:lvl>
    <w:lvl w:ilvl="5" w:tplc="0C0A001B" w:tentative="1">
      <w:start w:val="1"/>
      <w:numFmt w:val="lowerRoman"/>
      <w:lvlText w:val="%6."/>
      <w:lvlJc w:val="right"/>
      <w:pPr>
        <w:ind w:left="4170" w:hanging="180"/>
      </w:pPr>
    </w:lvl>
    <w:lvl w:ilvl="6" w:tplc="0C0A000F" w:tentative="1">
      <w:start w:val="1"/>
      <w:numFmt w:val="decimal"/>
      <w:lvlText w:val="%7."/>
      <w:lvlJc w:val="left"/>
      <w:pPr>
        <w:ind w:left="4890" w:hanging="360"/>
      </w:pPr>
    </w:lvl>
    <w:lvl w:ilvl="7" w:tplc="0C0A0019" w:tentative="1">
      <w:start w:val="1"/>
      <w:numFmt w:val="lowerLetter"/>
      <w:lvlText w:val="%8."/>
      <w:lvlJc w:val="left"/>
      <w:pPr>
        <w:ind w:left="5610" w:hanging="360"/>
      </w:pPr>
    </w:lvl>
    <w:lvl w:ilvl="8" w:tplc="0C0A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7">
    <w:nsid w:val="31DA38DC"/>
    <w:multiLevelType w:val="hybridMultilevel"/>
    <w:tmpl w:val="96B66762"/>
    <w:lvl w:ilvl="0" w:tplc="4AE228A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4772BC"/>
    <w:multiLevelType w:val="multilevel"/>
    <w:tmpl w:val="2F1CA6A6"/>
    <w:lvl w:ilvl="0">
      <w:start w:val="1"/>
      <w:numFmt w:val="bullet"/>
      <w:pStyle w:val="Bullet1"/>
      <w:lvlText w:val=""/>
      <w:lvlJc w:val="left"/>
      <w:pPr>
        <w:tabs>
          <w:tab w:val="num" w:pos="851"/>
        </w:tabs>
        <w:ind w:left="851" w:hanging="567"/>
      </w:pPr>
      <w:rPr>
        <w:rFonts w:ascii="Symbol" w:hAnsi="Symbol" w:hint="default"/>
        <w:color w:val="00A6D6"/>
      </w:rPr>
    </w:lvl>
    <w:lvl w:ilvl="1">
      <w:start w:val="1"/>
      <w:numFmt w:val="bullet"/>
      <w:lvlRestart w:val="0"/>
      <w:pStyle w:val="Bullet2"/>
      <w:lvlText w:val=""/>
      <w:lvlPicBulletId w:val="0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color w:val="auto"/>
      </w:rPr>
    </w:lvl>
    <w:lvl w:ilvl="2">
      <w:start w:val="1"/>
      <w:numFmt w:val="bullet"/>
      <w:lvlRestart w:val="1"/>
      <w:pStyle w:val="Bullet3"/>
      <w:lvlText w:val=""/>
      <w:lvlPicBulletId w:val="1"/>
      <w:lvlJc w:val="left"/>
      <w:pPr>
        <w:tabs>
          <w:tab w:val="num" w:pos="1985"/>
        </w:tabs>
        <w:ind w:left="1985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9">
    <w:nsid w:val="492314E7"/>
    <w:multiLevelType w:val="hybridMultilevel"/>
    <w:tmpl w:val="30A0D50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E201CC"/>
    <w:multiLevelType w:val="hybridMultilevel"/>
    <w:tmpl w:val="653C4674"/>
    <w:lvl w:ilvl="0" w:tplc="C326159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0" w:hanging="360"/>
      </w:pPr>
    </w:lvl>
    <w:lvl w:ilvl="2" w:tplc="0C0A001B" w:tentative="1">
      <w:start w:val="1"/>
      <w:numFmt w:val="lowerRoman"/>
      <w:lvlText w:val="%3."/>
      <w:lvlJc w:val="right"/>
      <w:pPr>
        <w:ind w:left="2010" w:hanging="180"/>
      </w:pPr>
    </w:lvl>
    <w:lvl w:ilvl="3" w:tplc="0C0A000F" w:tentative="1">
      <w:start w:val="1"/>
      <w:numFmt w:val="decimal"/>
      <w:lvlText w:val="%4."/>
      <w:lvlJc w:val="left"/>
      <w:pPr>
        <w:ind w:left="2730" w:hanging="360"/>
      </w:pPr>
    </w:lvl>
    <w:lvl w:ilvl="4" w:tplc="0C0A0019" w:tentative="1">
      <w:start w:val="1"/>
      <w:numFmt w:val="lowerLetter"/>
      <w:lvlText w:val="%5."/>
      <w:lvlJc w:val="left"/>
      <w:pPr>
        <w:ind w:left="3450" w:hanging="360"/>
      </w:pPr>
    </w:lvl>
    <w:lvl w:ilvl="5" w:tplc="0C0A001B" w:tentative="1">
      <w:start w:val="1"/>
      <w:numFmt w:val="lowerRoman"/>
      <w:lvlText w:val="%6."/>
      <w:lvlJc w:val="right"/>
      <w:pPr>
        <w:ind w:left="4170" w:hanging="180"/>
      </w:pPr>
    </w:lvl>
    <w:lvl w:ilvl="6" w:tplc="0C0A000F" w:tentative="1">
      <w:start w:val="1"/>
      <w:numFmt w:val="decimal"/>
      <w:lvlText w:val="%7."/>
      <w:lvlJc w:val="left"/>
      <w:pPr>
        <w:ind w:left="4890" w:hanging="360"/>
      </w:pPr>
    </w:lvl>
    <w:lvl w:ilvl="7" w:tplc="0C0A0019" w:tentative="1">
      <w:start w:val="1"/>
      <w:numFmt w:val="lowerLetter"/>
      <w:lvlText w:val="%8."/>
      <w:lvlJc w:val="left"/>
      <w:pPr>
        <w:ind w:left="5610" w:hanging="360"/>
      </w:pPr>
    </w:lvl>
    <w:lvl w:ilvl="8" w:tplc="0C0A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1">
    <w:nsid w:val="5E3B351F"/>
    <w:multiLevelType w:val="multilevel"/>
    <w:tmpl w:val="46080EE0"/>
    <w:styleLink w:val="Esquemanumerado3niveles"/>
    <w:lvl w:ilvl="0">
      <w:start w:val="1"/>
      <w:numFmt w:val="decimal"/>
      <w:pStyle w:val="Numerado1"/>
      <w:lvlText w:val="%1."/>
      <w:lvlJc w:val="left"/>
      <w:pPr>
        <w:tabs>
          <w:tab w:val="num" w:pos="851"/>
        </w:tabs>
        <w:ind w:left="851" w:hanging="567"/>
      </w:pPr>
      <w:rPr>
        <w:rFonts w:hint="default"/>
      </w:rPr>
    </w:lvl>
    <w:lvl w:ilvl="1">
      <w:start w:val="1"/>
      <w:numFmt w:val="decimal"/>
      <w:pStyle w:val="Numerado2"/>
      <w:lvlText w:val="%1.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decimal"/>
      <w:lvlRestart w:val="1"/>
      <w:pStyle w:val="Numerado3"/>
      <w:lvlText w:val="%1.%2.%3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985"/>
        </w:tabs>
        <w:ind w:left="198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835"/>
        </w:tabs>
        <w:ind w:left="2835" w:hanging="28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119"/>
        </w:tabs>
        <w:ind w:left="3119" w:hanging="284"/>
      </w:pPr>
      <w:rPr>
        <w:rFonts w:hint="default"/>
      </w:rPr>
    </w:lvl>
  </w:abstractNum>
  <w:abstractNum w:abstractNumId="12">
    <w:nsid w:val="5E93773D"/>
    <w:multiLevelType w:val="multilevel"/>
    <w:tmpl w:val="04603A72"/>
    <w:styleLink w:val="Listaconbullets3niveles"/>
    <w:lvl w:ilvl="0">
      <w:start w:val="1"/>
      <w:numFmt w:val="bullet"/>
      <w:lvlText w:val="■"/>
      <w:lvlJc w:val="left"/>
      <w:pPr>
        <w:tabs>
          <w:tab w:val="num" w:pos="851"/>
        </w:tabs>
        <w:ind w:left="851" w:hanging="567"/>
      </w:pPr>
      <w:rPr>
        <w:rFonts w:ascii="Arial" w:hAnsi="Arial" w:hint="default"/>
        <w:color w:val="00A6D6"/>
      </w:rPr>
    </w:lvl>
    <w:lvl w:ilvl="1">
      <w:start w:val="1"/>
      <w:numFmt w:val="bullet"/>
      <w:lvlRestart w:val="0"/>
      <w:lvlText w:val=""/>
      <w:lvlPicBulletId w:val="0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color w:val="auto"/>
      </w:rPr>
    </w:lvl>
    <w:lvl w:ilvl="2">
      <w:start w:val="1"/>
      <w:numFmt w:val="bullet"/>
      <w:lvlRestart w:val="1"/>
      <w:lvlText w:val=""/>
      <w:lvlPicBulletId w:val="1"/>
      <w:lvlJc w:val="left"/>
      <w:pPr>
        <w:tabs>
          <w:tab w:val="num" w:pos="1985"/>
        </w:tabs>
        <w:ind w:left="1985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tabs>
          <w:tab w:val="num" w:pos="2552"/>
        </w:tabs>
        <w:ind w:left="2552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686"/>
        </w:tabs>
        <w:ind w:left="3686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253"/>
        </w:tabs>
        <w:ind w:left="4253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820"/>
        </w:tabs>
        <w:ind w:left="4820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387"/>
        </w:tabs>
        <w:ind w:left="5387" w:hanging="567"/>
      </w:pPr>
      <w:rPr>
        <w:rFonts w:hint="default"/>
      </w:rPr>
    </w:lvl>
  </w:abstractNum>
  <w:abstractNum w:abstractNumId="13">
    <w:nsid w:val="637677A6"/>
    <w:multiLevelType w:val="multilevel"/>
    <w:tmpl w:val="4022CF7E"/>
    <w:lvl w:ilvl="0">
      <w:start w:val="1"/>
      <w:numFmt w:val="decimal"/>
      <w:pStyle w:val="Ttulo1"/>
      <w:lvlText w:val="%1    |"/>
      <w:lvlJc w:val="left"/>
      <w:pPr>
        <w:tabs>
          <w:tab w:val="num" w:pos="1361"/>
        </w:tabs>
        <w:ind w:left="1361" w:hanging="1361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Ttulo2"/>
      <w:lvlText w:val="%1.%2    "/>
      <w:lvlJc w:val="left"/>
      <w:pPr>
        <w:tabs>
          <w:tab w:val="num" w:pos="1361"/>
        </w:tabs>
        <w:ind w:left="1361" w:hanging="136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Ttulo3"/>
      <w:lvlText w:val="%1.%2.%3   "/>
      <w:lvlJc w:val="left"/>
      <w:pPr>
        <w:tabs>
          <w:tab w:val="num" w:pos="1361"/>
        </w:tabs>
        <w:ind w:left="1361" w:hanging="1361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u w:val="none"/>
        <w:vertAlign w:val="baseline"/>
        <w:em w:val="none"/>
      </w:rPr>
    </w:lvl>
    <w:lvl w:ilvl="3">
      <w:start w:val="1"/>
      <w:numFmt w:val="decimal"/>
      <w:pStyle w:val="Ttulo4"/>
      <w:lvlText w:val="%1.%2.%3.%4  "/>
      <w:lvlJc w:val="left"/>
      <w:pPr>
        <w:tabs>
          <w:tab w:val="num" w:pos="1361"/>
        </w:tabs>
        <w:ind w:left="1361" w:hanging="1361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pStyle w:val="Ttulo5"/>
      <w:lvlText w:val="%1.%2.%3.%4.%5    "/>
      <w:lvlJc w:val="left"/>
      <w:pPr>
        <w:tabs>
          <w:tab w:val="num" w:pos="2495"/>
        </w:tabs>
        <w:ind w:left="2495" w:hanging="1588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5">
      <w:start w:val="1"/>
      <w:numFmt w:val="decimal"/>
      <w:pStyle w:val="Ttulo6"/>
      <w:lvlText w:val="%1.%2.%3.%4.%5.%6   "/>
      <w:lvlJc w:val="left"/>
      <w:pPr>
        <w:tabs>
          <w:tab w:val="num" w:pos="2495"/>
        </w:tabs>
        <w:ind w:left="2495" w:hanging="1588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6">
      <w:start w:val="1"/>
      <w:numFmt w:val="decimal"/>
      <w:pStyle w:val="Ttulo7"/>
      <w:lvlText w:val="%1.%2.%3.%4.%5.%6.%7  "/>
      <w:lvlJc w:val="left"/>
      <w:pPr>
        <w:tabs>
          <w:tab w:val="num" w:pos="2495"/>
        </w:tabs>
        <w:ind w:left="2495" w:hanging="1588"/>
      </w:pPr>
      <w:rPr>
        <w:rFonts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7">
      <w:start w:val="1"/>
      <w:numFmt w:val="decimal"/>
      <w:pStyle w:val="Ttulo8"/>
      <w:lvlText w:val="%1.%2.%3.%4.%5.%6.%7.%8   "/>
      <w:lvlJc w:val="left"/>
      <w:pPr>
        <w:tabs>
          <w:tab w:val="num" w:pos="4618"/>
        </w:tabs>
        <w:ind w:left="2463" w:firstLine="5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8">
      <w:start w:val="1"/>
      <w:numFmt w:val="decimal"/>
      <w:pStyle w:val="Ttulo9"/>
      <w:lvlText w:val="%1.%2.%3.%4.%5.%6.%7.%8.%9   "/>
      <w:lvlJc w:val="left"/>
      <w:pPr>
        <w:tabs>
          <w:tab w:val="num" w:pos="4253"/>
        </w:tabs>
        <w:ind w:left="2098" w:firstLine="57"/>
      </w:pPr>
      <w:rPr>
        <w:rFonts w:ascii="Arial" w:hAnsi="Arial" w:cs="Arial" w:hint="default"/>
        <w:b/>
        <w:sz w:val="18"/>
        <w:szCs w:val="18"/>
      </w:rPr>
    </w:lvl>
  </w:abstractNum>
  <w:abstractNum w:abstractNumId="14">
    <w:nsid w:val="6E434FF4"/>
    <w:multiLevelType w:val="hybridMultilevel"/>
    <w:tmpl w:val="ED9AC6BA"/>
    <w:lvl w:ilvl="0" w:tplc="4AE228A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8"/>
  </w:num>
  <w:num w:numId="4">
    <w:abstractNumId w:val="11"/>
    <w:lvlOverride w:ilvl="0">
      <w:lvl w:ilvl="0">
        <w:start w:val="1"/>
        <w:numFmt w:val="decimal"/>
        <w:pStyle w:val="Numerado1"/>
        <w:lvlText w:val="%1."/>
        <w:lvlJc w:val="left"/>
        <w:pPr>
          <w:tabs>
            <w:tab w:val="num" w:pos="851"/>
          </w:tabs>
          <w:ind w:left="851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Numerado2"/>
        <w:lvlText w:val="%1.%2."/>
        <w:lvlJc w:val="left"/>
        <w:pPr>
          <w:tabs>
            <w:tab w:val="num" w:pos="1418"/>
          </w:tabs>
          <w:ind w:left="1418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Restart w:val="1"/>
        <w:pStyle w:val="Numerado3"/>
        <w:lvlText w:val="%1.%2.%3."/>
        <w:lvlJc w:val="left"/>
        <w:pPr>
          <w:tabs>
            <w:tab w:val="num" w:pos="1985"/>
          </w:tabs>
          <w:ind w:left="1985" w:hanging="567"/>
        </w:pPr>
        <w:rPr>
          <w:rFonts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vertAlign w:val="baseline"/>
          <w:em w:val="no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2693"/>
          </w:tabs>
          <w:ind w:left="2693" w:hanging="70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977"/>
          </w:tabs>
          <w:ind w:left="2977" w:hanging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402"/>
          </w:tabs>
          <w:ind w:left="3402" w:hanging="85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86"/>
          </w:tabs>
          <w:ind w:left="3686" w:hanging="851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253"/>
          </w:tabs>
          <w:ind w:left="4253" w:hanging="113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536"/>
          </w:tabs>
          <w:ind w:left="4536" w:hanging="1134"/>
        </w:pPr>
        <w:rPr>
          <w:rFonts w:hint="default"/>
        </w:rPr>
      </w:lvl>
    </w:lvlOverride>
  </w:num>
  <w:num w:numId="5">
    <w:abstractNumId w:val="12"/>
  </w:num>
  <w:num w:numId="6">
    <w:abstractNumId w:val="9"/>
  </w:num>
  <w:num w:numId="7">
    <w:abstractNumId w:val="14"/>
  </w:num>
  <w:num w:numId="8">
    <w:abstractNumId w:val="4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7"/>
  </w:num>
  <w:num w:numId="15">
    <w:abstractNumId w:val="2"/>
  </w:num>
  <w:num w:numId="16">
    <w:abstractNumId w:val="5"/>
  </w:num>
  <w:num w:numId="17">
    <w:abstractNumId w:val="6"/>
  </w:num>
  <w:num w:numId="18">
    <w:abstractNumId w:val="3"/>
  </w:num>
  <w:num w:numId="19">
    <w:abstractNumId w:val="1"/>
  </w:num>
  <w:num w:numId="20">
    <w:abstractNumId w:val="10"/>
  </w:num>
  <w:num w:numId="21">
    <w:abstractNumId w:val="13"/>
  </w:num>
  <w:num w:numId="22">
    <w:abstractNumId w:val="0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activeWritingStyle w:appName="MSWord" w:lang="es-ES" w:vendorID="64" w:dllVersion="131078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en-US" w:vendorID="64" w:dllVersion="131078" w:nlCheck="1" w:checkStyle="1"/>
  <w:attachedTemplate r:id="rId1"/>
  <w:stylePaneFormatFilter w:val="3001"/>
  <w:defaultTabStop w:val="425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7170">
      <o:colormru v:ext="edit" colors="#b0bfb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39604C"/>
    <w:rsid w:val="00000623"/>
    <w:rsid w:val="000016A3"/>
    <w:rsid w:val="00001B30"/>
    <w:rsid w:val="00001E8C"/>
    <w:rsid w:val="000046A2"/>
    <w:rsid w:val="00005008"/>
    <w:rsid w:val="00005AA9"/>
    <w:rsid w:val="00012488"/>
    <w:rsid w:val="00020381"/>
    <w:rsid w:val="00020EA0"/>
    <w:rsid w:val="00022CDE"/>
    <w:rsid w:val="00022DAF"/>
    <w:rsid w:val="00024A6F"/>
    <w:rsid w:val="00027AE7"/>
    <w:rsid w:val="0003560D"/>
    <w:rsid w:val="00036450"/>
    <w:rsid w:val="00046C8D"/>
    <w:rsid w:val="0005175E"/>
    <w:rsid w:val="00056D59"/>
    <w:rsid w:val="000634BF"/>
    <w:rsid w:val="00063CFE"/>
    <w:rsid w:val="00065D8A"/>
    <w:rsid w:val="00067AEC"/>
    <w:rsid w:val="0007094D"/>
    <w:rsid w:val="00084062"/>
    <w:rsid w:val="00084EB5"/>
    <w:rsid w:val="00086D11"/>
    <w:rsid w:val="00091595"/>
    <w:rsid w:val="000949FF"/>
    <w:rsid w:val="00094B83"/>
    <w:rsid w:val="00096898"/>
    <w:rsid w:val="000A025D"/>
    <w:rsid w:val="000A13D0"/>
    <w:rsid w:val="000A4A29"/>
    <w:rsid w:val="000A6433"/>
    <w:rsid w:val="000A6B8B"/>
    <w:rsid w:val="000B2852"/>
    <w:rsid w:val="000B336F"/>
    <w:rsid w:val="000B5984"/>
    <w:rsid w:val="000B6004"/>
    <w:rsid w:val="000B7212"/>
    <w:rsid w:val="000C495A"/>
    <w:rsid w:val="000C5285"/>
    <w:rsid w:val="000C5433"/>
    <w:rsid w:val="000C610D"/>
    <w:rsid w:val="000C7AA3"/>
    <w:rsid w:val="000D2545"/>
    <w:rsid w:val="000D7E86"/>
    <w:rsid w:val="000E314B"/>
    <w:rsid w:val="000E72E3"/>
    <w:rsid w:val="000F033B"/>
    <w:rsid w:val="000F130C"/>
    <w:rsid w:val="000F1DDB"/>
    <w:rsid w:val="000F6953"/>
    <w:rsid w:val="000F6B6F"/>
    <w:rsid w:val="00107EDF"/>
    <w:rsid w:val="00111229"/>
    <w:rsid w:val="00112007"/>
    <w:rsid w:val="0011594B"/>
    <w:rsid w:val="0011681A"/>
    <w:rsid w:val="00122BED"/>
    <w:rsid w:val="00123562"/>
    <w:rsid w:val="0012717B"/>
    <w:rsid w:val="00132381"/>
    <w:rsid w:val="00133601"/>
    <w:rsid w:val="001417FF"/>
    <w:rsid w:val="001445D6"/>
    <w:rsid w:val="001449FD"/>
    <w:rsid w:val="00151322"/>
    <w:rsid w:val="00154883"/>
    <w:rsid w:val="00162DCB"/>
    <w:rsid w:val="00162FBA"/>
    <w:rsid w:val="00162FEC"/>
    <w:rsid w:val="001662A7"/>
    <w:rsid w:val="00170984"/>
    <w:rsid w:val="0017353C"/>
    <w:rsid w:val="001842BC"/>
    <w:rsid w:val="00194B0D"/>
    <w:rsid w:val="00195D95"/>
    <w:rsid w:val="00197806"/>
    <w:rsid w:val="001A1CCA"/>
    <w:rsid w:val="001A579E"/>
    <w:rsid w:val="001A7A8D"/>
    <w:rsid w:val="001A7BBE"/>
    <w:rsid w:val="001B1109"/>
    <w:rsid w:val="001B585A"/>
    <w:rsid w:val="001B6ED2"/>
    <w:rsid w:val="001C231F"/>
    <w:rsid w:val="001D2A56"/>
    <w:rsid w:val="001D2E50"/>
    <w:rsid w:val="001D695C"/>
    <w:rsid w:val="001E0F6A"/>
    <w:rsid w:val="001E0F99"/>
    <w:rsid w:val="001E2D94"/>
    <w:rsid w:val="001E3197"/>
    <w:rsid w:val="001E5175"/>
    <w:rsid w:val="001E578A"/>
    <w:rsid w:val="001F3CE2"/>
    <w:rsid w:val="001F4C9A"/>
    <w:rsid w:val="001F55F3"/>
    <w:rsid w:val="001F688D"/>
    <w:rsid w:val="00202331"/>
    <w:rsid w:val="00204C21"/>
    <w:rsid w:val="002060F7"/>
    <w:rsid w:val="002102F2"/>
    <w:rsid w:val="00210D28"/>
    <w:rsid w:val="002112A4"/>
    <w:rsid w:val="00212632"/>
    <w:rsid w:val="002200DB"/>
    <w:rsid w:val="002244F0"/>
    <w:rsid w:val="00227797"/>
    <w:rsid w:val="00230906"/>
    <w:rsid w:val="0023323D"/>
    <w:rsid w:val="0023594A"/>
    <w:rsid w:val="00235CF0"/>
    <w:rsid w:val="00236F6E"/>
    <w:rsid w:val="002459BA"/>
    <w:rsid w:val="00245FE9"/>
    <w:rsid w:val="002463C2"/>
    <w:rsid w:val="002506D4"/>
    <w:rsid w:val="002539B2"/>
    <w:rsid w:val="002613EE"/>
    <w:rsid w:val="00262922"/>
    <w:rsid w:val="002636FC"/>
    <w:rsid w:val="00263B44"/>
    <w:rsid w:val="00273E08"/>
    <w:rsid w:val="00274191"/>
    <w:rsid w:val="0028334E"/>
    <w:rsid w:val="00285645"/>
    <w:rsid w:val="00286AD1"/>
    <w:rsid w:val="002904E2"/>
    <w:rsid w:val="0029210E"/>
    <w:rsid w:val="0029440F"/>
    <w:rsid w:val="00294A20"/>
    <w:rsid w:val="002A0E2B"/>
    <w:rsid w:val="002A1EBB"/>
    <w:rsid w:val="002A2C59"/>
    <w:rsid w:val="002A5AD3"/>
    <w:rsid w:val="002A7427"/>
    <w:rsid w:val="002B135C"/>
    <w:rsid w:val="002B41A2"/>
    <w:rsid w:val="002B7D80"/>
    <w:rsid w:val="002C005A"/>
    <w:rsid w:val="002C0365"/>
    <w:rsid w:val="002C6C38"/>
    <w:rsid w:val="002D0093"/>
    <w:rsid w:val="002D00A1"/>
    <w:rsid w:val="002D1E18"/>
    <w:rsid w:val="002D7C82"/>
    <w:rsid w:val="002E1CF0"/>
    <w:rsid w:val="002E3C42"/>
    <w:rsid w:val="002E40EA"/>
    <w:rsid w:val="002E59A7"/>
    <w:rsid w:val="002E7CC8"/>
    <w:rsid w:val="003006D9"/>
    <w:rsid w:val="00300A0D"/>
    <w:rsid w:val="0030430D"/>
    <w:rsid w:val="00310526"/>
    <w:rsid w:val="003105B9"/>
    <w:rsid w:val="00311974"/>
    <w:rsid w:val="00313CF1"/>
    <w:rsid w:val="00323248"/>
    <w:rsid w:val="0032345B"/>
    <w:rsid w:val="003302F9"/>
    <w:rsid w:val="0033215B"/>
    <w:rsid w:val="00332668"/>
    <w:rsid w:val="00333FE7"/>
    <w:rsid w:val="00342304"/>
    <w:rsid w:val="003460AD"/>
    <w:rsid w:val="003477AF"/>
    <w:rsid w:val="0035078C"/>
    <w:rsid w:val="00352B1C"/>
    <w:rsid w:val="003562D0"/>
    <w:rsid w:val="00357A72"/>
    <w:rsid w:val="00366CDB"/>
    <w:rsid w:val="00370201"/>
    <w:rsid w:val="003709C5"/>
    <w:rsid w:val="00375EEA"/>
    <w:rsid w:val="0037748C"/>
    <w:rsid w:val="00377F6A"/>
    <w:rsid w:val="0038159A"/>
    <w:rsid w:val="003851E5"/>
    <w:rsid w:val="00387135"/>
    <w:rsid w:val="003875B8"/>
    <w:rsid w:val="0039262E"/>
    <w:rsid w:val="003927B1"/>
    <w:rsid w:val="003927ED"/>
    <w:rsid w:val="00394A40"/>
    <w:rsid w:val="0039543D"/>
    <w:rsid w:val="0039604C"/>
    <w:rsid w:val="003970CA"/>
    <w:rsid w:val="003A3F62"/>
    <w:rsid w:val="003A4471"/>
    <w:rsid w:val="003A5A1A"/>
    <w:rsid w:val="003A6B76"/>
    <w:rsid w:val="003A7F3B"/>
    <w:rsid w:val="003C6B50"/>
    <w:rsid w:val="003C6D83"/>
    <w:rsid w:val="003D082A"/>
    <w:rsid w:val="003D09CB"/>
    <w:rsid w:val="003D2FB6"/>
    <w:rsid w:val="003D3038"/>
    <w:rsid w:val="003D3892"/>
    <w:rsid w:val="003D5786"/>
    <w:rsid w:val="003D7536"/>
    <w:rsid w:val="003E04AA"/>
    <w:rsid w:val="003E5F96"/>
    <w:rsid w:val="003F08C2"/>
    <w:rsid w:val="003F113B"/>
    <w:rsid w:val="003F16F8"/>
    <w:rsid w:val="003F3BDA"/>
    <w:rsid w:val="003F3DA6"/>
    <w:rsid w:val="003F6C19"/>
    <w:rsid w:val="004043C2"/>
    <w:rsid w:val="00406D27"/>
    <w:rsid w:val="0041075C"/>
    <w:rsid w:val="00410A80"/>
    <w:rsid w:val="00416733"/>
    <w:rsid w:val="00417ED5"/>
    <w:rsid w:val="004205A3"/>
    <w:rsid w:val="00422578"/>
    <w:rsid w:val="00423302"/>
    <w:rsid w:val="00426C8C"/>
    <w:rsid w:val="00431845"/>
    <w:rsid w:val="00432DFB"/>
    <w:rsid w:val="00441415"/>
    <w:rsid w:val="00450BD9"/>
    <w:rsid w:val="00451182"/>
    <w:rsid w:val="00454338"/>
    <w:rsid w:val="004577CD"/>
    <w:rsid w:val="00460729"/>
    <w:rsid w:val="00466D06"/>
    <w:rsid w:val="00471F15"/>
    <w:rsid w:val="00472DD3"/>
    <w:rsid w:val="00482259"/>
    <w:rsid w:val="00484A34"/>
    <w:rsid w:val="00484E5D"/>
    <w:rsid w:val="00492122"/>
    <w:rsid w:val="00496EAA"/>
    <w:rsid w:val="004A005E"/>
    <w:rsid w:val="004A3A0B"/>
    <w:rsid w:val="004A3E9F"/>
    <w:rsid w:val="004B0E31"/>
    <w:rsid w:val="004B509F"/>
    <w:rsid w:val="004B5A20"/>
    <w:rsid w:val="004C22D9"/>
    <w:rsid w:val="004C58B6"/>
    <w:rsid w:val="004D05A2"/>
    <w:rsid w:val="004D135E"/>
    <w:rsid w:val="004D1679"/>
    <w:rsid w:val="004E04F1"/>
    <w:rsid w:val="004E0CD9"/>
    <w:rsid w:val="004E0FBD"/>
    <w:rsid w:val="004F479A"/>
    <w:rsid w:val="00500380"/>
    <w:rsid w:val="0050723A"/>
    <w:rsid w:val="00511584"/>
    <w:rsid w:val="005131A8"/>
    <w:rsid w:val="0051545D"/>
    <w:rsid w:val="005163A6"/>
    <w:rsid w:val="00517816"/>
    <w:rsid w:val="00520AB3"/>
    <w:rsid w:val="005211B8"/>
    <w:rsid w:val="0052459E"/>
    <w:rsid w:val="00531037"/>
    <w:rsid w:val="00531DE5"/>
    <w:rsid w:val="0053328C"/>
    <w:rsid w:val="00533FE9"/>
    <w:rsid w:val="00540494"/>
    <w:rsid w:val="00542092"/>
    <w:rsid w:val="005443EB"/>
    <w:rsid w:val="00547D90"/>
    <w:rsid w:val="005577D5"/>
    <w:rsid w:val="00562438"/>
    <w:rsid w:val="0056364E"/>
    <w:rsid w:val="0056419F"/>
    <w:rsid w:val="00564EF8"/>
    <w:rsid w:val="00573399"/>
    <w:rsid w:val="005744D5"/>
    <w:rsid w:val="00591519"/>
    <w:rsid w:val="005918C4"/>
    <w:rsid w:val="00592DB6"/>
    <w:rsid w:val="0059496C"/>
    <w:rsid w:val="005A0401"/>
    <w:rsid w:val="005A1FDA"/>
    <w:rsid w:val="005A6E18"/>
    <w:rsid w:val="005B055D"/>
    <w:rsid w:val="005B0E80"/>
    <w:rsid w:val="005B338F"/>
    <w:rsid w:val="005B4002"/>
    <w:rsid w:val="005B6975"/>
    <w:rsid w:val="005B6FAD"/>
    <w:rsid w:val="005C0BFA"/>
    <w:rsid w:val="005C146B"/>
    <w:rsid w:val="005C1D02"/>
    <w:rsid w:val="005C380B"/>
    <w:rsid w:val="005C7DEA"/>
    <w:rsid w:val="005D0831"/>
    <w:rsid w:val="005D110F"/>
    <w:rsid w:val="005D1CDA"/>
    <w:rsid w:val="005D2F64"/>
    <w:rsid w:val="005D4C26"/>
    <w:rsid w:val="005D6181"/>
    <w:rsid w:val="005E29DD"/>
    <w:rsid w:val="005E312B"/>
    <w:rsid w:val="005F07CF"/>
    <w:rsid w:val="005F0863"/>
    <w:rsid w:val="005F1F59"/>
    <w:rsid w:val="005F783A"/>
    <w:rsid w:val="005F7E79"/>
    <w:rsid w:val="00600482"/>
    <w:rsid w:val="00604258"/>
    <w:rsid w:val="006051CC"/>
    <w:rsid w:val="00611B61"/>
    <w:rsid w:val="00611C1A"/>
    <w:rsid w:val="0061417B"/>
    <w:rsid w:val="006176D7"/>
    <w:rsid w:val="00617BA2"/>
    <w:rsid w:val="00621603"/>
    <w:rsid w:val="00624A61"/>
    <w:rsid w:val="006264EF"/>
    <w:rsid w:val="006313AA"/>
    <w:rsid w:val="006322E6"/>
    <w:rsid w:val="006367CC"/>
    <w:rsid w:val="00641C05"/>
    <w:rsid w:val="0064389B"/>
    <w:rsid w:val="006452EE"/>
    <w:rsid w:val="00646D06"/>
    <w:rsid w:val="006514EF"/>
    <w:rsid w:val="00656818"/>
    <w:rsid w:val="006608A4"/>
    <w:rsid w:val="006735D7"/>
    <w:rsid w:val="00673B5C"/>
    <w:rsid w:val="006761BE"/>
    <w:rsid w:val="00681460"/>
    <w:rsid w:val="006858EC"/>
    <w:rsid w:val="006914F7"/>
    <w:rsid w:val="00693653"/>
    <w:rsid w:val="006A0E81"/>
    <w:rsid w:val="006A127A"/>
    <w:rsid w:val="006A29B9"/>
    <w:rsid w:val="006B1537"/>
    <w:rsid w:val="006B15E2"/>
    <w:rsid w:val="006B544B"/>
    <w:rsid w:val="006B688F"/>
    <w:rsid w:val="006B6ACB"/>
    <w:rsid w:val="006B7918"/>
    <w:rsid w:val="006C0655"/>
    <w:rsid w:val="006C103C"/>
    <w:rsid w:val="006C2B83"/>
    <w:rsid w:val="006C32E7"/>
    <w:rsid w:val="006D07CC"/>
    <w:rsid w:val="006D6A49"/>
    <w:rsid w:val="006E0EAB"/>
    <w:rsid w:val="006E616C"/>
    <w:rsid w:val="006E74FA"/>
    <w:rsid w:val="006E75CD"/>
    <w:rsid w:val="006F0238"/>
    <w:rsid w:val="006F0BD3"/>
    <w:rsid w:val="006F340D"/>
    <w:rsid w:val="007038E1"/>
    <w:rsid w:val="00707219"/>
    <w:rsid w:val="00707CA1"/>
    <w:rsid w:val="00710202"/>
    <w:rsid w:val="00711292"/>
    <w:rsid w:val="00711F2D"/>
    <w:rsid w:val="0071424E"/>
    <w:rsid w:val="00714B02"/>
    <w:rsid w:val="007153E9"/>
    <w:rsid w:val="00716C0B"/>
    <w:rsid w:val="00717BEB"/>
    <w:rsid w:val="00724E2D"/>
    <w:rsid w:val="0072515B"/>
    <w:rsid w:val="00725D2F"/>
    <w:rsid w:val="00725D95"/>
    <w:rsid w:val="00725E73"/>
    <w:rsid w:val="0072615F"/>
    <w:rsid w:val="00730293"/>
    <w:rsid w:val="00731250"/>
    <w:rsid w:val="007351CB"/>
    <w:rsid w:val="007367BD"/>
    <w:rsid w:val="00745ADA"/>
    <w:rsid w:val="00745BCD"/>
    <w:rsid w:val="007517FF"/>
    <w:rsid w:val="0075262E"/>
    <w:rsid w:val="00754919"/>
    <w:rsid w:val="00755117"/>
    <w:rsid w:val="0076265D"/>
    <w:rsid w:val="007639C1"/>
    <w:rsid w:val="00770FBF"/>
    <w:rsid w:val="0077229C"/>
    <w:rsid w:val="0077275D"/>
    <w:rsid w:val="00772A2A"/>
    <w:rsid w:val="007814D9"/>
    <w:rsid w:val="00782D29"/>
    <w:rsid w:val="00783452"/>
    <w:rsid w:val="0078442D"/>
    <w:rsid w:val="007868D8"/>
    <w:rsid w:val="00786C79"/>
    <w:rsid w:val="00786F04"/>
    <w:rsid w:val="00791BD1"/>
    <w:rsid w:val="00793839"/>
    <w:rsid w:val="007958C4"/>
    <w:rsid w:val="007A25B8"/>
    <w:rsid w:val="007A422E"/>
    <w:rsid w:val="007A4842"/>
    <w:rsid w:val="007A4B4E"/>
    <w:rsid w:val="007A74C2"/>
    <w:rsid w:val="007A7672"/>
    <w:rsid w:val="007C46EF"/>
    <w:rsid w:val="007C52E5"/>
    <w:rsid w:val="007D1157"/>
    <w:rsid w:val="007D680E"/>
    <w:rsid w:val="007E2489"/>
    <w:rsid w:val="007E58FE"/>
    <w:rsid w:val="007E6DF8"/>
    <w:rsid w:val="007E75CA"/>
    <w:rsid w:val="007F1B78"/>
    <w:rsid w:val="007F4538"/>
    <w:rsid w:val="007F48E8"/>
    <w:rsid w:val="007F4B32"/>
    <w:rsid w:val="007F72CA"/>
    <w:rsid w:val="0080002C"/>
    <w:rsid w:val="00800109"/>
    <w:rsid w:val="008001E9"/>
    <w:rsid w:val="00802D93"/>
    <w:rsid w:val="00803481"/>
    <w:rsid w:val="00805177"/>
    <w:rsid w:val="0080798E"/>
    <w:rsid w:val="00807DBC"/>
    <w:rsid w:val="00807E66"/>
    <w:rsid w:val="008139B6"/>
    <w:rsid w:val="00816CEE"/>
    <w:rsid w:val="00816ECC"/>
    <w:rsid w:val="00821388"/>
    <w:rsid w:val="0082313F"/>
    <w:rsid w:val="00827FF4"/>
    <w:rsid w:val="0083154A"/>
    <w:rsid w:val="00832E1F"/>
    <w:rsid w:val="00843EB8"/>
    <w:rsid w:val="00845DFA"/>
    <w:rsid w:val="008501AF"/>
    <w:rsid w:val="00851BF3"/>
    <w:rsid w:val="008579CA"/>
    <w:rsid w:val="00865A3E"/>
    <w:rsid w:val="00865D09"/>
    <w:rsid w:val="00867E24"/>
    <w:rsid w:val="00875265"/>
    <w:rsid w:val="00877769"/>
    <w:rsid w:val="008801AB"/>
    <w:rsid w:val="00882D8D"/>
    <w:rsid w:val="00886028"/>
    <w:rsid w:val="008948AE"/>
    <w:rsid w:val="0089540F"/>
    <w:rsid w:val="008956E9"/>
    <w:rsid w:val="008A233B"/>
    <w:rsid w:val="008B0021"/>
    <w:rsid w:val="008B6956"/>
    <w:rsid w:val="008B69F9"/>
    <w:rsid w:val="008B7059"/>
    <w:rsid w:val="008B7200"/>
    <w:rsid w:val="008C033B"/>
    <w:rsid w:val="008C0EC6"/>
    <w:rsid w:val="008C1F72"/>
    <w:rsid w:val="008C5B86"/>
    <w:rsid w:val="008C5C32"/>
    <w:rsid w:val="008E161F"/>
    <w:rsid w:val="008E1979"/>
    <w:rsid w:val="008E64E7"/>
    <w:rsid w:val="008F63EB"/>
    <w:rsid w:val="0090043F"/>
    <w:rsid w:val="00906933"/>
    <w:rsid w:val="00906CB8"/>
    <w:rsid w:val="00907517"/>
    <w:rsid w:val="00907821"/>
    <w:rsid w:val="00910111"/>
    <w:rsid w:val="00910B00"/>
    <w:rsid w:val="00912466"/>
    <w:rsid w:val="00913B82"/>
    <w:rsid w:val="00916B25"/>
    <w:rsid w:val="0092162E"/>
    <w:rsid w:val="00924B3B"/>
    <w:rsid w:val="00927497"/>
    <w:rsid w:val="00930A4D"/>
    <w:rsid w:val="009312AD"/>
    <w:rsid w:val="0093280D"/>
    <w:rsid w:val="00932D45"/>
    <w:rsid w:val="009335CB"/>
    <w:rsid w:val="00937C46"/>
    <w:rsid w:val="00940B73"/>
    <w:rsid w:val="00943ADE"/>
    <w:rsid w:val="00946A91"/>
    <w:rsid w:val="00950186"/>
    <w:rsid w:val="009532B2"/>
    <w:rsid w:val="009533FC"/>
    <w:rsid w:val="00953518"/>
    <w:rsid w:val="00955EAC"/>
    <w:rsid w:val="0095790B"/>
    <w:rsid w:val="0096664B"/>
    <w:rsid w:val="009709F1"/>
    <w:rsid w:val="00971E60"/>
    <w:rsid w:val="00976609"/>
    <w:rsid w:val="009817BB"/>
    <w:rsid w:val="009857DB"/>
    <w:rsid w:val="00987ABB"/>
    <w:rsid w:val="00990309"/>
    <w:rsid w:val="00993322"/>
    <w:rsid w:val="00993374"/>
    <w:rsid w:val="00996FDF"/>
    <w:rsid w:val="00997095"/>
    <w:rsid w:val="009A3DD3"/>
    <w:rsid w:val="009A465F"/>
    <w:rsid w:val="009A68A1"/>
    <w:rsid w:val="009A6AB5"/>
    <w:rsid w:val="009B172C"/>
    <w:rsid w:val="009B1C2E"/>
    <w:rsid w:val="009B2029"/>
    <w:rsid w:val="009D082D"/>
    <w:rsid w:val="009D35D0"/>
    <w:rsid w:val="009D747D"/>
    <w:rsid w:val="009F0576"/>
    <w:rsid w:val="009F0A21"/>
    <w:rsid w:val="009F0DBC"/>
    <w:rsid w:val="00A014EE"/>
    <w:rsid w:val="00A0623A"/>
    <w:rsid w:val="00A072EF"/>
    <w:rsid w:val="00A07FC6"/>
    <w:rsid w:val="00A10B9B"/>
    <w:rsid w:val="00A1218A"/>
    <w:rsid w:val="00A1293E"/>
    <w:rsid w:val="00A1344B"/>
    <w:rsid w:val="00A2411C"/>
    <w:rsid w:val="00A24ACB"/>
    <w:rsid w:val="00A25413"/>
    <w:rsid w:val="00A33EED"/>
    <w:rsid w:val="00A35DFE"/>
    <w:rsid w:val="00A36841"/>
    <w:rsid w:val="00A43B2C"/>
    <w:rsid w:val="00A43DA2"/>
    <w:rsid w:val="00A464BC"/>
    <w:rsid w:val="00A472BC"/>
    <w:rsid w:val="00A47367"/>
    <w:rsid w:val="00A4790B"/>
    <w:rsid w:val="00A47C78"/>
    <w:rsid w:val="00A55468"/>
    <w:rsid w:val="00A61AB3"/>
    <w:rsid w:val="00A7389E"/>
    <w:rsid w:val="00A7494E"/>
    <w:rsid w:val="00A764D6"/>
    <w:rsid w:val="00A84107"/>
    <w:rsid w:val="00A86F1B"/>
    <w:rsid w:val="00A8756F"/>
    <w:rsid w:val="00A8770C"/>
    <w:rsid w:val="00A90EA4"/>
    <w:rsid w:val="00A91054"/>
    <w:rsid w:val="00A9255A"/>
    <w:rsid w:val="00A93933"/>
    <w:rsid w:val="00A96FB1"/>
    <w:rsid w:val="00AA6DF7"/>
    <w:rsid w:val="00AB1625"/>
    <w:rsid w:val="00AB5557"/>
    <w:rsid w:val="00AB77CB"/>
    <w:rsid w:val="00AC378D"/>
    <w:rsid w:val="00AC56A2"/>
    <w:rsid w:val="00AC71C6"/>
    <w:rsid w:val="00AD3021"/>
    <w:rsid w:val="00AD3636"/>
    <w:rsid w:val="00AE630E"/>
    <w:rsid w:val="00AF699C"/>
    <w:rsid w:val="00AF774D"/>
    <w:rsid w:val="00B02D92"/>
    <w:rsid w:val="00B0772A"/>
    <w:rsid w:val="00B12F4F"/>
    <w:rsid w:val="00B1634F"/>
    <w:rsid w:val="00B16906"/>
    <w:rsid w:val="00B204C5"/>
    <w:rsid w:val="00B24B9A"/>
    <w:rsid w:val="00B257A5"/>
    <w:rsid w:val="00B330ED"/>
    <w:rsid w:val="00B453C1"/>
    <w:rsid w:val="00B5073C"/>
    <w:rsid w:val="00B63C4E"/>
    <w:rsid w:val="00B65DCF"/>
    <w:rsid w:val="00B65F90"/>
    <w:rsid w:val="00B72812"/>
    <w:rsid w:val="00B8298D"/>
    <w:rsid w:val="00B871AF"/>
    <w:rsid w:val="00B90385"/>
    <w:rsid w:val="00B90C9A"/>
    <w:rsid w:val="00B95D62"/>
    <w:rsid w:val="00BA3DF2"/>
    <w:rsid w:val="00BA4355"/>
    <w:rsid w:val="00BA55B6"/>
    <w:rsid w:val="00BB25FC"/>
    <w:rsid w:val="00BB3DF7"/>
    <w:rsid w:val="00BB6BD9"/>
    <w:rsid w:val="00BB72C0"/>
    <w:rsid w:val="00BC505A"/>
    <w:rsid w:val="00BD35C8"/>
    <w:rsid w:val="00BD4C19"/>
    <w:rsid w:val="00BD605E"/>
    <w:rsid w:val="00BE0BFA"/>
    <w:rsid w:val="00BE1C1C"/>
    <w:rsid w:val="00BE2B0F"/>
    <w:rsid w:val="00BE5C76"/>
    <w:rsid w:val="00BE7E76"/>
    <w:rsid w:val="00BF0136"/>
    <w:rsid w:val="00BF0F89"/>
    <w:rsid w:val="00BF4FB9"/>
    <w:rsid w:val="00BF5A64"/>
    <w:rsid w:val="00C1049D"/>
    <w:rsid w:val="00C14E96"/>
    <w:rsid w:val="00C2217F"/>
    <w:rsid w:val="00C23955"/>
    <w:rsid w:val="00C24965"/>
    <w:rsid w:val="00C30ED0"/>
    <w:rsid w:val="00C3262B"/>
    <w:rsid w:val="00C34DEE"/>
    <w:rsid w:val="00C373EE"/>
    <w:rsid w:val="00C37462"/>
    <w:rsid w:val="00C37E63"/>
    <w:rsid w:val="00C47398"/>
    <w:rsid w:val="00C514F7"/>
    <w:rsid w:val="00C52ACB"/>
    <w:rsid w:val="00C56CFD"/>
    <w:rsid w:val="00C60361"/>
    <w:rsid w:val="00C60794"/>
    <w:rsid w:val="00C63E32"/>
    <w:rsid w:val="00C63F54"/>
    <w:rsid w:val="00C65010"/>
    <w:rsid w:val="00C65C30"/>
    <w:rsid w:val="00C670FB"/>
    <w:rsid w:val="00C67F5E"/>
    <w:rsid w:val="00C706E2"/>
    <w:rsid w:val="00C76E4D"/>
    <w:rsid w:val="00C818F2"/>
    <w:rsid w:val="00C8682A"/>
    <w:rsid w:val="00C87211"/>
    <w:rsid w:val="00C91C60"/>
    <w:rsid w:val="00CA0506"/>
    <w:rsid w:val="00CA2614"/>
    <w:rsid w:val="00CA4A51"/>
    <w:rsid w:val="00CA75C6"/>
    <w:rsid w:val="00CB2A11"/>
    <w:rsid w:val="00CB4E20"/>
    <w:rsid w:val="00CC0299"/>
    <w:rsid w:val="00CD1666"/>
    <w:rsid w:val="00CD313C"/>
    <w:rsid w:val="00CD3AD5"/>
    <w:rsid w:val="00CD4AF9"/>
    <w:rsid w:val="00CD6EF4"/>
    <w:rsid w:val="00CE02A2"/>
    <w:rsid w:val="00CE0E92"/>
    <w:rsid w:val="00CE1D6A"/>
    <w:rsid w:val="00CE1DB5"/>
    <w:rsid w:val="00CE4250"/>
    <w:rsid w:val="00CE5786"/>
    <w:rsid w:val="00CE6982"/>
    <w:rsid w:val="00CF25EA"/>
    <w:rsid w:val="00CF3922"/>
    <w:rsid w:val="00CF4BEA"/>
    <w:rsid w:val="00CF763D"/>
    <w:rsid w:val="00CF78C6"/>
    <w:rsid w:val="00D01AEF"/>
    <w:rsid w:val="00D02B78"/>
    <w:rsid w:val="00D02C3E"/>
    <w:rsid w:val="00D05256"/>
    <w:rsid w:val="00D05FE2"/>
    <w:rsid w:val="00D1209D"/>
    <w:rsid w:val="00D127B4"/>
    <w:rsid w:val="00D127D3"/>
    <w:rsid w:val="00D1552E"/>
    <w:rsid w:val="00D179F4"/>
    <w:rsid w:val="00D20C64"/>
    <w:rsid w:val="00D22047"/>
    <w:rsid w:val="00D233BF"/>
    <w:rsid w:val="00D24685"/>
    <w:rsid w:val="00D36B2E"/>
    <w:rsid w:val="00D36C81"/>
    <w:rsid w:val="00D37106"/>
    <w:rsid w:val="00D371EE"/>
    <w:rsid w:val="00D41E61"/>
    <w:rsid w:val="00D44D19"/>
    <w:rsid w:val="00D5263B"/>
    <w:rsid w:val="00D53CB6"/>
    <w:rsid w:val="00D5677B"/>
    <w:rsid w:val="00D5797B"/>
    <w:rsid w:val="00D57ED2"/>
    <w:rsid w:val="00D62B0D"/>
    <w:rsid w:val="00D74641"/>
    <w:rsid w:val="00D75A07"/>
    <w:rsid w:val="00D776BB"/>
    <w:rsid w:val="00D845EC"/>
    <w:rsid w:val="00D86D38"/>
    <w:rsid w:val="00D87EC5"/>
    <w:rsid w:val="00D91C77"/>
    <w:rsid w:val="00D92C5E"/>
    <w:rsid w:val="00D92CD4"/>
    <w:rsid w:val="00D95491"/>
    <w:rsid w:val="00D97C99"/>
    <w:rsid w:val="00DA03C3"/>
    <w:rsid w:val="00DA0E3F"/>
    <w:rsid w:val="00DB3C86"/>
    <w:rsid w:val="00DB567D"/>
    <w:rsid w:val="00DC4C5B"/>
    <w:rsid w:val="00DC4E17"/>
    <w:rsid w:val="00DC67DA"/>
    <w:rsid w:val="00DD17F0"/>
    <w:rsid w:val="00DD26D5"/>
    <w:rsid w:val="00DE019F"/>
    <w:rsid w:val="00DE1AF2"/>
    <w:rsid w:val="00DE3C73"/>
    <w:rsid w:val="00DE4897"/>
    <w:rsid w:val="00DE7A12"/>
    <w:rsid w:val="00DF25BB"/>
    <w:rsid w:val="00DF5C85"/>
    <w:rsid w:val="00E1051B"/>
    <w:rsid w:val="00E14F06"/>
    <w:rsid w:val="00E16832"/>
    <w:rsid w:val="00E16882"/>
    <w:rsid w:val="00E21237"/>
    <w:rsid w:val="00E22A79"/>
    <w:rsid w:val="00E26829"/>
    <w:rsid w:val="00E278E1"/>
    <w:rsid w:val="00E3096B"/>
    <w:rsid w:val="00E312A2"/>
    <w:rsid w:val="00E32410"/>
    <w:rsid w:val="00E3367E"/>
    <w:rsid w:val="00E367FC"/>
    <w:rsid w:val="00E36E64"/>
    <w:rsid w:val="00E4327A"/>
    <w:rsid w:val="00E43ECC"/>
    <w:rsid w:val="00E46158"/>
    <w:rsid w:val="00E47EDA"/>
    <w:rsid w:val="00E50661"/>
    <w:rsid w:val="00E56F00"/>
    <w:rsid w:val="00E609C1"/>
    <w:rsid w:val="00E611DC"/>
    <w:rsid w:val="00E662AC"/>
    <w:rsid w:val="00E677A5"/>
    <w:rsid w:val="00E70216"/>
    <w:rsid w:val="00E703C1"/>
    <w:rsid w:val="00E70C7E"/>
    <w:rsid w:val="00E723CE"/>
    <w:rsid w:val="00E76B0A"/>
    <w:rsid w:val="00E81A46"/>
    <w:rsid w:val="00E8261F"/>
    <w:rsid w:val="00E82BB0"/>
    <w:rsid w:val="00E847D6"/>
    <w:rsid w:val="00E9150A"/>
    <w:rsid w:val="00E97B0F"/>
    <w:rsid w:val="00EA0268"/>
    <w:rsid w:val="00EA0EA1"/>
    <w:rsid w:val="00EA1A55"/>
    <w:rsid w:val="00EA5AE3"/>
    <w:rsid w:val="00EA63C4"/>
    <w:rsid w:val="00EA6636"/>
    <w:rsid w:val="00EB0B70"/>
    <w:rsid w:val="00EB2102"/>
    <w:rsid w:val="00EB3972"/>
    <w:rsid w:val="00EB40D6"/>
    <w:rsid w:val="00EB47B0"/>
    <w:rsid w:val="00EB75D6"/>
    <w:rsid w:val="00EC566A"/>
    <w:rsid w:val="00ED50D4"/>
    <w:rsid w:val="00ED55A5"/>
    <w:rsid w:val="00ED7EA8"/>
    <w:rsid w:val="00EE04A1"/>
    <w:rsid w:val="00EE0627"/>
    <w:rsid w:val="00EE07F3"/>
    <w:rsid w:val="00EE117B"/>
    <w:rsid w:val="00EE42B2"/>
    <w:rsid w:val="00EE6278"/>
    <w:rsid w:val="00EE633F"/>
    <w:rsid w:val="00EF1400"/>
    <w:rsid w:val="00EF1624"/>
    <w:rsid w:val="00EF1724"/>
    <w:rsid w:val="00EF75D6"/>
    <w:rsid w:val="00EF75EE"/>
    <w:rsid w:val="00EF7C1E"/>
    <w:rsid w:val="00F13270"/>
    <w:rsid w:val="00F1420B"/>
    <w:rsid w:val="00F14269"/>
    <w:rsid w:val="00F1459C"/>
    <w:rsid w:val="00F222AA"/>
    <w:rsid w:val="00F23BC1"/>
    <w:rsid w:val="00F23F91"/>
    <w:rsid w:val="00F24B16"/>
    <w:rsid w:val="00F263C2"/>
    <w:rsid w:val="00F34324"/>
    <w:rsid w:val="00F37B43"/>
    <w:rsid w:val="00F41C9F"/>
    <w:rsid w:val="00F423D8"/>
    <w:rsid w:val="00F44D28"/>
    <w:rsid w:val="00F51F2E"/>
    <w:rsid w:val="00F56667"/>
    <w:rsid w:val="00F60C8F"/>
    <w:rsid w:val="00F617C6"/>
    <w:rsid w:val="00F618B5"/>
    <w:rsid w:val="00F61F80"/>
    <w:rsid w:val="00F63805"/>
    <w:rsid w:val="00F66103"/>
    <w:rsid w:val="00F71C79"/>
    <w:rsid w:val="00F72AAB"/>
    <w:rsid w:val="00F85FE4"/>
    <w:rsid w:val="00F87374"/>
    <w:rsid w:val="00F9425D"/>
    <w:rsid w:val="00FA052A"/>
    <w:rsid w:val="00FA0B22"/>
    <w:rsid w:val="00FA6A20"/>
    <w:rsid w:val="00FA7813"/>
    <w:rsid w:val="00FB1BA5"/>
    <w:rsid w:val="00FB53EF"/>
    <w:rsid w:val="00FB7100"/>
    <w:rsid w:val="00FD5393"/>
    <w:rsid w:val="00FD6F29"/>
    <w:rsid w:val="00FE3563"/>
    <w:rsid w:val="00FE4E14"/>
    <w:rsid w:val="00FE61B6"/>
    <w:rsid w:val="00FE7E27"/>
    <w:rsid w:val="00FE7E35"/>
    <w:rsid w:val="00FE7F0F"/>
    <w:rsid w:val="00FF3E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martTagType w:namespaceuri="urn:schemas-microsoft-com:office:smarttags" w:name="metricconverter"/>
  <w:shapeDefaults>
    <o:shapedefaults v:ext="edit" spidmax="7170">
      <o:colormru v:ext="edit" colors="#b0bfb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header" w:qFormat="1"/>
    <w:lsdException w:name="footer" w:qFormat="1"/>
    <w:lsdException w:name="caption" w:qFormat="1"/>
    <w:lsdException w:name="page number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/>
    <w:lsdException w:name="Body Text" w:qFormat="1"/>
    <w:lsdException w:name="Subtitle" w:semiHidden="0" w:unhideWhenUsed="0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2" w:qFormat="1"/>
    <w:lsdException w:name="Body Text 3" w:qFormat="1"/>
    <w:lsdException w:name="Hyperlink" w:uiPriority="99" w:qFormat="1"/>
    <w:lsdException w:name="FollowedHyperlink" w:qFormat="1"/>
    <w:lsdException w:name="Strong" w:semiHidden="0" w:uiPriority="22" w:unhideWhenUsed="0" w:qFormat="1"/>
    <w:lsdException w:name="Emphasis" w:semiHidden="0" w:unhideWhenUsed="0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479A"/>
    <w:rPr>
      <w:rFonts w:ascii="Arial" w:hAnsi="Arial"/>
      <w:sz w:val="18"/>
      <w:lang w:eastAsia="es-ES"/>
    </w:rPr>
  </w:style>
  <w:style w:type="paragraph" w:styleId="Ttulo1">
    <w:name w:val="heading 1"/>
    <w:basedOn w:val="Normal"/>
    <w:next w:val="Textoindependiente"/>
    <w:link w:val="Ttulo1Car"/>
    <w:qFormat/>
    <w:rsid w:val="004F479A"/>
    <w:pPr>
      <w:keepNext/>
      <w:keepLines/>
      <w:pageBreakBefore/>
      <w:numPr>
        <w:numId w:val="2"/>
      </w:numPr>
      <w:spacing w:before="120" w:after="480"/>
      <w:outlineLvl w:val="0"/>
    </w:pPr>
    <w:rPr>
      <w:rFonts w:eastAsia="MS Gothic" w:cs="Arial"/>
      <w:noProof/>
      <w:sz w:val="36"/>
      <w:szCs w:val="36"/>
    </w:rPr>
  </w:style>
  <w:style w:type="paragraph" w:styleId="Ttulo2">
    <w:name w:val="heading 2"/>
    <w:basedOn w:val="Normal"/>
    <w:next w:val="Textoindependiente"/>
    <w:link w:val="Ttulo2Car"/>
    <w:qFormat/>
    <w:rsid w:val="004F479A"/>
    <w:pPr>
      <w:keepNext/>
      <w:keepLines/>
      <w:numPr>
        <w:ilvl w:val="1"/>
        <w:numId w:val="2"/>
      </w:numPr>
      <w:spacing w:before="240" w:after="240"/>
      <w:outlineLvl w:val="1"/>
    </w:pPr>
    <w:rPr>
      <w:rFonts w:eastAsia="MS Gothic" w:cs="Arial"/>
      <w:noProof/>
      <w:color w:val="00A6D6"/>
      <w:sz w:val="32"/>
      <w:szCs w:val="28"/>
    </w:rPr>
  </w:style>
  <w:style w:type="paragraph" w:styleId="Ttulo3">
    <w:name w:val="heading 3"/>
    <w:basedOn w:val="Normal"/>
    <w:next w:val="Normal"/>
    <w:link w:val="Ttulo3Car"/>
    <w:qFormat/>
    <w:rsid w:val="004F479A"/>
    <w:pPr>
      <w:keepNext/>
      <w:keepLines/>
      <w:numPr>
        <w:ilvl w:val="2"/>
        <w:numId w:val="2"/>
      </w:numPr>
      <w:spacing w:before="120" w:after="120"/>
      <w:outlineLvl w:val="2"/>
    </w:pPr>
    <w:rPr>
      <w:rFonts w:eastAsia="MS Gothic" w:cs="Arial"/>
      <w:noProof/>
      <w:sz w:val="28"/>
      <w:szCs w:val="24"/>
    </w:rPr>
  </w:style>
  <w:style w:type="paragraph" w:styleId="Ttulo4">
    <w:name w:val="heading 4"/>
    <w:basedOn w:val="Normal"/>
    <w:next w:val="Textoindependiente"/>
    <w:link w:val="Ttulo4Car"/>
    <w:qFormat/>
    <w:rsid w:val="004F479A"/>
    <w:pPr>
      <w:keepNext/>
      <w:keepLines/>
      <w:numPr>
        <w:ilvl w:val="3"/>
        <w:numId w:val="2"/>
      </w:numPr>
      <w:spacing w:before="120" w:after="120"/>
      <w:outlineLvl w:val="3"/>
    </w:pPr>
    <w:rPr>
      <w:rFonts w:eastAsia="MS Gothic" w:cs="Arial"/>
      <w:noProof/>
      <w:sz w:val="24"/>
      <w:szCs w:val="22"/>
    </w:rPr>
  </w:style>
  <w:style w:type="paragraph" w:styleId="Ttulo5">
    <w:name w:val="heading 5"/>
    <w:basedOn w:val="Normal"/>
    <w:next w:val="Textoindependiente2"/>
    <w:link w:val="Ttulo5Car"/>
    <w:qFormat/>
    <w:rsid w:val="004F479A"/>
    <w:pPr>
      <w:keepNext/>
      <w:keepLines/>
      <w:numPr>
        <w:ilvl w:val="4"/>
        <w:numId w:val="2"/>
      </w:numPr>
      <w:spacing w:before="120" w:after="120"/>
      <w:outlineLvl w:val="4"/>
    </w:pPr>
    <w:rPr>
      <w:rFonts w:eastAsia="MS Gothic" w:cs="Arial"/>
      <w:noProof/>
      <w:color w:val="00A6D6"/>
      <w:sz w:val="24"/>
      <w:szCs w:val="22"/>
    </w:rPr>
  </w:style>
  <w:style w:type="paragraph" w:styleId="Ttulo6">
    <w:name w:val="heading 6"/>
    <w:basedOn w:val="Normal"/>
    <w:next w:val="Textoindependiente2"/>
    <w:link w:val="Ttulo6Car"/>
    <w:qFormat/>
    <w:rsid w:val="004F479A"/>
    <w:pPr>
      <w:keepNext/>
      <w:keepLines/>
      <w:numPr>
        <w:ilvl w:val="5"/>
        <w:numId w:val="2"/>
      </w:numPr>
      <w:spacing w:before="120" w:after="40"/>
      <w:outlineLvl w:val="5"/>
    </w:pPr>
    <w:rPr>
      <w:rFonts w:eastAsia="MS Gothic" w:cs="Arial"/>
      <w:noProof/>
      <w:sz w:val="24"/>
    </w:rPr>
  </w:style>
  <w:style w:type="paragraph" w:styleId="Ttulo7">
    <w:name w:val="heading 7"/>
    <w:basedOn w:val="Ttulo6"/>
    <w:next w:val="Normal"/>
    <w:link w:val="Ttulo7Car"/>
    <w:qFormat/>
    <w:rsid w:val="004F479A"/>
    <w:pPr>
      <w:numPr>
        <w:ilvl w:val="6"/>
      </w:numPr>
      <w:spacing w:before="40"/>
      <w:outlineLvl w:val="6"/>
    </w:pPr>
    <w:rPr>
      <w:b/>
      <w:sz w:val="22"/>
      <w:szCs w:val="18"/>
    </w:rPr>
  </w:style>
  <w:style w:type="paragraph" w:styleId="Ttulo8">
    <w:name w:val="heading 8"/>
    <w:basedOn w:val="Normal"/>
    <w:next w:val="Textoindependiente3"/>
    <w:link w:val="Ttulo8Car"/>
    <w:qFormat/>
    <w:rsid w:val="004F479A"/>
    <w:pPr>
      <w:keepNext/>
      <w:keepLines/>
      <w:numPr>
        <w:ilvl w:val="7"/>
        <w:numId w:val="2"/>
      </w:numPr>
      <w:spacing w:before="40" w:after="40"/>
      <w:outlineLvl w:val="7"/>
    </w:pPr>
    <w:rPr>
      <w:rFonts w:eastAsia="MS Gothic" w:cs="Arial"/>
      <w:noProof/>
      <w:sz w:val="20"/>
    </w:rPr>
  </w:style>
  <w:style w:type="paragraph" w:styleId="Ttulo9">
    <w:name w:val="heading 9"/>
    <w:basedOn w:val="Normal"/>
    <w:next w:val="Textoindependiente3"/>
    <w:link w:val="Ttulo9Car"/>
    <w:qFormat/>
    <w:rsid w:val="004F479A"/>
    <w:pPr>
      <w:keepNext/>
      <w:keepLines/>
      <w:numPr>
        <w:ilvl w:val="8"/>
        <w:numId w:val="2"/>
      </w:numPr>
      <w:spacing w:before="40" w:after="40"/>
      <w:outlineLvl w:val="8"/>
    </w:pPr>
    <w:rPr>
      <w:rFonts w:eastAsia="MS Gothic"/>
      <w:b/>
      <w:noProof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qFormat/>
    <w:rsid w:val="004F479A"/>
    <w:pPr>
      <w:tabs>
        <w:tab w:val="right" w:pos="7200"/>
      </w:tabs>
      <w:spacing w:after="40"/>
      <w:jc w:val="right"/>
    </w:pPr>
    <w:rPr>
      <w:rFonts w:cs="Arial"/>
      <w:sz w:val="16"/>
      <w:szCs w:val="16"/>
    </w:rPr>
  </w:style>
  <w:style w:type="paragraph" w:styleId="Piedepgina">
    <w:name w:val="footer"/>
    <w:basedOn w:val="Normal"/>
    <w:link w:val="PiedepginaCar"/>
    <w:qFormat/>
    <w:rsid w:val="004F479A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qFormat/>
    <w:rsid w:val="004F479A"/>
    <w:rPr>
      <w:rFonts w:ascii="Arial" w:hAnsi="Arial"/>
      <w:sz w:val="18"/>
      <w:szCs w:val="20"/>
      <w:bdr w:val="none" w:sz="0" w:space="0" w:color="auto"/>
    </w:rPr>
  </w:style>
  <w:style w:type="paragraph" w:customStyle="1" w:styleId="Encabezadopar">
    <w:name w:val="Encabezado par"/>
    <w:basedOn w:val="Normal"/>
    <w:qFormat/>
    <w:rsid w:val="004F479A"/>
    <w:pPr>
      <w:tabs>
        <w:tab w:val="right" w:pos="7200"/>
      </w:tabs>
      <w:spacing w:after="40"/>
    </w:pPr>
    <w:rPr>
      <w:rFonts w:cs="Arial"/>
      <w:sz w:val="16"/>
      <w:szCs w:val="16"/>
    </w:rPr>
  </w:style>
  <w:style w:type="paragraph" w:styleId="TDC5">
    <w:name w:val="toc 5"/>
    <w:basedOn w:val="Normal"/>
    <w:next w:val="Normal"/>
    <w:semiHidden/>
    <w:rsid w:val="00681460"/>
    <w:pPr>
      <w:tabs>
        <w:tab w:val="left" w:pos="1276"/>
        <w:tab w:val="right" w:pos="8505"/>
      </w:tabs>
      <w:autoSpaceDE w:val="0"/>
      <w:autoSpaceDN w:val="0"/>
      <w:adjustRightInd w:val="0"/>
      <w:ind w:left="1276" w:hanging="1276"/>
    </w:pPr>
    <w:rPr>
      <w:noProof/>
      <w:sz w:val="16"/>
    </w:rPr>
  </w:style>
  <w:style w:type="paragraph" w:styleId="TDC1">
    <w:name w:val="toc 1"/>
    <w:basedOn w:val="Normal"/>
    <w:next w:val="Normal"/>
    <w:uiPriority w:val="39"/>
    <w:qFormat/>
    <w:rsid w:val="004F479A"/>
    <w:pPr>
      <w:tabs>
        <w:tab w:val="left" w:pos="851"/>
        <w:tab w:val="right" w:leader="dot" w:pos="8505"/>
      </w:tabs>
      <w:autoSpaceDE w:val="0"/>
      <w:autoSpaceDN w:val="0"/>
      <w:adjustRightInd w:val="0"/>
      <w:spacing w:before="120" w:after="120"/>
      <w:ind w:left="851" w:hanging="851"/>
    </w:pPr>
    <w:rPr>
      <w:b/>
      <w:noProof/>
      <w:color w:val="00A6D6"/>
      <w:sz w:val="20"/>
    </w:rPr>
  </w:style>
  <w:style w:type="paragraph" w:styleId="TDC2">
    <w:name w:val="toc 2"/>
    <w:basedOn w:val="Normal"/>
    <w:next w:val="Normal"/>
    <w:uiPriority w:val="39"/>
    <w:qFormat/>
    <w:rsid w:val="004F479A"/>
    <w:pPr>
      <w:tabs>
        <w:tab w:val="left" w:pos="851"/>
        <w:tab w:val="right" w:pos="8505"/>
      </w:tabs>
      <w:autoSpaceDE w:val="0"/>
      <w:autoSpaceDN w:val="0"/>
      <w:adjustRightInd w:val="0"/>
      <w:ind w:left="851" w:hanging="851"/>
    </w:pPr>
    <w:rPr>
      <w:noProof/>
      <w:sz w:val="16"/>
    </w:rPr>
  </w:style>
  <w:style w:type="paragraph" w:styleId="TDC3">
    <w:name w:val="toc 3"/>
    <w:basedOn w:val="Normal"/>
    <w:next w:val="Normal"/>
    <w:uiPriority w:val="39"/>
    <w:rsid w:val="00681460"/>
    <w:pPr>
      <w:tabs>
        <w:tab w:val="left" w:pos="992"/>
        <w:tab w:val="right" w:pos="8505"/>
      </w:tabs>
      <w:autoSpaceDE w:val="0"/>
      <w:autoSpaceDN w:val="0"/>
      <w:adjustRightInd w:val="0"/>
      <w:ind w:left="992" w:hanging="992"/>
    </w:pPr>
    <w:rPr>
      <w:noProof/>
      <w:sz w:val="16"/>
    </w:rPr>
  </w:style>
  <w:style w:type="paragraph" w:styleId="TDC4">
    <w:name w:val="toc 4"/>
    <w:basedOn w:val="Normal"/>
    <w:next w:val="Normal"/>
    <w:uiPriority w:val="39"/>
    <w:rsid w:val="00681460"/>
    <w:pPr>
      <w:tabs>
        <w:tab w:val="left" w:pos="1134"/>
        <w:tab w:val="right" w:pos="8505"/>
      </w:tabs>
      <w:autoSpaceDE w:val="0"/>
      <w:autoSpaceDN w:val="0"/>
      <w:adjustRightInd w:val="0"/>
      <w:spacing w:line="264" w:lineRule="auto"/>
      <w:ind w:left="1134" w:hanging="1134"/>
    </w:pPr>
    <w:rPr>
      <w:noProof/>
      <w:sz w:val="16"/>
    </w:rPr>
  </w:style>
  <w:style w:type="paragraph" w:styleId="TDC6">
    <w:name w:val="toc 6"/>
    <w:basedOn w:val="Normal"/>
    <w:next w:val="Normal"/>
    <w:semiHidden/>
    <w:rsid w:val="00711F2D"/>
    <w:pPr>
      <w:tabs>
        <w:tab w:val="left" w:pos="1418"/>
        <w:tab w:val="right" w:pos="8505"/>
      </w:tabs>
      <w:autoSpaceDE w:val="0"/>
      <w:autoSpaceDN w:val="0"/>
      <w:adjustRightInd w:val="0"/>
      <w:ind w:left="1418" w:hanging="1418"/>
    </w:pPr>
    <w:rPr>
      <w:noProof/>
      <w:sz w:val="16"/>
    </w:rPr>
  </w:style>
  <w:style w:type="paragraph" w:styleId="TDC7">
    <w:name w:val="toc 7"/>
    <w:basedOn w:val="Normal"/>
    <w:next w:val="Normal"/>
    <w:autoRedefine/>
    <w:semiHidden/>
    <w:rsid w:val="002506D4"/>
    <w:pPr>
      <w:tabs>
        <w:tab w:val="left" w:pos="1980"/>
        <w:tab w:val="right" w:pos="8450"/>
        <w:tab w:val="left" w:pos="8640"/>
      </w:tabs>
      <w:autoSpaceDE w:val="0"/>
      <w:autoSpaceDN w:val="0"/>
      <w:adjustRightInd w:val="0"/>
      <w:spacing w:line="264" w:lineRule="auto"/>
      <w:ind w:left="1980" w:right="-720" w:hanging="1800"/>
      <w:jc w:val="both"/>
    </w:pPr>
    <w:rPr>
      <w:sz w:val="16"/>
    </w:rPr>
  </w:style>
  <w:style w:type="paragraph" w:styleId="TDC8">
    <w:name w:val="toc 8"/>
    <w:basedOn w:val="Normal"/>
    <w:next w:val="Normal"/>
    <w:autoRedefine/>
    <w:semiHidden/>
    <w:rsid w:val="002506D4"/>
    <w:pPr>
      <w:tabs>
        <w:tab w:val="right" w:pos="8450"/>
        <w:tab w:val="left" w:pos="8640"/>
      </w:tabs>
      <w:autoSpaceDE w:val="0"/>
      <w:autoSpaceDN w:val="0"/>
      <w:adjustRightInd w:val="0"/>
      <w:spacing w:line="264" w:lineRule="auto"/>
      <w:ind w:left="2160" w:right="-720" w:hanging="1980"/>
      <w:jc w:val="both"/>
    </w:pPr>
    <w:rPr>
      <w:sz w:val="16"/>
    </w:rPr>
  </w:style>
  <w:style w:type="paragraph" w:styleId="TDC9">
    <w:name w:val="toc 9"/>
    <w:basedOn w:val="Normal"/>
    <w:next w:val="Normal"/>
    <w:autoRedefine/>
    <w:semiHidden/>
    <w:rsid w:val="002506D4"/>
    <w:pPr>
      <w:tabs>
        <w:tab w:val="right" w:pos="8450"/>
        <w:tab w:val="left" w:pos="8640"/>
      </w:tabs>
      <w:autoSpaceDE w:val="0"/>
      <w:autoSpaceDN w:val="0"/>
      <w:adjustRightInd w:val="0"/>
      <w:spacing w:line="264" w:lineRule="auto"/>
      <w:ind w:left="2340" w:right="-720" w:hanging="2160"/>
      <w:jc w:val="both"/>
    </w:pPr>
    <w:rPr>
      <w:sz w:val="16"/>
    </w:rPr>
  </w:style>
  <w:style w:type="paragraph" w:customStyle="1" w:styleId="Imagen">
    <w:name w:val="Imagen"/>
    <w:basedOn w:val="Normal"/>
    <w:next w:val="Normal"/>
    <w:qFormat/>
    <w:rsid w:val="004F479A"/>
    <w:pPr>
      <w:keepLines/>
      <w:pBdr>
        <w:top w:val="single" w:sz="6" w:space="6" w:color="00A6D6"/>
      </w:pBdr>
      <w:spacing w:before="120"/>
      <w:jc w:val="center"/>
    </w:pPr>
  </w:style>
  <w:style w:type="paragraph" w:styleId="Epgrafe">
    <w:name w:val="caption"/>
    <w:basedOn w:val="Normal"/>
    <w:next w:val="Textoindependiente"/>
    <w:qFormat/>
    <w:rsid w:val="004F479A"/>
    <w:pPr>
      <w:keepLines/>
      <w:pBdr>
        <w:top w:val="single" w:sz="6" w:space="6" w:color="00A6D6"/>
      </w:pBdr>
      <w:spacing w:before="120"/>
      <w:jc w:val="center"/>
    </w:pPr>
    <w:rPr>
      <w:bCs/>
    </w:rPr>
  </w:style>
  <w:style w:type="paragraph" w:styleId="Textoindependiente">
    <w:name w:val="Body Text"/>
    <w:basedOn w:val="Normal"/>
    <w:link w:val="TextoindependienteCar"/>
    <w:qFormat/>
    <w:rsid w:val="004F479A"/>
    <w:pPr>
      <w:spacing w:after="180" w:line="288" w:lineRule="auto"/>
      <w:jc w:val="both"/>
    </w:pPr>
  </w:style>
  <w:style w:type="paragraph" w:customStyle="1" w:styleId="Indentado3">
    <w:name w:val="Indentado 3"/>
    <w:basedOn w:val="Indentado1"/>
    <w:qFormat/>
    <w:rsid w:val="004F479A"/>
    <w:pPr>
      <w:ind w:left="1985"/>
    </w:pPr>
  </w:style>
  <w:style w:type="paragraph" w:customStyle="1" w:styleId="Indentado1">
    <w:name w:val="Indentado 1"/>
    <w:basedOn w:val="Textoindependiente"/>
    <w:qFormat/>
    <w:rsid w:val="004F479A"/>
    <w:pPr>
      <w:spacing w:after="60"/>
      <w:ind w:left="851"/>
    </w:pPr>
  </w:style>
  <w:style w:type="paragraph" w:customStyle="1" w:styleId="Bullet1">
    <w:name w:val="Bullet 1"/>
    <w:basedOn w:val="Textoindependiente"/>
    <w:link w:val="Bullet1CarCar"/>
    <w:qFormat/>
    <w:rsid w:val="004F479A"/>
    <w:pPr>
      <w:numPr>
        <w:numId w:val="3"/>
      </w:numPr>
      <w:spacing w:after="120"/>
    </w:pPr>
  </w:style>
  <w:style w:type="paragraph" w:customStyle="1" w:styleId="Bullet2">
    <w:name w:val="Bullet 2"/>
    <w:basedOn w:val="Textoindependiente"/>
    <w:link w:val="Bullet2Car"/>
    <w:qFormat/>
    <w:rsid w:val="004F479A"/>
    <w:pPr>
      <w:numPr>
        <w:ilvl w:val="1"/>
        <w:numId w:val="3"/>
      </w:numPr>
      <w:spacing w:after="80"/>
    </w:pPr>
  </w:style>
  <w:style w:type="paragraph" w:customStyle="1" w:styleId="Indentado2">
    <w:name w:val="Indentado 2"/>
    <w:basedOn w:val="Indentado1"/>
    <w:qFormat/>
    <w:rsid w:val="004F479A"/>
    <w:pPr>
      <w:ind w:left="1418"/>
    </w:pPr>
  </w:style>
  <w:style w:type="paragraph" w:customStyle="1" w:styleId="EntradadeOrdenador">
    <w:name w:val="Entrada de Ordenador"/>
    <w:basedOn w:val="Normal"/>
    <w:qFormat/>
    <w:rsid w:val="004F479A"/>
    <w:pPr>
      <w:spacing w:after="60"/>
    </w:pPr>
    <w:rPr>
      <w:rFonts w:ascii="Courier New" w:hAnsi="Courier New"/>
      <w:noProof/>
    </w:rPr>
  </w:style>
  <w:style w:type="paragraph" w:customStyle="1" w:styleId="Indice">
    <w:name w:val="Indice"/>
    <w:basedOn w:val="Normal"/>
    <w:next w:val="Normal"/>
    <w:link w:val="IndiceCar"/>
    <w:qFormat/>
    <w:rsid w:val="004F479A"/>
    <w:rPr>
      <w:sz w:val="40"/>
      <w:szCs w:val="40"/>
    </w:rPr>
  </w:style>
  <w:style w:type="paragraph" w:customStyle="1" w:styleId="Bullet3">
    <w:name w:val="Bullet 3"/>
    <w:basedOn w:val="Textoindependiente"/>
    <w:qFormat/>
    <w:rsid w:val="004F479A"/>
    <w:pPr>
      <w:numPr>
        <w:ilvl w:val="2"/>
        <w:numId w:val="3"/>
      </w:numPr>
      <w:spacing w:after="80"/>
    </w:pPr>
  </w:style>
  <w:style w:type="paragraph" w:customStyle="1" w:styleId="TrasTabla">
    <w:name w:val="Tras Tabla"/>
    <w:basedOn w:val="Textoindependiente"/>
    <w:next w:val="Textoindependiente"/>
    <w:link w:val="TrasTablaCar"/>
    <w:qFormat/>
    <w:rsid w:val="004F479A"/>
    <w:pPr>
      <w:spacing w:before="240"/>
    </w:pPr>
  </w:style>
  <w:style w:type="paragraph" w:styleId="Tabladeilustraciones">
    <w:name w:val="table of figures"/>
    <w:basedOn w:val="Normal"/>
    <w:next w:val="Textoindependiente"/>
    <w:semiHidden/>
    <w:rsid w:val="00EE6278"/>
    <w:pPr>
      <w:ind w:left="403" w:hanging="403"/>
    </w:pPr>
  </w:style>
  <w:style w:type="character" w:styleId="Hipervnculo">
    <w:name w:val="Hyperlink"/>
    <w:basedOn w:val="Fuentedeprrafopredeter"/>
    <w:uiPriority w:val="99"/>
    <w:qFormat/>
    <w:rsid w:val="004F479A"/>
    <w:rPr>
      <w:rFonts w:ascii="Arial" w:hAnsi="Arial"/>
      <w:color w:val="0000FF"/>
      <w:sz w:val="18"/>
      <w:szCs w:val="20"/>
      <w:u w:val="single"/>
    </w:rPr>
  </w:style>
  <w:style w:type="numbering" w:customStyle="1" w:styleId="Esquemanumerado3niveles">
    <w:name w:val="Esquema numerado 3 niveles"/>
    <w:basedOn w:val="Sinlista"/>
    <w:rsid w:val="00D87EC5"/>
    <w:pPr>
      <w:numPr>
        <w:numId w:val="1"/>
      </w:numPr>
    </w:pPr>
  </w:style>
  <w:style w:type="paragraph" w:customStyle="1" w:styleId="Lineatablanormal">
    <w:name w:val="Linea tabla normal"/>
    <w:basedOn w:val="Normal"/>
    <w:next w:val="Normal"/>
    <w:qFormat/>
    <w:rsid w:val="004F479A"/>
    <w:pPr>
      <w:keepLines/>
      <w:spacing w:before="60" w:after="60"/>
    </w:pPr>
  </w:style>
  <w:style w:type="paragraph" w:customStyle="1" w:styleId="Lineatablagrande">
    <w:name w:val="Linea tabla grande"/>
    <w:basedOn w:val="Lineatablanormal"/>
    <w:qFormat/>
    <w:rsid w:val="004F479A"/>
    <w:pPr>
      <w:spacing w:before="20" w:after="20"/>
    </w:pPr>
  </w:style>
  <w:style w:type="numbering" w:customStyle="1" w:styleId="Listaconbullets3niveles">
    <w:name w:val="Lista con bullets 3 niveles"/>
    <w:basedOn w:val="Sinlista"/>
    <w:rsid w:val="003F6C19"/>
    <w:pPr>
      <w:numPr>
        <w:numId w:val="5"/>
      </w:numPr>
    </w:pPr>
  </w:style>
  <w:style w:type="paragraph" w:customStyle="1" w:styleId="Numerado1">
    <w:name w:val="Numerado 1"/>
    <w:basedOn w:val="Textoindependiente"/>
    <w:qFormat/>
    <w:rsid w:val="004F479A"/>
    <w:pPr>
      <w:numPr>
        <w:numId w:val="4"/>
      </w:numPr>
      <w:spacing w:after="80"/>
    </w:pPr>
  </w:style>
  <w:style w:type="paragraph" w:customStyle="1" w:styleId="Numerado2">
    <w:name w:val="Numerado 2"/>
    <w:basedOn w:val="Numerado1"/>
    <w:qFormat/>
    <w:rsid w:val="004F479A"/>
    <w:pPr>
      <w:numPr>
        <w:ilvl w:val="1"/>
      </w:numPr>
    </w:pPr>
  </w:style>
  <w:style w:type="paragraph" w:customStyle="1" w:styleId="Numerado3">
    <w:name w:val="Numerado 3"/>
    <w:basedOn w:val="Numerado2"/>
    <w:qFormat/>
    <w:rsid w:val="004F479A"/>
    <w:pPr>
      <w:numPr>
        <w:ilvl w:val="2"/>
      </w:numPr>
    </w:pPr>
  </w:style>
  <w:style w:type="paragraph" w:styleId="Textodeglobo">
    <w:name w:val="Balloon Text"/>
    <w:basedOn w:val="Normal"/>
    <w:semiHidden/>
    <w:rsid w:val="00D97C99"/>
    <w:rPr>
      <w:rFonts w:ascii="Tahoma" w:hAnsi="Tahoma" w:cs="Tahoma"/>
      <w:sz w:val="16"/>
      <w:szCs w:val="16"/>
    </w:rPr>
  </w:style>
  <w:style w:type="table" w:customStyle="1" w:styleId="TablaestandarSatec">
    <w:name w:val="Tabla estandar Satec"/>
    <w:basedOn w:val="Tablanormal"/>
    <w:rsid w:val="00432DFB"/>
    <w:pPr>
      <w:keepLines/>
      <w:spacing w:before="60" w:after="60"/>
      <w:ind w:left="170" w:right="170"/>
    </w:pPr>
    <w:rPr>
      <w:rFonts w:ascii="Arial" w:hAnsi="Arial"/>
      <w:sz w:val="18"/>
    </w:rPr>
    <w:tblPr>
      <w:tblInd w:w="57" w:type="dxa"/>
      <w:tblBorders>
        <w:top w:val="single" w:sz="4" w:space="0" w:color="B0BFBF"/>
        <w:left w:val="single" w:sz="4" w:space="0" w:color="B0BFBF"/>
        <w:bottom w:val="single" w:sz="4" w:space="0" w:color="B0BFBF"/>
        <w:right w:val="single" w:sz="4" w:space="0" w:color="B0BFBF"/>
        <w:insideH w:val="single" w:sz="4" w:space="0" w:color="B0BFBF"/>
        <w:insideV w:val="single" w:sz="4" w:space="0" w:color="B0BFB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FFFFFF"/>
      <w:vAlign w:val="center"/>
    </w:tcPr>
    <w:tblStylePr w:type="firstRow">
      <w:pPr>
        <w:jc w:val="left"/>
      </w:pPr>
      <w:rPr>
        <w:b/>
      </w:rPr>
      <w:tblPr/>
      <w:tcPr>
        <w:shd w:val="clear" w:color="auto" w:fill="B0BFBF"/>
      </w:tcPr>
    </w:tblStylePr>
  </w:style>
  <w:style w:type="paragraph" w:styleId="Mapadeldocumento">
    <w:name w:val="Document Map"/>
    <w:basedOn w:val="Normal"/>
    <w:semiHidden/>
    <w:rsid w:val="00867E24"/>
    <w:pPr>
      <w:shd w:val="clear" w:color="auto" w:fill="000080"/>
    </w:pPr>
    <w:rPr>
      <w:rFonts w:ascii="Tahoma" w:hAnsi="Tahoma" w:cs="Tahoma"/>
      <w:sz w:val="20"/>
    </w:rPr>
  </w:style>
  <w:style w:type="paragraph" w:customStyle="1" w:styleId="PieLinea1">
    <w:name w:val="Pie Linea 1"/>
    <w:basedOn w:val="Normal"/>
    <w:next w:val="Normal"/>
    <w:qFormat/>
    <w:rsid w:val="004F479A"/>
    <w:pPr>
      <w:pBdr>
        <w:left w:val="single" w:sz="4" w:space="9" w:color="B0BFBF"/>
        <w:right w:val="single" w:sz="4" w:space="0" w:color="B0BFBF"/>
      </w:pBdr>
      <w:ind w:left="181"/>
    </w:pPr>
    <w:rPr>
      <w:sz w:val="16"/>
      <w:szCs w:val="16"/>
    </w:rPr>
  </w:style>
  <w:style w:type="paragraph" w:customStyle="1" w:styleId="Pielinea0">
    <w:name w:val="Pie linea 0"/>
    <w:basedOn w:val="PieLinea1"/>
    <w:next w:val="PieLinea1"/>
    <w:rsid w:val="002C6C38"/>
    <w:pPr>
      <w:pBdr>
        <w:left w:val="none" w:sz="0" w:space="0" w:color="auto"/>
        <w:right w:val="none" w:sz="0" w:space="0" w:color="auto"/>
      </w:pBdr>
    </w:pPr>
  </w:style>
  <w:style w:type="character" w:customStyle="1" w:styleId="Ttulo5Car">
    <w:name w:val="Título 5 Car"/>
    <w:basedOn w:val="Fuentedeprrafopredeter"/>
    <w:link w:val="Ttulo5"/>
    <w:rsid w:val="004F479A"/>
    <w:rPr>
      <w:rFonts w:ascii="Arial" w:eastAsia="MS Gothic" w:hAnsi="Arial" w:cs="Arial"/>
      <w:noProof/>
      <w:color w:val="00A6D6"/>
      <w:sz w:val="24"/>
      <w:szCs w:val="22"/>
      <w:lang w:eastAsia="es-ES"/>
    </w:rPr>
  </w:style>
  <w:style w:type="paragraph" w:customStyle="1" w:styleId="PieLinea1par">
    <w:name w:val="Pie Linea 1 par"/>
    <w:basedOn w:val="Normal"/>
    <w:qFormat/>
    <w:rsid w:val="004F479A"/>
    <w:pPr>
      <w:pBdr>
        <w:left w:val="single" w:sz="4" w:space="9" w:color="B0BFBF"/>
        <w:right w:val="single" w:sz="4" w:space="9" w:color="B0BFBF"/>
      </w:pBdr>
      <w:ind w:left="181" w:right="221"/>
    </w:pPr>
    <w:rPr>
      <w:noProof/>
      <w:sz w:val="16"/>
      <w:szCs w:val="16"/>
    </w:rPr>
  </w:style>
  <w:style w:type="character" w:customStyle="1" w:styleId="TextoindependienteCar">
    <w:name w:val="Texto independiente Car"/>
    <w:basedOn w:val="Fuentedeprrafopredeter"/>
    <w:link w:val="Textoindependiente"/>
    <w:rsid w:val="004F479A"/>
    <w:rPr>
      <w:rFonts w:ascii="Arial" w:hAnsi="Arial"/>
      <w:sz w:val="18"/>
      <w:lang w:val="es-ES" w:eastAsia="es-ES" w:bidi="ar-SA"/>
    </w:rPr>
  </w:style>
  <w:style w:type="character" w:customStyle="1" w:styleId="Bullet1CarCar">
    <w:name w:val="Bullet 1 Car Car"/>
    <w:basedOn w:val="TextoindependienteCar"/>
    <w:link w:val="Bullet1"/>
    <w:rsid w:val="004F479A"/>
    <w:rPr>
      <w:rFonts w:ascii="Arial" w:hAnsi="Arial"/>
      <w:sz w:val="18"/>
      <w:lang w:val="es-ES" w:eastAsia="es-ES" w:bidi="ar-SA"/>
    </w:rPr>
  </w:style>
  <w:style w:type="paragraph" w:customStyle="1" w:styleId="PieLinea2">
    <w:name w:val="Pie Linea 2"/>
    <w:basedOn w:val="PieLinea1"/>
    <w:rsid w:val="002C6C38"/>
    <w:pPr>
      <w:spacing w:after="120"/>
    </w:pPr>
  </w:style>
  <w:style w:type="character" w:customStyle="1" w:styleId="Ttulo4Car">
    <w:name w:val="Título 4 Car"/>
    <w:basedOn w:val="Fuentedeprrafopredeter"/>
    <w:link w:val="Ttulo4"/>
    <w:rsid w:val="004F479A"/>
    <w:rPr>
      <w:rFonts w:ascii="Arial" w:eastAsia="MS Gothic" w:hAnsi="Arial" w:cs="Arial"/>
      <w:noProof/>
      <w:sz w:val="24"/>
      <w:szCs w:val="22"/>
      <w:lang w:eastAsia="es-ES"/>
    </w:rPr>
  </w:style>
  <w:style w:type="table" w:customStyle="1" w:styleId="TablaavanzadaSatec">
    <w:name w:val="Tabla avanzada Satec"/>
    <w:basedOn w:val="TablaestandarSatec"/>
    <w:rsid w:val="001D695C"/>
    <w:tblPr>
      <w:tblInd w:w="57" w:type="dxa"/>
      <w:tblBorders>
        <w:top w:val="single" w:sz="4" w:space="0" w:color="B0BFBF"/>
        <w:left w:val="single" w:sz="4" w:space="0" w:color="B0BFBF"/>
        <w:bottom w:val="single" w:sz="4" w:space="0" w:color="B0BFBF"/>
        <w:right w:val="single" w:sz="4" w:space="0" w:color="B0BFBF"/>
        <w:insideH w:val="single" w:sz="4" w:space="0" w:color="B0BFBF"/>
        <w:insideV w:val="single" w:sz="4" w:space="0" w:color="B0BFB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FFFFFF"/>
      <w:vAlign w:val="center"/>
    </w:tcPr>
    <w:tblStylePr w:type="firstRow">
      <w:pPr>
        <w:jc w:val="left"/>
      </w:pPr>
      <w:rPr>
        <w:b/>
      </w:rPr>
      <w:tblPr/>
      <w:tcPr>
        <w:shd w:val="clear" w:color="auto" w:fill="B0BFBF"/>
      </w:tcPr>
    </w:tblStylePr>
    <w:tblStylePr w:type="lastRow">
      <w:rPr>
        <w:b/>
      </w:rPr>
      <w:tblPr/>
      <w:tcPr>
        <w:shd w:val="clear" w:color="auto" w:fill="B0BFBF"/>
      </w:tcPr>
    </w:tblStylePr>
    <w:tblStylePr w:type="firstCol">
      <w:rPr>
        <w:b/>
      </w:rPr>
      <w:tblPr/>
      <w:tcPr>
        <w:shd w:val="clear" w:color="auto" w:fill="B0BFBF"/>
      </w:tcPr>
    </w:tblStylePr>
    <w:tblStylePr w:type="lastCol">
      <w:rPr>
        <w:b/>
      </w:rPr>
      <w:tblPr/>
      <w:tcPr>
        <w:shd w:val="clear" w:color="auto" w:fill="B0BFBF"/>
      </w:tcPr>
    </w:tblStylePr>
  </w:style>
  <w:style w:type="character" w:customStyle="1" w:styleId="IndiceCar">
    <w:name w:val="Indice Car"/>
    <w:basedOn w:val="TextoindependienteCar"/>
    <w:link w:val="Indice"/>
    <w:rsid w:val="00B63C4E"/>
    <w:rPr>
      <w:rFonts w:ascii="Arial" w:hAnsi="Arial"/>
      <w:sz w:val="40"/>
      <w:szCs w:val="40"/>
      <w:lang w:val="es-ES" w:eastAsia="es-ES" w:bidi="ar-SA"/>
    </w:rPr>
  </w:style>
  <w:style w:type="paragraph" w:styleId="Textoindependiente2">
    <w:name w:val="Body Text 2"/>
    <w:basedOn w:val="Textoindependiente"/>
    <w:link w:val="Textoindependiente2Car"/>
    <w:qFormat/>
    <w:rsid w:val="004F479A"/>
    <w:pPr>
      <w:ind w:left="907"/>
    </w:pPr>
  </w:style>
  <w:style w:type="paragraph" w:styleId="Textoindependiente3">
    <w:name w:val="Body Text 3"/>
    <w:basedOn w:val="Textoindependiente"/>
    <w:link w:val="Textoindependiente3Car"/>
    <w:qFormat/>
    <w:rsid w:val="004F479A"/>
    <w:pPr>
      <w:ind w:left="2552"/>
    </w:pPr>
    <w:rPr>
      <w:szCs w:val="16"/>
    </w:rPr>
  </w:style>
  <w:style w:type="paragraph" w:customStyle="1" w:styleId="Pielinea2par">
    <w:name w:val="Pie linea 2 par"/>
    <w:basedOn w:val="PieLinea1par"/>
    <w:next w:val="PieLinea1par"/>
    <w:rsid w:val="002C6C38"/>
    <w:pPr>
      <w:spacing w:after="120"/>
    </w:pPr>
  </w:style>
  <w:style w:type="paragraph" w:customStyle="1" w:styleId="Pielinea3par">
    <w:name w:val="Pie linea 3 par"/>
    <w:basedOn w:val="PieLinea1par"/>
    <w:rsid w:val="002C6C38"/>
    <w:rPr>
      <w:rFonts w:ascii="Arial Narrow" w:hAnsi="Arial Narrow"/>
      <w:color w:val="00A6D6"/>
    </w:rPr>
  </w:style>
  <w:style w:type="paragraph" w:customStyle="1" w:styleId="Portada">
    <w:name w:val="Portada"/>
    <w:basedOn w:val="Normal"/>
    <w:rsid w:val="002C6C38"/>
    <w:pPr>
      <w:spacing w:before="360"/>
      <w:jc w:val="right"/>
    </w:pPr>
    <w:rPr>
      <w:b/>
      <w:sz w:val="44"/>
    </w:rPr>
  </w:style>
  <w:style w:type="paragraph" w:customStyle="1" w:styleId="PortadaCliente">
    <w:name w:val="Portada Cliente"/>
    <w:basedOn w:val="Normal"/>
    <w:qFormat/>
    <w:rsid w:val="000A4A29"/>
    <w:pPr>
      <w:spacing w:after="40" w:line="288" w:lineRule="auto"/>
      <w:ind w:left="1440"/>
    </w:pPr>
    <w:rPr>
      <w:color w:val="00A6D6"/>
      <w:szCs w:val="24"/>
    </w:rPr>
  </w:style>
  <w:style w:type="paragraph" w:customStyle="1" w:styleId="PortadaOferta">
    <w:name w:val="Portada Oferta"/>
    <w:basedOn w:val="Normal"/>
    <w:qFormat/>
    <w:rsid w:val="004F479A"/>
    <w:pPr>
      <w:spacing w:line="288" w:lineRule="auto"/>
      <w:ind w:left="1440"/>
    </w:pPr>
    <w:rPr>
      <w:szCs w:val="18"/>
    </w:rPr>
  </w:style>
  <w:style w:type="paragraph" w:customStyle="1" w:styleId="PortadaTtulo">
    <w:name w:val="Portada Título"/>
    <w:basedOn w:val="Normal"/>
    <w:qFormat/>
    <w:rsid w:val="004F479A"/>
    <w:pPr>
      <w:spacing w:after="360" w:line="288" w:lineRule="auto"/>
      <w:ind w:left="1418" w:firstLine="22"/>
    </w:pPr>
    <w:rPr>
      <w:sz w:val="36"/>
      <w:szCs w:val="36"/>
    </w:rPr>
  </w:style>
  <w:style w:type="paragraph" w:customStyle="1" w:styleId="PortadaVersion">
    <w:name w:val="Portada Version"/>
    <w:basedOn w:val="Normal"/>
    <w:qFormat/>
    <w:rsid w:val="004F479A"/>
    <w:pPr>
      <w:spacing w:after="180" w:line="288" w:lineRule="auto"/>
      <w:ind w:left="1440"/>
    </w:pPr>
    <w:rPr>
      <w:sz w:val="16"/>
      <w:szCs w:val="16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4F479A"/>
    <w:pPr>
      <w:pageBreakBefore w:val="0"/>
      <w:numPr>
        <w:numId w:val="0"/>
      </w:numPr>
      <w:spacing w:before="480" w:after="0"/>
      <w:outlineLvl w:val="9"/>
    </w:pPr>
    <w:rPr>
      <w:rFonts w:ascii="Cambria" w:hAnsi="Cambria" w:cs="Times New Roman"/>
      <w:b/>
      <w:bCs/>
      <w:noProof w:val="0"/>
      <w:color w:val="365F91"/>
      <w:sz w:val="28"/>
      <w:szCs w:val="28"/>
    </w:rPr>
  </w:style>
  <w:style w:type="character" w:customStyle="1" w:styleId="Ttulo1Car">
    <w:name w:val="Título 1 Car"/>
    <w:basedOn w:val="Fuentedeprrafopredeter"/>
    <w:link w:val="Ttulo1"/>
    <w:rsid w:val="004F479A"/>
    <w:rPr>
      <w:rFonts w:ascii="Arial" w:eastAsia="MS Gothic" w:hAnsi="Arial" w:cs="Arial"/>
      <w:noProof/>
      <w:sz w:val="36"/>
      <w:szCs w:val="36"/>
      <w:lang w:eastAsia="es-ES"/>
    </w:rPr>
  </w:style>
  <w:style w:type="character" w:customStyle="1" w:styleId="Ttulo2Car">
    <w:name w:val="Título 2 Car"/>
    <w:basedOn w:val="Fuentedeprrafopredeter"/>
    <w:link w:val="Ttulo2"/>
    <w:rsid w:val="004F479A"/>
    <w:rPr>
      <w:rFonts w:ascii="Arial" w:eastAsia="MS Gothic" w:hAnsi="Arial" w:cs="Arial"/>
      <w:noProof/>
      <w:color w:val="00A6D6"/>
      <w:sz w:val="32"/>
      <w:szCs w:val="28"/>
      <w:lang w:eastAsia="es-ES"/>
    </w:rPr>
  </w:style>
  <w:style w:type="character" w:customStyle="1" w:styleId="Ttulo3Car">
    <w:name w:val="Título 3 Car"/>
    <w:basedOn w:val="Fuentedeprrafopredeter"/>
    <w:link w:val="Ttulo3"/>
    <w:rsid w:val="004F479A"/>
    <w:rPr>
      <w:rFonts w:ascii="Arial" w:eastAsia="MS Gothic" w:hAnsi="Arial" w:cs="Arial"/>
      <w:noProof/>
      <w:sz w:val="28"/>
      <w:szCs w:val="24"/>
      <w:lang w:eastAsia="es-ES"/>
    </w:rPr>
  </w:style>
  <w:style w:type="character" w:customStyle="1" w:styleId="Ttulo6Car">
    <w:name w:val="Título 6 Car"/>
    <w:basedOn w:val="Fuentedeprrafopredeter"/>
    <w:link w:val="Ttulo6"/>
    <w:rsid w:val="004F479A"/>
    <w:rPr>
      <w:rFonts w:ascii="Arial" w:eastAsia="MS Gothic" w:hAnsi="Arial" w:cs="Arial"/>
      <w:noProof/>
      <w:sz w:val="24"/>
      <w:lang w:eastAsia="es-ES"/>
    </w:rPr>
  </w:style>
  <w:style w:type="character" w:customStyle="1" w:styleId="Ttulo7Car">
    <w:name w:val="Título 7 Car"/>
    <w:basedOn w:val="Ttulo6Car"/>
    <w:link w:val="Ttulo7"/>
    <w:rsid w:val="004F479A"/>
    <w:rPr>
      <w:rFonts w:ascii="Arial" w:eastAsia="MS Gothic" w:hAnsi="Arial" w:cs="Arial"/>
      <w:b/>
      <w:noProof/>
      <w:sz w:val="22"/>
      <w:szCs w:val="18"/>
      <w:lang w:eastAsia="es-ES"/>
    </w:rPr>
  </w:style>
  <w:style w:type="character" w:customStyle="1" w:styleId="Ttulo8Car">
    <w:name w:val="Título 8 Car"/>
    <w:basedOn w:val="Fuentedeprrafopredeter"/>
    <w:link w:val="Ttulo8"/>
    <w:rsid w:val="004F479A"/>
    <w:rPr>
      <w:rFonts w:ascii="Arial" w:eastAsia="MS Gothic" w:hAnsi="Arial" w:cs="Arial"/>
      <w:noProof/>
      <w:lang w:eastAsia="es-ES"/>
    </w:rPr>
  </w:style>
  <w:style w:type="character" w:customStyle="1" w:styleId="Ttulo9Car">
    <w:name w:val="Título 9 Car"/>
    <w:basedOn w:val="Fuentedeprrafopredeter"/>
    <w:link w:val="Ttulo9"/>
    <w:rsid w:val="004F479A"/>
    <w:rPr>
      <w:rFonts w:ascii="Arial" w:eastAsia="MS Gothic" w:hAnsi="Arial"/>
      <w:b/>
      <w:noProof/>
      <w:sz w:val="18"/>
      <w:szCs w:val="18"/>
      <w:lang w:eastAsia="es-ES"/>
    </w:rPr>
  </w:style>
  <w:style w:type="character" w:customStyle="1" w:styleId="EncabezadoCar">
    <w:name w:val="Encabezado Car"/>
    <w:basedOn w:val="Fuentedeprrafopredeter"/>
    <w:link w:val="Encabezado"/>
    <w:rsid w:val="004F479A"/>
    <w:rPr>
      <w:rFonts w:ascii="Arial" w:hAnsi="Arial" w:cs="Arial"/>
      <w:sz w:val="16"/>
      <w:szCs w:val="16"/>
      <w:lang w:eastAsia="es-ES"/>
    </w:rPr>
  </w:style>
  <w:style w:type="character" w:customStyle="1" w:styleId="PiedepginaCar">
    <w:name w:val="Pie de página Car"/>
    <w:basedOn w:val="Fuentedeprrafopredeter"/>
    <w:link w:val="Piedepgina"/>
    <w:rsid w:val="004F479A"/>
    <w:rPr>
      <w:rFonts w:ascii="Arial" w:hAnsi="Arial"/>
      <w:sz w:val="18"/>
      <w:lang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4F479A"/>
    <w:rPr>
      <w:rFonts w:ascii="Arial" w:hAnsi="Arial"/>
      <w:sz w:val="18"/>
      <w:lang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4F479A"/>
    <w:rPr>
      <w:rFonts w:ascii="Arial" w:hAnsi="Arial"/>
      <w:sz w:val="18"/>
      <w:szCs w:val="16"/>
      <w:lang w:eastAsia="es-ES"/>
    </w:rPr>
  </w:style>
  <w:style w:type="character" w:styleId="Hipervnculovisitado">
    <w:name w:val="FollowedHyperlink"/>
    <w:basedOn w:val="Fuentedeprrafopredeter"/>
    <w:qFormat/>
    <w:rsid w:val="004F479A"/>
    <w:rPr>
      <w:rFonts w:ascii="Arial" w:hAnsi="Arial"/>
      <w:color w:val="800080"/>
      <w:sz w:val="18"/>
      <w:u w:val="single"/>
    </w:rPr>
  </w:style>
  <w:style w:type="paragraph" w:customStyle="1" w:styleId="Fechaencabezado">
    <w:name w:val="Fecha encabezado"/>
    <w:basedOn w:val="Normal"/>
    <w:link w:val="FechaencabezadoCar"/>
    <w:qFormat/>
    <w:rsid w:val="004F479A"/>
    <w:pPr>
      <w:pBdr>
        <w:bottom w:val="single" w:sz="8" w:space="1" w:color="00A6D6"/>
      </w:pBdr>
      <w:tabs>
        <w:tab w:val="right" w:pos="7200"/>
      </w:tabs>
      <w:spacing w:after="40"/>
      <w:jc w:val="right"/>
    </w:pPr>
    <w:rPr>
      <w:rFonts w:cs="Arial"/>
      <w:color w:val="00A6D6"/>
      <w:sz w:val="16"/>
      <w:szCs w:val="16"/>
    </w:rPr>
  </w:style>
  <w:style w:type="character" w:customStyle="1" w:styleId="FechaencabezadoCar">
    <w:name w:val="Fecha encabezado Car"/>
    <w:basedOn w:val="Fuentedeprrafopredeter"/>
    <w:link w:val="Fechaencabezado"/>
    <w:rsid w:val="004F479A"/>
    <w:rPr>
      <w:rFonts w:ascii="Arial" w:hAnsi="Arial" w:cs="Arial"/>
      <w:color w:val="00A6D6"/>
      <w:sz w:val="16"/>
      <w:szCs w:val="16"/>
      <w:lang w:eastAsia="es-ES"/>
    </w:rPr>
  </w:style>
  <w:style w:type="paragraph" w:customStyle="1" w:styleId="Fechaportada">
    <w:name w:val="Fecha portada"/>
    <w:basedOn w:val="Normal"/>
    <w:qFormat/>
    <w:rsid w:val="004F479A"/>
    <w:pPr>
      <w:pBdr>
        <w:bottom w:val="single" w:sz="8" w:space="1" w:color="00A6D6"/>
      </w:pBdr>
      <w:tabs>
        <w:tab w:val="right" w:pos="7200"/>
      </w:tabs>
      <w:ind w:left="1440"/>
      <w:jc w:val="right"/>
    </w:pPr>
    <w:rPr>
      <w:rFonts w:cs="Arial"/>
      <w:color w:val="00A6D6"/>
      <w:sz w:val="16"/>
      <w:szCs w:val="16"/>
    </w:rPr>
  </w:style>
  <w:style w:type="paragraph" w:customStyle="1" w:styleId="Fechaencabezadopar">
    <w:name w:val="Fecha encabezado par"/>
    <w:basedOn w:val="Fechaencabezado"/>
    <w:next w:val="Normal"/>
    <w:link w:val="FechaencabezadoparCar"/>
    <w:qFormat/>
    <w:rsid w:val="004F479A"/>
    <w:pPr>
      <w:jc w:val="left"/>
    </w:pPr>
  </w:style>
  <w:style w:type="character" w:customStyle="1" w:styleId="FechaencabezadoparCar">
    <w:name w:val="Fecha encabezado par Car"/>
    <w:basedOn w:val="FechaencabezadoCar"/>
    <w:link w:val="Fechaencabezadopar"/>
    <w:rsid w:val="004F479A"/>
    <w:rPr>
      <w:rFonts w:ascii="Arial" w:hAnsi="Arial" w:cs="Arial"/>
      <w:color w:val="00A6D6"/>
      <w:sz w:val="16"/>
      <w:szCs w:val="16"/>
      <w:lang w:eastAsia="es-ES"/>
    </w:rPr>
  </w:style>
  <w:style w:type="character" w:customStyle="1" w:styleId="Bullet2Car">
    <w:name w:val="Bullet 2 Car"/>
    <w:basedOn w:val="Fuentedeprrafopredeter"/>
    <w:link w:val="Bullet2"/>
    <w:rsid w:val="004F479A"/>
    <w:rPr>
      <w:rFonts w:ascii="Arial" w:hAnsi="Arial"/>
      <w:sz w:val="18"/>
      <w:lang w:eastAsia="es-ES"/>
    </w:rPr>
  </w:style>
  <w:style w:type="paragraph" w:customStyle="1" w:styleId="Titulocabeceraspar">
    <w:name w:val="Titulo cabeceras par"/>
    <w:basedOn w:val="Textoindependiente"/>
    <w:qFormat/>
    <w:rsid w:val="004F479A"/>
    <w:pPr>
      <w:jc w:val="right"/>
    </w:pPr>
  </w:style>
  <w:style w:type="character" w:customStyle="1" w:styleId="TrasTablaCar">
    <w:name w:val="Tras Tabla Car"/>
    <w:basedOn w:val="TextoindependienteCar"/>
    <w:link w:val="TrasTabla"/>
    <w:rsid w:val="004F479A"/>
    <w:rPr>
      <w:rFonts w:ascii="Arial" w:hAnsi="Arial"/>
      <w:sz w:val="18"/>
      <w:lang w:val="es-ES" w:eastAsia="es-ES" w:bidi="ar-SA"/>
    </w:rPr>
  </w:style>
  <w:style w:type="character" w:styleId="Textodelmarcadordeposicin">
    <w:name w:val="Placeholder Text"/>
    <w:basedOn w:val="Fuentedeprrafopredeter"/>
    <w:uiPriority w:val="99"/>
    <w:semiHidden/>
    <w:rsid w:val="000A4A29"/>
    <w:rPr>
      <w:color w:val="808080"/>
    </w:rPr>
  </w:style>
  <w:style w:type="table" w:customStyle="1" w:styleId="ListTable3Accent5">
    <w:name w:val="List Table 3 Accent 5"/>
    <w:basedOn w:val="Tablanormal"/>
    <w:uiPriority w:val="48"/>
    <w:rsid w:val="00731250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6608A4"/>
    <w:pPr>
      <w:ind w:left="720"/>
      <w:contextualSpacing/>
    </w:pPr>
    <w:rPr>
      <w:rFonts w:ascii="Calibri" w:eastAsiaTheme="minorHAnsi" w:hAnsi="Calibri"/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608A4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608A4"/>
    <w:rPr>
      <w:b/>
      <w:bCs/>
    </w:rPr>
  </w:style>
  <w:style w:type="character" w:customStyle="1" w:styleId="apple-converted-space">
    <w:name w:val="apple-converted-space"/>
    <w:basedOn w:val="Fuentedeprrafopredeter"/>
    <w:rsid w:val="006608A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37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://es.wikipedia.org/wiki/Biblioteca_(programaci%C3%B3n)" TargetMode="External"/><Relationship Id="rId26" Type="http://schemas.openxmlformats.org/officeDocument/2006/relationships/hyperlink" Target="http://demo.silcam.igeo.satec.es:8090/bonita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://es.wikipedia.org/wiki/Paquete_de_software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es.wikipedia.org/w/index.php?title=Dependencia_(UML)&amp;action=edit&amp;redlink=1" TargetMode="External"/><Relationship Id="rId20" Type="http://schemas.openxmlformats.org/officeDocument/2006/relationships/hyperlink" Target="http://es.wikipedia.org/wiki/Ejecutable" TargetMode="External"/><Relationship Id="rId29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://demo.silcam.igeo.satec.es:8090/bonita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hyperlink" Target="http://es.wikipedia.org/wiki/Componentes_de_software" TargetMode="External"/><Relationship Id="rId23" Type="http://schemas.openxmlformats.org/officeDocument/2006/relationships/hyperlink" Target="http://demo.silcam.igeo.satec.es:8090/bonita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hyperlink" Target="http://es.wikipedia.org/wiki/M%C3%B3dulo_(programaci%C3%B3n)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://es.wikipedia.org/wiki/Software" TargetMode="External"/><Relationship Id="rId22" Type="http://schemas.openxmlformats.org/officeDocument/2006/relationships/hyperlink" Target="http://es.wikipedia.org/wiki/Arquitectura_de_software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glossaryDocument" Target="glossary/document.xm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es.wikipedia.org/wiki/Archivo_(computaci%C3%B3n)" TargetMode="External"/><Relationship Id="rId25" Type="http://schemas.openxmlformats.org/officeDocument/2006/relationships/hyperlink" Target="http://demo.silcam.igeo.satec.es:8090/bonita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SATEC\97_AREA_TRABAJO\MAESTROS\Template-DSI-Explained-v1.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6B96B73E615C4F8EAD4B5100BEE68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5E7684-0A17-4A37-93D3-B6E369D6D35E}"/>
      </w:docPartPr>
      <w:docPartBody>
        <w:p w:rsidR="00350974" w:rsidRDefault="006056C0">
          <w:pPr>
            <w:pStyle w:val="6B96B73E615C4F8EAD4B5100BEE68028"/>
          </w:pPr>
          <w:r w:rsidRPr="00401B75">
            <w:rPr>
              <w:rStyle w:val="Textodelmarcadordeposicin"/>
            </w:rPr>
            <w:t>[Título]</w:t>
          </w:r>
        </w:p>
      </w:docPartBody>
    </w:docPart>
    <w:docPart>
      <w:docPartPr>
        <w:name w:val="E7FFEFB3A470400E977F52160037C0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673BEC-7E44-4427-B986-24EB92675C2B}"/>
      </w:docPartPr>
      <w:docPartBody>
        <w:p w:rsidR="00350974" w:rsidRDefault="006056C0">
          <w:pPr>
            <w:pStyle w:val="E7FFEFB3A470400E977F52160037C0EC"/>
          </w:pPr>
          <w:r>
            <w:rPr>
              <w:rStyle w:val="Textodelmarcadordeposicin"/>
            </w:rPr>
            <w:t>Escriba el nombre del cliente</w:t>
          </w:r>
        </w:p>
      </w:docPartBody>
    </w:docPart>
    <w:docPart>
      <w:docPartPr>
        <w:name w:val="948AD0C3CB4240C480ABBDABB007D7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4DAEC1-2742-4A69-B419-15E2ECA826D3}"/>
      </w:docPartPr>
      <w:docPartBody>
        <w:p w:rsidR="00350974" w:rsidRDefault="006056C0">
          <w:pPr>
            <w:pStyle w:val="948AD0C3CB4240C480ABBDABB007D782"/>
          </w:pPr>
          <w:r>
            <w:rPr>
              <w:rStyle w:val="Textodelmarcadordeposicin"/>
            </w:rPr>
            <w:t>Escriba el nombre del Proyecto</w:t>
          </w:r>
        </w:p>
      </w:docPartBody>
    </w:docPart>
    <w:docPart>
      <w:docPartPr>
        <w:name w:val="E9389142DCCA4D188D68CA42D4FD5E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9205CE-8A7F-47AE-BCF8-CD31911B16F8}"/>
      </w:docPartPr>
      <w:docPartBody>
        <w:p w:rsidR="00350974" w:rsidRDefault="006056C0">
          <w:pPr>
            <w:pStyle w:val="E9389142DCCA4D188D68CA42D4FD5E48"/>
          </w:pPr>
          <w:r>
            <w:rPr>
              <w:rStyle w:val="Textodelmarcadordeposicin"/>
            </w:rPr>
            <w:t>Escriba el Nº del Proyecto</w:t>
          </w:r>
        </w:p>
      </w:docPartBody>
    </w:docPart>
    <w:docPart>
      <w:docPartPr>
        <w:name w:val="314074CAAC44464AB1DE6E7BC4EDB7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5380F-DE8A-466A-8746-16D5ABBBDA9B}"/>
      </w:docPartPr>
      <w:docPartBody>
        <w:p w:rsidR="00350974" w:rsidRDefault="006056C0">
          <w:pPr>
            <w:pStyle w:val="314074CAAC44464AB1DE6E7BC4EDB7E6"/>
          </w:pPr>
          <w:r w:rsidRPr="008C033B">
            <w:rPr>
              <w:rStyle w:val="Textodelmarcadordeposicin"/>
            </w:rPr>
            <w:t>0.1</w:t>
          </w:r>
        </w:p>
      </w:docPartBody>
    </w:docPart>
    <w:docPart>
      <w:docPartPr>
        <w:name w:val="DE64B8F052234200A8CFE5DE9F3385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155990-15FC-4903-BD27-33CF26A573CE}"/>
      </w:docPartPr>
      <w:docPartBody>
        <w:p w:rsidR="00350974" w:rsidRDefault="006056C0">
          <w:pPr>
            <w:pStyle w:val="DE64B8F052234200A8CFE5DE9F338519"/>
          </w:pPr>
          <w:r w:rsidRPr="008C033B">
            <w:rPr>
              <w:rStyle w:val="Textodelmarcadordeposicin"/>
              <w:rFonts w:eastAsia="MS Gothic"/>
            </w:rPr>
            <w:t>Seleccione el nivel de seguridad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6056C0"/>
    <w:rsid w:val="00037421"/>
    <w:rsid w:val="000C2E76"/>
    <w:rsid w:val="001E4FE3"/>
    <w:rsid w:val="00214EA9"/>
    <w:rsid w:val="0029046E"/>
    <w:rsid w:val="002E7A43"/>
    <w:rsid w:val="003433B6"/>
    <w:rsid w:val="00350974"/>
    <w:rsid w:val="00445F54"/>
    <w:rsid w:val="00506B2E"/>
    <w:rsid w:val="006056C0"/>
    <w:rsid w:val="00624464"/>
    <w:rsid w:val="0073624F"/>
    <w:rsid w:val="00865779"/>
    <w:rsid w:val="00897DD4"/>
    <w:rsid w:val="00A56FF8"/>
    <w:rsid w:val="00B11865"/>
    <w:rsid w:val="00B37543"/>
    <w:rsid w:val="00CC682D"/>
    <w:rsid w:val="00E2603E"/>
    <w:rsid w:val="00E66737"/>
    <w:rsid w:val="00F63020"/>
    <w:rsid w:val="00F844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6B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506B2E"/>
    <w:rPr>
      <w:color w:val="808080"/>
    </w:rPr>
  </w:style>
  <w:style w:type="paragraph" w:customStyle="1" w:styleId="6B96B73E615C4F8EAD4B5100BEE68028">
    <w:name w:val="6B96B73E615C4F8EAD4B5100BEE68028"/>
    <w:rsid w:val="00506B2E"/>
  </w:style>
  <w:style w:type="paragraph" w:customStyle="1" w:styleId="E7FFEFB3A470400E977F52160037C0EC">
    <w:name w:val="E7FFEFB3A470400E977F52160037C0EC"/>
    <w:rsid w:val="00506B2E"/>
  </w:style>
  <w:style w:type="paragraph" w:customStyle="1" w:styleId="948AD0C3CB4240C480ABBDABB007D782">
    <w:name w:val="948AD0C3CB4240C480ABBDABB007D782"/>
    <w:rsid w:val="00506B2E"/>
  </w:style>
  <w:style w:type="paragraph" w:customStyle="1" w:styleId="E9389142DCCA4D188D68CA42D4FD5E48">
    <w:name w:val="E9389142DCCA4D188D68CA42D4FD5E48"/>
    <w:rsid w:val="00506B2E"/>
  </w:style>
  <w:style w:type="paragraph" w:customStyle="1" w:styleId="314074CAAC44464AB1DE6E7BC4EDB7E6">
    <w:name w:val="314074CAAC44464AB1DE6E7BC4EDB7E6"/>
    <w:rsid w:val="00506B2E"/>
  </w:style>
  <w:style w:type="paragraph" w:customStyle="1" w:styleId="DE64B8F052234200A8CFE5DE9F338519">
    <w:name w:val="DE64B8F052234200A8CFE5DE9F338519"/>
    <w:rsid w:val="00506B2E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root>
  <NomProy/>
  <NumProy/>
  <Version/>
  <Fecha/>
  <Autor2/>
  <Estado/>
</root>
</file>

<file path=customXml/itemProps1.xml><?xml version="1.0" encoding="utf-8"?>
<ds:datastoreItem xmlns:ds="http://schemas.openxmlformats.org/officeDocument/2006/customXml" ds:itemID="{BAB5BBDB-4C58-45FD-98FE-9CAC009E886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Template-DSI-Explained-v1.2.dotx</Template>
  <TotalTime>2328</TotalTime>
  <Pages>23</Pages>
  <Words>2477</Words>
  <Characters>13624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Configuración Portal Bonita</vt:lpstr>
    </vt:vector>
  </TitlesOfParts>
  <Company>SATEC, S.A.</Company>
  <LinksUpToDate>false</LinksUpToDate>
  <CharactersWithSpaces>16069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Configuración Portal Bonita</dc:title>
  <dc:subject/>
  <dc:creator>Javier Martín Alonso</dc:creator>
  <cp:keywords/>
  <dc:description>N3 - Confidencial, contiene datos personales</dc:description>
  <cp:lastModifiedBy>javier.martin</cp:lastModifiedBy>
  <cp:revision>67</cp:revision>
  <cp:lastPrinted>2015-11-18T15:20:00Z</cp:lastPrinted>
  <dcterms:created xsi:type="dcterms:W3CDTF">2014-10-20T11:48:00Z</dcterms:created>
  <dcterms:modified xsi:type="dcterms:W3CDTF">2015-11-18T15:20:00Z</dcterms:modified>
  <cp:category/>
</cp:coreProperties>
</file>