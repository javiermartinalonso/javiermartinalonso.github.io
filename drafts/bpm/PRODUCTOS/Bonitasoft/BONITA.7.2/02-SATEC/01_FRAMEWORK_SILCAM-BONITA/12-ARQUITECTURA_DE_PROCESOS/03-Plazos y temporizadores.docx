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ítulo"/>
        <w:tag w:val="Título"/>
        <w:id w:val="18201202"/>
        <w:placeholder>
          <w:docPart w:val="4E1CA1BE895E42438CEC2BC440EFC1DA"/>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A93933" w:rsidRPr="004F479A" w:rsidRDefault="00F53BD2" w:rsidP="004F479A">
          <w:pPr>
            <w:pStyle w:val="PortadaTtulo"/>
          </w:pPr>
          <w:r>
            <w:t xml:space="preserve">Definición de plazos para tareas </w:t>
          </w:r>
          <w:r w:rsidR="009A1A05">
            <w:t>en Bonita</w:t>
          </w:r>
        </w:p>
      </w:sdtContent>
    </w:sdt>
    <w:sdt>
      <w:sdtPr>
        <w:rPr>
          <w:szCs w:val="18"/>
        </w:rPr>
        <w:alias w:val="Cliente"/>
        <w:tag w:val="Cliente"/>
        <w:id w:val="18201179"/>
        <w:placeholder>
          <w:docPart w:val="E0F840014D5E4B8EAE0F892ADFEC5733"/>
        </w:placeholder>
        <w:dataBinding w:prefixMappings="xmlns:ns0='http://purl.org/dc/elements/1.1/' xmlns:ns1='http://schemas.openxmlformats.org/package/2006/metadata/core-properties' " w:xpath="/ns1:coreProperties[1]/ns1:keywords[1]" w:storeItemID="{6C3C8BC8-F283-45AE-878A-BAB7291924A1}"/>
        <w:text w:multiLine="1"/>
      </w:sdtPr>
      <w:sdtEndPr/>
      <w:sdtContent>
        <w:p w:rsidR="00772A2A" w:rsidRPr="00730293" w:rsidRDefault="009A1A05" w:rsidP="00370201">
          <w:pPr>
            <w:pStyle w:val="PortadaCliente"/>
            <w:rPr>
              <w:szCs w:val="18"/>
            </w:rPr>
          </w:pPr>
          <w:r>
            <w:rPr>
              <w:szCs w:val="18"/>
            </w:rPr>
            <w:t>DNLCM</w:t>
          </w:r>
        </w:p>
      </w:sdtContent>
    </w:sdt>
    <w:sdt>
      <w:sdtPr>
        <w:alias w:val="Nombre Proyecto"/>
        <w:tag w:val="Nombre Proyecto"/>
        <w:id w:val="18201186"/>
        <w:placeholder>
          <w:docPart w:val="681CB36CA02C4FB998AC1E32EA8C7B77"/>
        </w:placeholder>
        <w:dataBinding w:xpath="/root[1]/NomProy[1]" w:storeItemID="{BAB5BBDB-4C58-45FD-98FE-9CAC009E8869}"/>
        <w:text w:multiLine="1"/>
      </w:sdtPr>
      <w:sdtEndPr/>
      <w:sdtContent>
        <w:p w:rsidR="00772A2A" w:rsidRDefault="009A1A05" w:rsidP="00370201">
          <w:pPr>
            <w:pStyle w:val="PortadaOferta"/>
          </w:pPr>
          <w:r>
            <w:t>SILCAM</w:t>
          </w:r>
        </w:p>
      </w:sdtContent>
    </w:sdt>
    <w:sdt>
      <w:sdtPr>
        <w:alias w:val="Número Proyecto"/>
        <w:tag w:val="Número Proyecto"/>
        <w:id w:val="18201190"/>
        <w:placeholder>
          <w:docPart w:val="87BC2044580045EB8C077B9E1AD0D6E5"/>
        </w:placeholder>
        <w:dataBinding w:xpath="/root[1]/NumProy[1]" w:storeItemID="{BAB5BBDB-4C58-45FD-98FE-9CAC009E8869}"/>
        <w:text/>
      </w:sdtPr>
      <w:sdtEndPr/>
      <w:sdtContent>
        <w:p w:rsidR="00772A2A" w:rsidRDefault="009A1A05" w:rsidP="00370201">
          <w:pPr>
            <w:pStyle w:val="PortadaOferta"/>
          </w:pPr>
          <w:r>
            <w:t>SAT20150362</w:t>
          </w:r>
        </w:p>
      </w:sdtContent>
    </w:sdt>
    <w:p w:rsidR="00A93933" w:rsidRPr="008C033B" w:rsidRDefault="00772A2A" w:rsidP="008C033B">
      <w:pPr>
        <w:pStyle w:val="PortadaVersion"/>
      </w:pPr>
      <w:r w:rsidRPr="008C033B">
        <w:t xml:space="preserve">Versión </w:t>
      </w:r>
      <w:sdt>
        <w:sdtPr>
          <w:alias w:val="Versión"/>
          <w:tag w:val="Versión"/>
          <w:id w:val="18201194"/>
          <w:placeholder>
            <w:docPart w:val="DB6DA203729A4448A08B1918BF5A3A82"/>
          </w:placeholder>
          <w:dataBinding w:xpath="/root[1]/Version[1]" w:storeItemID="{BAB5BBDB-4C58-45FD-98FE-9CAC009E8869}"/>
          <w:text/>
        </w:sdtPr>
        <w:sdtEndPr/>
        <w:sdtContent>
          <w:r w:rsidR="001F40B5">
            <w:t>1.1</w:t>
          </w:r>
        </w:sdtContent>
      </w:sdt>
      <w:r w:rsidR="00A93933" w:rsidRPr="008C033B">
        <w:t xml:space="preserve">  </w:t>
      </w:r>
      <w:r w:rsidRPr="008C033B">
        <w:t xml:space="preserve">|  Nivel de Seguridad </w:t>
      </w:r>
      <w:sdt>
        <w:sdtPr>
          <w:alias w:val="NivelSeguridad"/>
          <w:tag w:val="NivelSeguridad"/>
          <w:id w:val="59988460"/>
          <w:placeholder>
            <w:docPart w:val="8204742A37894B14870CB4F7238B4A05"/>
          </w:placeholder>
          <w:dataBinding w:prefixMappings="xmlns:ns0='http://purl.org/dc/elements/1.1/' xmlns:ns1='http://schemas.openxmlformats.org/package/2006/metadata/core-properties' " w:xpath="/ns1:coreProperties[1]/ns0:description[1]" w:storeItemID="{6C3C8BC8-F283-45AE-878A-BAB7291924A1}"/>
          <w:comboBox w:lastValue="N2 - Restringido">
            <w:listItem w:displayText="N0 - Público" w:value="N0 - Público"/>
            <w:listItem w:displayText="N0 - Público, contiene datos personales" w:value="N0 - Público, contiene datos personales"/>
            <w:listItem w:displayText="N1 - Interno" w:value="N1 - Interno"/>
            <w:listItem w:displayText="N1 - Interno, contiene datos personales" w:value="N1 - Interno, contiene datos personales"/>
            <w:listItem w:displayText="N2 - Restringido" w:value="N2 - Restringido"/>
            <w:listItem w:displayText="N2 - Restringido, contiene datos personales" w:value="N2 - Restringido, contiene datos personales"/>
            <w:listItem w:displayText="N3 - Confidencial" w:value="N3 - Confidencial"/>
            <w:listItem w:displayText="N3 - Confidencial, contiene datos personales" w:value="N3 - Confidencial, contiene datos personales"/>
          </w:comboBox>
        </w:sdtPr>
        <w:sdtEndPr/>
        <w:sdtContent>
          <w:r w:rsidR="009A1A05">
            <w:t>N2 - Restringido</w:t>
          </w:r>
        </w:sdtContent>
      </w:sdt>
    </w:p>
    <w:p w:rsidR="007F4B32" w:rsidRDefault="007F4B32" w:rsidP="008C033B">
      <w:pPr>
        <w:pStyle w:val="Textoindependiente"/>
      </w:pPr>
    </w:p>
    <w:p w:rsidR="00800109" w:rsidRDefault="00800109" w:rsidP="008C033B">
      <w:pPr>
        <w:pStyle w:val="Textoindependiente"/>
      </w:pPr>
    </w:p>
    <w:p w:rsidR="00CE1D6A" w:rsidRDefault="00C56CFD" w:rsidP="002506D4">
      <w:pPr>
        <w:spacing w:before="120"/>
        <w:rPr>
          <w:rFonts w:cs="Arial"/>
          <w:sz w:val="40"/>
          <w:szCs w:val="40"/>
        </w:rPr>
      </w:pPr>
      <w:r>
        <w:rPr>
          <w:rFonts w:cs="Arial"/>
          <w:sz w:val="16"/>
          <w:szCs w:val="16"/>
        </w:rPr>
        <w:br w:type="page"/>
      </w:r>
      <w:r w:rsidR="00CE1D6A" w:rsidRPr="00CE1D6A">
        <w:rPr>
          <w:rFonts w:cs="Arial"/>
          <w:sz w:val="40"/>
          <w:szCs w:val="40"/>
        </w:rPr>
        <w:lastRenderedPageBreak/>
        <w:t>Registro de Cambios</w:t>
      </w:r>
    </w:p>
    <w:p w:rsidR="00CE1D6A" w:rsidRPr="00CE1D6A" w:rsidRDefault="00CE1D6A" w:rsidP="002506D4">
      <w:pPr>
        <w:spacing w:before="120"/>
        <w:rPr>
          <w:rFonts w:cs="Arial"/>
          <w:sz w:val="14"/>
          <w:szCs w:val="16"/>
        </w:rPr>
      </w:pPr>
    </w:p>
    <w:tbl>
      <w:tblPr>
        <w:tblW w:w="8458" w:type="dxa"/>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Layout w:type="fixed"/>
        <w:tblCellMar>
          <w:left w:w="0" w:type="dxa"/>
          <w:right w:w="0" w:type="dxa"/>
        </w:tblCellMar>
        <w:tblLook w:val="01E0" w:firstRow="1" w:lastRow="1" w:firstColumn="1" w:lastColumn="1" w:noHBand="0" w:noVBand="0"/>
      </w:tblPr>
      <w:tblGrid>
        <w:gridCol w:w="657"/>
        <w:gridCol w:w="992"/>
        <w:gridCol w:w="2127"/>
        <w:gridCol w:w="4682"/>
      </w:tblGrid>
      <w:tr w:rsidR="004A3A0B" w:rsidRPr="00441415" w:rsidTr="001F40B5">
        <w:tc>
          <w:tcPr>
            <w:tcW w:w="657" w:type="dxa"/>
            <w:shd w:val="clear" w:color="auto" w:fill="B0BFBF"/>
            <w:vAlign w:val="center"/>
          </w:tcPr>
          <w:p w:rsidR="004A3A0B" w:rsidRPr="00441415" w:rsidRDefault="004A3A0B" w:rsidP="00441415">
            <w:pPr>
              <w:keepLines/>
              <w:spacing w:before="60" w:after="60"/>
              <w:ind w:left="28" w:right="28"/>
              <w:jc w:val="center"/>
              <w:rPr>
                <w:rFonts w:cs="Arial"/>
                <w:b/>
                <w:sz w:val="16"/>
                <w:szCs w:val="16"/>
              </w:rPr>
            </w:pPr>
            <w:r w:rsidRPr="00441415">
              <w:rPr>
                <w:rFonts w:cs="Arial"/>
                <w:b/>
                <w:sz w:val="16"/>
                <w:szCs w:val="16"/>
              </w:rPr>
              <w:t>Versión</w:t>
            </w:r>
          </w:p>
        </w:tc>
        <w:tc>
          <w:tcPr>
            <w:tcW w:w="992" w:type="dxa"/>
            <w:shd w:val="clear" w:color="auto" w:fill="B0BFBF"/>
            <w:vAlign w:val="center"/>
          </w:tcPr>
          <w:p w:rsidR="004A3A0B" w:rsidRPr="00441415" w:rsidRDefault="004A3A0B" w:rsidP="00441415">
            <w:pPr>
              <w:keepLines/>
              <w:spacing w:before="60" w:after="60"/>
              <w:ind w:left="113" w:right="113"/>
              <w:jc w:val="center"/>
              <w:rPr>
                <w:rFonts w:cs="Arial"/>
                <w:b/>
                <w:sz w:val="16"/>
                <w:szCs w:val="16"/>
              </w:rPr>
            </w:pPr>
            <w:r w:rsidRPr="00441415">
              <w:rPr>
                <w:rFonts w:cs="Arial"/>
                <w:b/>
                <w:sz w:val="16"/>
                <w:szCs w:val="16"/>
              </w:rPr>
              <w:t>Fecha</w:t>
            </w:r>
          </w:p>
        </w:tc>
        <w:tc>
          <w:tcPr>
            <w:tcW w:w="2127" w:type="dxa"/>
            <w:shd w:val="clear" w:color="auto" w:fill="B0BFBF"/>
            <w:vAlign w:val="center"/>
          </w:tcPr>
          <w:p w:rsidR="004A3A0B" w:rsidRPr="00441415" w:rsidRDefault="004A3A0B" w:rsidP="00441415">
            <w:pPr>
              <w:keepLines/>
              <w:spacing w:before="60" w:after="60"/>
              <w:ind w:left="113" w:right="113"/>
              <w:jc w:val="center"/>
              <w:rPr>
                <w:rFonts w:cs="Arial"/>
                <w:b/>
                <w:sz w:val="16"/>
                <w:szCs w:val="16"/>
              </w:rPr>
            </w:pPr>
            <w:r w:rsidRPr="00441415">
              <w:rPr>
                <w:rFonts w:cs="Arial"/>
                <w:b/>
                <w:sz w:val="16"/>
                <w:szCs w:val="16"/>
              </w:rPr>
              <w:t>Revisado</w:t>
            </w:r>
          </w:p>
        </w:tc>
        <w:tc>
          <w:tcPr>
            <w:tcW w:w="4682" w:type="dxa"/>
            <w:shd w:val="clear" w:color="auto" w:fill="B0BFBF"/>
            <w:vAlign w:val="center"/>
          </w:tcPr>
          <w:p w:rsidR="004A3A0B" w:rsidRPr="00441415" w:rsidRDefault="004A3A0B" w:rsidP="00441415">
            <w:pPr>
              <w:keepLines/>
              <w:spacing w:before="60" w:after="60"/>
              <w:ind w:left="113" w:right="113"/>
              <w:jc w:val="center"/>
              <w:rPr>
                <w:rFonts w:cs="Arial"/>
                <w:b/>
                <w:sz w:val="16"/>
                <w:szCs w:val="16"/>
              </w:rPr>
            </w:pPr>
            <w:r w:rsidRPr="00441415">
              <w:rPr>
                <w:rFonts w:cs="Arial"/>
                <w:b/>
                <w:sz w:val="16"/>
                <w:szCs w:val="16"/>
              </w:rPr>
              <w:t>Resumen de los cambios producidos</w:t>
            </w:r>
          </w:p>
        </w:tc>
      </w:tr>
      <w:tr w:rsidR="001F40B5" w:rsidRPr="00441415" w:rsidTr="001F40B5">
        <w:tc>
          <w:tcPr>
            <w:tcW w:w="657" w:type="dxa"/>
            <w:shd w:val="clear" w:color="auto" w:fill="FFFFFF"/>
            <w:vAlign w:val="center"/>
          </w:tcPr>
          <w:p w:rsidR="001F40B5" w:rsidRPr="00441415" w:rsidRDefault="001F40B5" w:rsidP="00F17A81">
            <w:pPr>
              <w:pStyle w:val="Lineatablanormal"/>
              <w:ind w:left="28" w:right="28"/>
              <w:rPr>
                <w:sz w:val="16"/>
                <w:szCs w:val="16"/>
              </w:rPr>
            </w:pPr>
            <w:r>
              <w:rPr>
                <w:sz w:val="16"/>
                <w:szCs w:val="16"/>
              </w:rPr>
              <w:t>1.0</w:t>
            </w:r>
          </w:p>
        </w:tc>
        <w:tc>
          <w:tcPr>
            <w:tcW w:w="992" w:type="dxa"/>
            <w:shd w:val="clear" w:color="auto" w:fill="FFFFFF"/>
            <w:vAlign w:val="center"/>
          </w:tcPr>
          <w:p w:rsidR="001F40B5" w:rsidRPr="00441415" w:rsidRDefault="00F53BD2" w:rsidP="00F17A81">
            <w:pPr>
              <w:pStyle w:val="Lineatablanormal"/>
              <w:ind w:left="28" w:right="28"/>
              <w:rPr>
                <w:sz w:val="16"/>
                <w:szCs w:val="16"/>
              </w:rPr>
            </w:pPr>
            <w:r>
              <w:rPr>
                <w:sz w:val="16"/>
                <w:szCs w:val="16"/>
              </w:rPr>
              <w:t>29/09/2015</w:t>
            </w:r>
          </w:p>
        </w:tc>
        <w:tc>
          <w:tcPr>
            <w:tcW w:w="2127" w:type="dxa"/>
            <w:shd w:val="clear" w:color="auto" w:fill="FFFFFF"/>
            <w:vAlign w:val="center"/>
          </w:tcPr>
          <w:p w:rsidR="001F40B5" w:rsidRPr="00441415" w:rsidRDefault="00F53BD2" w:rsidP="00F17A81">
            <w:pPr>
              <w:pStyle w:val="Lineatablanormal"/>
              <w:ind w:left="28" w:right="28"/>
              <w:rPr>
                <w:sz w:val="16"/>
                <w:szCs w:val="16"/>
              </w:rPr>
            </w:pPr>
            <w:r>
              <w:rPr>
                <w:sz w:val="16"/>
                <w:szCs w:val="16"/>
              </w:rPr>
              <w:t>Luis Cubillo Serantes</w:t>
            </w:r>
          </w:p>
        </w:tc>
        <w:tc>
          <w:tcPr>
            <w:tcW w:w="4682" w:type="dxa"/>
            <w:shd w:val="clear" w:color="auto" w:fill="FFFFFF"/>
            <w:vAlign w:val="center"/>
          </w:tcPr>
          <w:p w:rsidR="001F40B5" w:rsidRPr="00CE1D6A" w:rsidRDefault="001F40B5" w:rsidP="00F17A81">
            <w:pPr>
              <w:pStyle w:val="Lineatablanormal"/>
              <w:ind w:left="170" w:right="170"/>
            </w:pPr>
            <w:r>
              <w:t>Versión inicial</w:t>
            </w:r>
          </w:p>
        </w:tc>
      </w:tr>
    </w:tbl>
    <w:p w:rsidR="003875B8" w:rsidRDefault="00953518" w:rsidP="007E58FE">
      <w:pPr>
        <w:pStyle w:val="TrasTabla"/>
        <w:spacing w:before="120"/>
        <w:rPr>
          <w:color w:val="808080"/>
          <w:sz w:val="16"/>
          <w:szCs w:val="16"/>
        </w:rPr>
      </w:pPr>
      <w:bookmarkStart w:id="0" w:name="VersionTable"/>
      <w:bookmarkEnd w:id="0"/>
      <w:r>
        <w:rPr>
          <w:color w:val="808080"/>
          <w:sz w:val="16"/>
          <w:szCs w:val="16"/>
        </w:rPr>
        <w:t xml:space="preserve"> Versión de la Plantilla: </w:t>
      </w:r>
      <w:r w:rsidR="00786C79">
        <w:rPr>
          <w:color w:val="808080"/>
          <w:sz w:val="16"/>
          <w:szCs w:val="16"/>
        </w:rPr>
        <w:t>2.0</w:t>
      </w:r>
    </w:p>
    <w:p w:rsidR="00C56CFD" w:rsidRPr="002506D4" w:rsidRDefault="00CE1D6A" w:rsidP="001A579E">
      <w:pPr>
        <w:pStyle w:val="TrasTabla"/>
      </w:pPr>
      <w:r>
        <w:br w:type="page"/>
      </w:r>
      <w:r w:rsidR="002506D4" w:rsidRPr="003875B8">
        <w:rPr>
          <w:rStyle w:val="IndiceCar"/>
        </w:rPr>
        <w:lastRenderedPageBreak/>
        <w:t>Índice</w:t>
      </w:r>
    </w:p>
    <w:p w:rsidR="0078467E" w:rsidRDefault="00F90A86">
      <w:pPr>
        <w:pStyle w:val="TDC1"/>
        <w:rPr>
          <w:rFonts w:asciiTheme="minorHAnsi" w:eastAsiaTheme="minorEastAsia" w:hAnsiTheme="minorHAnsi" w:cstheme="minorBidi"/>
          <w:b w:val="0"/>
          <w:color w:val="auto"/>
          <w:sz w:val="22"/>
          <w:szCs w:val="22"/>
        </w:rPr>
      </w:pPr>
      <w:r>
        <w:rPr>
          <w:sz w:val="48"/>
          <w:szCs w:val="48"/>
        </w:rPr>
        <w:fldChar w:fldCharType="begin"/>
      </w:r>
      <w:r w:rsidR="00B453C1">
        <w:rPr>
          <w:sz w:val="48"/>
          <w:szCs w:val="48"/>
        </w:rPr>
        <w:instrText xml:space="preserve"> TOC \o "1-6" </w:instrText>
      </w:r>
      <w:r>
        <w:rPr>
          <w:sz w:val="48"/>
          <w:szCs w:val="48"/>
        </w:rPr>
        <w:fldChar w:fldCharType="separate"/>
      </w:r>
      <w:r w:rsidR="0078467E" w:rsidRPr="004526C9">
        <w:t>1    |</w:t>
      </w:r>
      <w:r w:rsidR="0078467E">
        <w:rPr>
          <w:rFonts w:asciiTheme="minorHAnsi" w:eastAsiaTheme="minorEastAsia" w:hAnsiTheme="minorHAnsi" w:cstheme="minorBidi"/>
          <w:b w:val="0"/>
          <w:color w:val="auto"/>
          <w:sz w:val="22"/>
          <w:szCs w:val="22"/>
        </w:rPr>
        <w:tab/>
      </w:r>
      <w:r w:rsidR="0078467E">
        <w:t>Introducción</w:t>
      </w:r>
      <w:r w:rsidR="0078467E">
        <w:tab/>
      </w:r>
      <w:r w:rsidR="0078467E">
        <w:fldChar w:fldCharType="begin"/>
      </w:r>
      <w:r w:rsidR="0078467E">
        <w:instrText xml:space="preserve"> PAGEREF _Toc422221202 \h </w:instrText>
      </w:r>
      <w:r w:rsidR="0078467E">
        <w:fldChar w:fldCharType="separate"/>
      </w:r>
      <w:r w:rsidR="0078467E">
        <w:t>4</w:t>
      </w:r>
      <w:r w:rsidR="0078467E">
        <w:fldChar w:fldCharType="end"/>
      </w:r>
    </w:p>
    <w:p w:rsidR="0078467E" w:rsidRDefault="0078467E">
      <w:pPr>
        <w:pStyle w:val="TDC1"/>
        <w:rPr>
          <w:rFonts w:asciiTheme="minorHAnsi" w:eastAsiaTheme="minorEastAsia" w:hAnsiTheme="minorHAnsi" w:cstheme="minorBidi"/>
          <w:b w:val="0"/>
          <w:color w:val="auto"/>
          <w:sz w:val="22"/>
          <w:szCs w:val="22"/>
        </w:rPr>
      </w:pPr>
      <w:r w:rsidRPr="004526C9">
        <w:t>2    |</w:t>
      </w:r>
      <w:r>
        <w:rPr>
          <w:rFonts w:asciiTheme="minorHAnsi" w:eastAsiaTheme="minorEastAsia" w:hAnsiTheme="minorHAnsi" w:cstheme="minorBidi"/>
          <w:b w:val="0"/>
          <w:color w:val="auto"/>
          <w:sz w:val="22"/>
          <w:szCs w:val="22"/>
        </w:rPr>
        <w:tab/>
      </w:r>
      <w:r>
        <w:t>D</w:t>
      </w:r>
      <w:r w:rsidR="00F06493">
        <w:t>efinición del plazo</w:t>
      </w:r>
      <w:r>
        <w:tab/>
      </w:r>
      <w:r>
        <w:fldChar w:fldCharType="begin"/>
      </w:r>
      <w:r>
        <w:instrText xml:space="preserve"> PAGEREF _Toc422221203 \h </w:instrText>
      </w:r>
      <w:r>
        <w:fldChar w:fldCharType="separate"/>
      </w:r>
      <w:r>
        <w:t>5</w:t>
      </w:r>
      <w:r>
        <w:fldChar w:fldCharType="end"/>
      </w:r>
    </w:p>
    <w:p w:rsidR="0078467E" w:rsidRDefault="0078467E">
      <w:pPr>
        <w:pStyle w:val="TDC2"/>
        <w:rPr>
          <w:rFonts w:asciiTheme="minorHAnsi" w:eastAsiaTheme="minorEastAsia" w:hAnsiTheme="minorHAnsi" w:cstheme="minorBidi"/>
          <w:sz w:val="22"/>
          <w:szCs w:val="22"/>
        </w:rPr>
      </w:pPr>
      <w:r w:rsidRPr="004526C9">
        <w:t>2.1</w:t>
      </w:r>
      <w:r>
        <w:rPr>
          <w:rFonts w:asciiTheme="minorHAnsi" w:eastAsiaTheme="minorEastAsia" w:hAnsiTheme="minorHAnsi" w:cstheme="minorBidi"/>
          <w:sz w:val="22"/>
          <w:szCs w:val="22"/>
        </w:rPr>
        <w:tab/>
      </w:r>
      <w:r w:rsidR="00F06493">
        <w:t>Correlación</w:t>
      </w:r>
      <w:r>
        <w:tab/>
      </w:r>
      <w:r>
        <w:fldChar w:fldCharType="begin"/>
      </w:r>
      <w:r>
        <w:instrText xml:space="preserve"> PAGEREF _Toc422221204 \h </w:instrText>
      </w:r>
      <w:r>
        <w:fldChar w:fldCharType="separate"/>
      </w:r>
      <w:r>
        <w:t>5</w:t>
      </w:r>
      <w:r>
        <w:fldChar w:fldCharType="end"/>
      </w:r>
    </w:p>
    <w:p w:rsidR="0078467E" w:rsidRDefault="0078467E">
      <w:pPr>
        <w:pStyle w:val="TDC2"/>
        <w:rPr>
          <w:rFonts w:asciiTheme="minorHAnsi" w:eastAsiaTheme="minorEastAsia" w:hAnsiTheme="minorHAnsi" w:cstheme="minorBidi"/>
          <w:sz w:val="22"/>
          <w:szCs w:val="22"/>
        </w:rPr>
      </w:pPr>
      <w:bookmarkStart w:id="1" w:name="_GoBack"/>
      <w:bookmarkEnd w:id="1"/>
    </w:p>
    <w:p w:rsidR="00C56CFD" w:rsidRPr="0077275D" w:rsidRDefault="00F90A86" w:rsidP="00F51F2E">
      <w:pPr>
        <w:pStyle w:val="Textoindependiente"/>
      </w:pPr>
      <w:r>
        <w:rPr>
          <w:noProof/>
          <w:color w:val="00A6D6"/>
          <w:sz w:val="48"/>
          <w:szCs w:val="48"/>
        </w:rPr>
        <w:fldChar w:fldCharType="end"/>
      </w:r>
    </w:p>
    <w:p w:rsidR="00E81A46" w:rsidRDefault="00E81A46" w:rsidP="007A4B4E">
      <w:pPr>
        <w:pStyle w:val="TrasTabla"/>
      </w:pPr>
    </w:p>
    <w:p w:rsidR="00E81A46" w:rsidRPr="0077275D" w:rsidRDefault="00E81A46" w:rsidP="00AD3636">
      <w:pPr>
        <w:pStyle w:val="Textoindependiente"/>
        <w:sectPr w:rsidR="00E81A46" w:rsidRPr="0077275D" w:rsidSect="00001E8C">
          <w:headerReference w:type="even" r:id="rId8"/>
          <w:headerReference w:type="default" r:id="rId9"/>
          <w:footerReference w:type="even" r:id="rId10"/>
          <w:footerReference w:type="default" r:id="rId11"/>
          <w:headerReference w:type="first" r:id="rId12"/>
          <w:footerReference w:type="first" r:id="rId13"/>
          <w:pgSz w:w="11907" w:h="16840" w:code="9"/>
          <w:pgMar w:top="2098" w:right="851" w:bottom="1985" w:left="2552" w:header="567" w:footer="737" w:gutter="0"/>
          <w:pgNumType w:start="1"/>
          <w:cols w:space="720"/>
          <w:titlePg/>
        </w:sectPr>
      </w:pPr>
    </w:p>
    <w:p w:rsidR="00540494" w:rsidRDefault="00906CB8" w:rsidP="00540494">
      <w:pPr>
        <w:pStyle w:val="Ttulo1"/>
      </w:pPr>
      <w:bookmarkStart w:id="2" w:name="_Toc221623975"/>
      <w:bookmarkStart w:id="3" w:name="_Toc222545017"/>
      <w:bookmarkStart w:id="4" w:name="_Toc222545018"/>
      <w:bookmarkStart w:id="5" w:name="_Toc222545515"/>
      <w:bookmarkStart w:id="6" w:name="_Toc226107249"/>
      <w:bookmarkStart w:id="7" w:name="_Toc226107250"/>
      <w:bookmarkStart w:id="8" w:name="_Toc226894186"/>
      <w:bookmarkStart w:id="9" w:name="_Toc226894518"/>
      <w:bookmarkStart w:id="10" w:name="_Toc226908253"/>
      <w:bookmarkStart w:id="11" w:name="_Toc226908261"/>
      <w:bookmarkStart w:id="12" w:name="_Toc226980972"/>
      <w:bookmarkStart w:id="13" w:name="_Toc226981957"/>
      <w:bookmarkStart w:id="14" w:name="_Toc226985517"/>
      <w:bookmarkStart w:id="15" w:name="_Toc229306626"/>
      <w:bookmarkStart w:id="16" w:name="_Toc422221202"/>
      <w:bookmarkEnd w:id="2"/>
      <w:bookmarkEnd w:id="3"/>
      <w:bookmarkEnd w:id="4"/>
      <w:bookmarkEnd w:id="5"/>
      <w:bookmarkEnd w:id="6"/>
      <w:bookmarkEnd w:id="7"/>
      <w:r>
        <w:lastRenderedPageBreak/>
        <w:t>Introducción</w:t>
      </w:r>
      <w:bookmarkEnd w:id="8"/>
      <w:bookmarkEnd w:id="9"/>
      <w:bookmarkEnd w:id="10"/>
      <w:bookmarkEnd w:id="11"/>
      <w:bookmarkEnd w:id="12"/>
      <w:bookmarkEnd w:id="13"/>
      <w:bookmarkEnd w:id="14"/>
      <w:bookmarkEnd w:id="15"/>
      <w:bookmarkEnd w:id="16"/>
    </w:p>
    <w:p w:rsidR="000C4AAC" w:rsidRDefault="000C4AAC" w:rsidP="000C4AAC">
      <w:pPr>
        <w:pStyle w:val="Textoindependiente"/>
      </w:pPr>
      <w:r>
        <w:t xml:space="preserve">El presente documento describe </w:t>
      </w:r>
      <w:r w:rsidR="00380D83">
        <w:t xml:space="preserve">cómo definir tareas que finalizan en un plazo determinado, </w:t>
      </w:r>
      <w:r w:rsidR="00380D83">
        <w:rPr>
          <w:szCs w:val="18"/>
        </w:rPr>
        <w:t xml:space="preserve">como </w:t>
      </w:r>
      <w:r w:rsidR="00380D83" w:rsidRPr="00380D83">
        <w:rPr>
          <w:szCs w:val="18"/>
        </w:rPr>
        <w:t>es el caso de la emisión de los pareceres</w:t>
      </w:r>
      <w:r w:rsidR="00380D83">
        <w:rPr>
          <w:szCs w:val="18"/>
        </w:rPr>
        <w:t>,</w:t>
      </w:r>
      <w:r w:rsidR="00380D83">
        <w:t xml:space="preserve"> y necesitan de un aviso de la fecha de finalización y una alerta de que el plazo ha finalizado una vez cumplido dicho plazo.</w:t>
      </w:r>
    </w:p>
    <w:p w:rsidR="00380D83" w:rsidRDefault="00380D83" w:rsidP="000C4AAC">
      <w:pPr>
        <w:pStyle w:val="Textoindependiente"/>
      </w:pPr>
      <w:r>
        <w:t>Estas tareas de implementarán a través de 2 subprocesos Avisos 3.0 y Mensajes 1.0. El primero servirá para mostrar el aviso</w:t>
      </w:r>
      <w:r w:rsidR="009F6B03">
        <w:t xml:space="preserve"> o la alerta de finalización y el segundo servirá para eliminar el aviso en caso de, por ejemplo para la emisión de pareceres, que se hayan recibido los pareceres. La defiición de estos procesos puede consultarse en los documentos 02-Avisos.docx y 021-Mensajes.docx.</w:t>
      </w:r>
    </w:p>
    <w:p w:rsidR="009F6B03" w:rsidRDefault="009F6B03" w:rsidP="000C4AAC">
      <w:pPr>
        <w:pStyle w:val="Textoindependiente"/>
      </w:pPr>
    </w:p>
    <w:p w:rsidR="000C4AAC" w:rsidRDefault="000C4AAC" w:rsidP="000C4AAC">
      <w:pPr>
        <w:pStyle w:val="Textoindependiente"/>
      </w:pPr>
    </w:p>
    <w:p w:rsidR="000C4AAC" w:rsidRDefault="000C4AAC">
      <w:r>
        <w:br w:type="page"/>
      </w:r>
    </w:p>
    <w:p w:rsidR="000C4AAC" w:rsidRDefault="00380D83" w:rsidP="000C4AAC">
      <w:pPr>
        <w:pStyle w:val="Ttulo1"/>
      </w:pPr>
      <w:r>
        <w:lastRenderedPageBreak/>
        <w:t>Definición del plazo</w:t>
      </w:r>
    </w:p>
    <w:p w:rsidR="009F6B03" w:rsidRDefault="009F6B03" w:rsidP="009F6B03">
      <w:pPr>
        <w:ind w:firstLine="708"/>
        <w:rPr>
          <w:szCs w:val="18"/>
        </w:rPr>
      </w:pPr>
      <w:r>
        <w:t>A la tarea de llamada al subproceso Avisos le asociaremos un temporizador interruptor. Este</w:t>
      </w:r>
      <w:r w:rsidRPr="009F6B03">
        <w:rPr>
          <w:szCs w:val="18"/>
        </w:rPr>
        <w:t xml:space="preserve"> temporizador lo definiremos por el plazo del aviso (30 días en el caso de pareceres). Finalizado el plazo el temporizador finalizará este subproceso y </w:t>
      </w:r>
      <w:r>
        <w:rPr>
          <w:szCs w:val="18"/>
        </w:rPr>
        <w:t xml:space="preserve">se </w:t>
      </w:r>
      <w:r w:rsidRPr="009F6B03">
        <w:rPr>
          <w:szCs w:val="18"/>
        </w:rPr>
        <w:t xml:space="preserve">ejecutará otra tarea de llamada al </w:t>
      </w:r>
      <w:r>
        <w:rPr>
          <w:szCs w:val="18"/>
        </w:rPr>
        <w:t xml:space="preserve">mismo </w:t>
      </w:r>
      <w:r w:rsidRPr="009F6B03">
        <w:rPr>
          <w:szCs w:val="18"/>
        </w:rPr>
        <w:t xml:space="preserve">subproceso Avisos que arrancará una tarea con </w:t>
      </w:r>
      <w:r>
        <w:rPr>
          <w:szCs w:val="18"/>
        </w:rPr>
        <w:t>la alerta</w:t>
      </w:r>
      <w:r w:rsidRPr="009F6B03">
        <w:rPr>
          <w:szCs w:val="18"/>
        </w:rPr>
        <w:t xml:space="preserve"> de fin de plazo. </w:t>
      </w:r>
    </w:p>
    <w:p w:rsidR="009F6B03" w:rsidRPr="009F6B03" w:rsidRDefault="009F6B03" w:rsidP="009F6B03">
      <w:pPr>
        <w:ind w:firstLine="708"/>
      </w:pPr>
      <w:r w:rsidRPr="009F6B03">
        <w:rPr>
          <w:szCs w:val="18"/>
        </w:rPr>
        <w:t>El aviso también finalizará con la recepción del mensaje de fin de aviso</w:t>
      </w:r>
      <w:r>
        <w:rPr>
          <w:szCs w:val="18"/>
        </w:rPr>
        <w:t>, que se ejecutará</w:t>
      </w:r>
      <w:r w:rsidRPr="009F6B03">
        <w:rPr>
          <w:szCs w:val="18"/>
        </w:rPr>
        <w:t xml:space="preserve"> con una tarea de llamada al subproceso Mensajes que se encargará de enviar el mensaje a la instancia correcta de avisos gracias a la correlación que explicamos en el siguiente punto</w:t>
      </w:r>
      <w:r>
        <w:rPr>
          <w:szCs w:val="18"/>
        </w:rPr>
        <w:t>.</w:t>
      </w:r>
    </w:p>
    <w:p w:rsidR="00270C67" w:rsidRDefault="00270C67" w:rsidP="000C4AAC">
      <w:pPr>
        <w:pStyle w:val="Textoindependiente"/>
      </w:pPr>
    </w:p>
    <w:p w:rsidR="00270C67" w:rsidRDefault="009F6B03" w:rsidP="00270C67">
      <w:pPr>
        <w:pStyle w:val="Ttulo2"/>
      </w:pPr>
      <w:r>
        <w:t>Correlación</w:t>
      </w:r>
    </w:p>
    <w:p w:rsidR="009F6B03" w:rsidRPr="009F6B03" w:rsidRDefault="009F6B03" w:rsidP="009F6B03">
      <w:pPr>
        <w:ind w:firstLine="708"/>
        <w:rPr>
          <w:szCs w:val="18"/>
        </w:rPr>
      </w:pPr>
      <w:r w:rsidRPr="009F6B03">
        <w:rPr>
          <w:szCs w:val="18"/>
        </w:rPr>
        <w:t>En la tarea de llamada al subproceso Avisos, es necesario definir una variable que contendrá un valor de correlación, este valor será el processInstanceId</w:t>
      </w:r>
      <w:r>
        <w:rPr>
          <w:szCs w:val="18"/>
        </w:rPr>
        <w:t>,</w:t>
      </w:r>
      <w:r w:rsidRPr="009F6B03">
        <w:rPr>
          <w:szCs w:val="18"/>
        </w:rPr>
        <w:t xml:space="preserve"> </w:t>
      </w:r>
      <w:r>
        <w:rPr>
          <w:szCs w:val="18"/>
        </w:rPr>
        <w:t xml:space="preserve">que es una variable de bonita que contiene el id de expediente, </w:t>
      </w:r>
      <w:r w:rsidRPr="009F6B03">
        <w:rPr>
          <w:szCs w:val="18"/>
        </w:rPr>
        <w:t xml:space="preserve">seguido del mensaje que queremos enviar, es decir, si es un aviso de pareceres añadiremos al processInstanceId el texto “Pareceres”, si es un aviso de emenda añadiremos “Emenda”. </w:t>
      </w:r>
    </w:p>
    <w:p w:rsidR="009F6B03" w:rsidRPr="009F6B03" w:rsidRDefault="009F6B03" w:rsidP="009F6B03">
      <w:pPr>
        <w:ind w:firstLine="708"/>
        <w:rPr>
          <w:szCs w:val="18"/>
        </w:rPr>
      </w:pPr>
      <w:r w:rsidRPr="009F6B03">
        <w:rPr>
          <w:szCs w:val="18"/>
        </w:rPr>
        <w:t>En el mapeo de variables añadiremos una línea para el mapeo de la variable que acabamos de crear con la variable claveCorrelacion del subproceso Avisos.</w:t>
      </w:r>
    </w:p>
    <w:p w:rsidR="009F6B03" w:rsidRPr="009F6B03" w:rsidRDefault="009F6B03" w:rsidP="009F6B03">
      <w:pPr>
        <w:pStyle w:val="Textoindependiente"/>
        <w:rPr>
          <w:szCs w:val="18"/>
        </w:rPr>
      </w:pPr>
      <w:r w:rsidRPr="009F6B03">
        <w:rPr>
          <w:szCs w:val="18"/>
        </w:rPr>
        <w:t>En el caso de Mensajes tenemos que hacer exactamente lo mismo solo que el mapeo se hará entre la variable que acabamos de crear y la variable mensaje del subproceso avisos.</w:t>
      </w:r>
    </w:p>
    <w:sectPr w:rsidR="009F6B03" w:rsidRPr="009F6B03" w:rsidSect="00001E8C">
      <w:headerReference w:type="first" r:id="rId14"/>
      <w:footerReference w:type="first" r:id="rId15"/>
      <w:pgSz w:w="11907" w:h="16840" w:code="9"/>
      <w:pgMar w:top="2098" w:right="851" w:bottom="1985" w:left="2552" w:header="567" w:footer="7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FD5" w:rsidRDefault="00771FD5">
      <w:r>
        <w:separator/>
      </w:r>
    </w:p>
  </w:endnote>
  <w:endnote w:type="continuationSeparator" w:id="0">
    <w:p w:rsidR="00771FD5" w:rsidRDefault="00771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D83" w:rsidRPr="00E16882" w:rsidRDefault="00380D83" w:rsidP="00D02C3E">
    <w:pPr>
      <w:spacing w:before="480"/>
    </w:pPr>
    <w:r>
      <w:rPr>
        <w:noProof/>
      </w:rPr>
      <w:drawing>
        <wp:anchor distT="0" distB="0" distL="114300" distR="114300" simplePos="0" relativeHeight="251660800" behindDoc="0" locked="0" layoutInCell="1" allowOverlap="1">
          <wp:simplePos x="0" y="0"/>
          <wp:positionH relativeFrom="column">
            <wp:posOffset>5490845</wp:posOffset>
          </wp:positionH>
          <wp:positionV relativeFrom="paragraph">
            <wp:posOffset>388620</wp:posOffset>
          </wp:positionV>
          <wp:extent cx="1127760" cy="508635"/>
          <wp:effectExtent l="19050" t="0" r="0" b="0"/>
          <wp:wrapNone/>
          <wp:docPr id="1" name="Imagen 1" descr="Sin título-8"/>
          <wp:cNvGraphicFramePr/>
          <a:graphic xmlns:a="http://schemas.openxmlformats.org/drawingml/2006/main">
            <a:graphicData uri="http://schemas.openxmlformats.org/drawingml/2006/picture">
              <pic:pic xmlns:pic="http://schemas.openxmlformats.org/drawingml/2006/picture">
                <pic:nvPicPr>
                  <pic:cNvPr id="0" name="Picture 57" descr="Sin título-8"/>
                  <pic:cNvPicPr>
                    <a:picLocks noChangeAspect="1" noChangeArrowheads="1"/>
                  </pic:cNvPicPr>
                </pic:nvPicPr>
                <pic:blipFill>
                  <a:blip r:embed="rId1"/>
                  <a:srcRect/>
                  <a:stretch>
                    <a:fillRect/>
                  </a:stretch>
                </pic:blipFill>
                <pic:spPr bwMode="auto">
                  <a:xfrm>
                    <a:off x="0" y="0"/>
                    <a:ext cx="1127760" cy="508635"/>
                  </a:xfrm>
                  <a:prstGeom prst="rect">
                    <a:avLst/>
                  </a:prstGeom>
                  <a:noFill/>
                </pic:spPr>
              </pic:pic>
            </a:graphicData>
          </a:graphic>
        </wp:anchor>
      </w:drawing>
    </w:r>
  </w:p>
  <w:p w:rsidR="00380D83" w:rsidRPr="00274191" w:rsidRDefault="00771FD5" w:rsidP="008B0021">
    <w:pPr>
      <w:pBdr>
        <w:left w:val="single" w:sz="4" w:space="0" w:color="B0BFBF"/>
        <w:right w:val="single" w:sz="4" w:space="0" w:color="B0BFBF"/>
      </w:pBdr>
      <w:spacing w:after="120"/>
      <w:ind w:firstLine="142"/>
    </w:pPr>
    <w:r>
      <w:pict>
        <v:line id="_x0000_s2111" style="position:absolute;left:0;text-align:left;z-index:251658752;mso-position-horizontal-relative:margin" from="-1.35pt,.5pt" to="-1.35pt,36.5pt" strokecolor="#b0bfbf" strokeweight=".5pt">
          <w10:wrap anchorx="margin"/>
        </v:line>
      </w:pict>
    </w:r>
    <w:r w:rsidR="00380D83" w:rsidRPr="00274191">
      <w:rPr>
        <w:sz w:val="16"/>
        <w:szCs w:val="16"/>
      </w:rPr>
      <w:t xml:space="preserve">Documento con nivel de seguridad </w:t>
    </w:r>
    <w:sdt>
      <w:sdtPr>
        <w:alias w:val="NivelSeguridad"/>
        <w:tag w:val="NivelSeguridad"/>
        <w:id w:val="18201245"/>
        <w:placeholder>
          <w:docPart w:val="07D36DAB055940BAB768093D59357FBC"/>
        </w:placeholder>
        <w:dataBinding w:prefixMappings="xmlns:ns0='http://purl.org/dc/elements/1.1/' xmlns:ns1='http://schemas.openxmlformats.org/package/2006/metadata/core-properties' " w:xpath="/ns1:coreProperties[1]/ns0:description[1]" w:storeItemID="{6C3C8BC8-F283-45AE-878A-BAB7291924A1}"/>
        <w:comboBox w:lastValue="N2 - Restringido">
          <w:listItem w:displayText="N0 - Público" w:value="N0 - Público"/>
          <w:listItem w:displayText="N0 - Público, contiene datos personales" w:value="N0 - Público, contiene datos personales"/>
          <w:listItem w:displayText="N1 - Interno" w:value="N1 - Interno"/>
          <w:listItem w:displayText="N1 - Interno, contiene datos personales" w:value="N1 - Interno, contiene datos personales"/>
          <w:listItem w:displayText="N2 - Restringido" w:value="N2 - Restringido"/>
          <w:listItem w:displayText="N2 - Restringido, contiene datos personales" w:value="N2 - Restringido, contiene datos personales"/>
          <w:listItem w:displayText="N3 - Confidencial" w:value="N3 - Confidencial"/>
          <w:listItem w:displayText="N3 - Confidencial, contiene datos personales" w:value="N3 - Confidencial, contiene datos personales"/>
        </w:comboBox>
      </w:sdtPr>
      <w:sdtEndPr/>
      <w:sdtContent>
        <w:r w:rsidR="00380D83">
          <w:t>N2 - Restringido</w:t>
        </w:r>
      </w:sdtContent>
    </w:sdt>
    <w:r w:rsidR="00380D83" w:rsidRPr="00274191">
      <w:rPr>
        <w:sz w:val="16"/>
        <w:szCs w:val="16"/>
      </w:rPr>
      <w:t xml:space="preserve"> </w:t>
    </w:r>
    <w:r w:rsidR="00380D83">
      <w:rPr>
        <w:sz w:val="16"/>
        <w:szCs w:val="16"/>
      </w:rPr>
      <w:t>, p</w:t>
    </w:r>
    <w:r w:rsidR="00380D83" w:rsidRPr="00274191">
      <w:rPr>
        <w:sz w:val="16"/>
        <w:szCs w:val="16"/>
      </w:rPr>
      <w:t xml:space="preserve">ágina </w:t>
    </w:r>
    <w:r w:rsidR="00380D83" w:rsidRPr="00274191">
      <w:rPr>
        <w:rStyle w:val="Nmerodepgina"/>
        <w:sz w:val="16"/>
        <w:szCs w:val="16"/>
      </w:rPr>
      <w:fldChar w:fldCharType="begin"/>
    </w:r>
    <w:r w:rsidR="00380D83" w:rsidRPr="00274191">
      <w:rPr>
        <w:rStyle w:val="Nmerodepgina"/>
        <w:sz w:val="16"/>
        <w:szCs w:val="16"/>
      </w:rPr>
      <w:instrText xml:space="preserve"> PAGE </w:instrText>
    </w:r>
    <w:r w:rsidR="00380D83" w:rsidRPr="00274191">
      <w:rPr>
        <w:rStyle w:val="Nmerodepgina"/>
        <w:sz w:val="16"/>
        <w:szCs w:val="16"/>
      </w:rPr>
      <w:fldChar w:fldCharType="separate"/>
    </w:r>
    <w:r w:rsidR="00380D83">
      <w:rPr>
        <w:rStyle w:val="Nmerodepgina"/>
        <w:noProof/>
        <w:sz w:val="16"/>
        <w:szCs w:val="16"/>
      </w:rPr>
      <w:t>2</w:t>
    </w:r>
    <w:r w:rsidR="00380D83" w:rsidRPr="00274191">
      <w:rPr>
        <w:rStyle w:val="Nmerodepgina"/>
        <w:sz w:val="16"/>
        <w:szCs w:val="16"/>
      </w:rPr>
      <w:fldChar w:fldCharType="end"/>
    </w:r>
    <w:r w:rsidR="00380D83" w:rsidRPr="00274191">
      <w:rPr>
        <w:rStyle w:val="Nmerodepgina"/>
        <w:sz w:val="16"/>
        <w:szCs w:val="16"/>
      </w:rPr>
      <w:t xml:space="preserve"> </w:t>
    </w:r>
    <w:r w:rsidR="00380D83" w:rsidRPr="00EF75D6">
      <w:t xml:space="preserve">de </w:t>
    </w:r>
    <w:r w:rsidR="00380D83" w:rsidRPr="00EF75D6">
      <w:rPr>
        <w:sz w:val="16"/>
        <w:szCs w:val="16"/>
      </w:rPr>
      <w:fldChar w:fldCharType="begin"/>
    </w:r>
    <w:r w:rsidR="00380D83" w:rsidRPr="00EF75D6">
      <w:rPr>
        <w:sz w:val="16"/>
        <w:szCs w:val="16"/>
      </w:rPr>
      <w:instrText xml:space="preserve"> NUMPAGES </w:instrText>
    </w:r>
    <w:r w:rsidR="00380D83" w:rsidRPr="00EF75D6">
      <w:rPr>
        <w:sz w:val="16"/>
        <w:szCs w:val="16"/>
      </w:rPr>
      <w:fldChar w:fldCharType="separate"/>
    </w:r>
    <w:r w:rsidR="00380D83">
      <w:rPr>
        <w:noProof/>
        <w:sz w:val="16"/>
        <w:szCs w:val="16"/>
      </w:rPr>
      <w:t>3</w:t>
    </w:r>
    <w:r w:rsidR="00380D83" w:rsidRPr="00EF75D6">
      <w:rPr>
        <w:sz w:val="16"/>
        <w:szCs w:val="16"/>
      </w:rPr>
      <w:fldChar w:fldCharType="end"/>
    </w:r>
  </w:p>
  <w:p w:rsidR="00380D83" w:rsidRPr="00274191" w:rsidRDefault="00380D83" w:rsidP="008B0021">
    <w:pPr>
      <w:pBdr>
        <w:left w:val="single" w:sz="4" w:space="0" w:color="B0BFBF"/>
        <w:right w:val="single" w:sz="4" w:space="0" w:color="B0BFBF"/>
      </w:pBdr>
      <w:ind w:firstLine="142"/>
      <w:rPr>
        <w:rFonts w:ascii="Arial Narrow" w:hAnsi="Arial Narrow"/>
        <w:color w:val="00A6D6"/>
        <w:sz w:val="16"/>
        <w:szCs w:val="16"/>
      </w:rPr>
    </w:pPr>
    <w:r>
      <w:rPr>
        <w:rFonts w:ascii="Arial Narrow" w:hAnsi="Arial Narrow"/>
        <w:color w:val="00A6D6"/>
        <w:sz w:val="16"/>
        <w:szCs w:val="16"/>
      </w:rPr>
      <w:t>Empresa c</w:t>
    </w:r>
    <w:r w:rsidRPr="00274191">
      <w:rPr>
        <w:rFonts w:ascii="Arial Narrow" w:hAnsi="Arial Narrow"/>
        <w:color w:val="00A6D6"/>
        <w:sz w:val="16"/>
        <w:szCs w:val="16"/>
      </w:rPr>
      <w:t>ertificad</w:t>
    </w:r>
    <w:r>
      <w:rPr>
        <w:rFonts w:ascii="Arial Narrow" w:hAnsi="Arial Narrow"/>
        <w:color w:val="00A6D6"/>
        <w:sz w:val="16"/>
        <w:szCs w:val="16"/>
      </w:rPr>
      <w:t>a según UNE-EN ISO 9001:2008, UNE-</w:t>
    </w:r>
    <w:r w:rsidRPr="00274191">
      <w:rPr>
        <w:rFonts w:ascii="Arial Narrow" w:hAnsi="Arial Narrow"/>
        <w:color w:val="00A6D6"/>
        <w:sz w:val="16"/>
        <w:szCs w:val="16"/>
      </w:rPr>
      <w:t>EN ISO 14001:2004</w:t>
    </w:r>
    <w:r>
      <w:rPr>
        <w:rFonts w:ascii="Arial Narrow" w:hAnsi="Arial Narrow"/>
        <w:color w:val="00A6D6"/>
        <w:sz w:val="16"/>
        <w:szCs w:val="16"/>
      </w:rPr>
      <w:t>,</w:t>
    </w:r>
  </w:p>
  <w:p w:rsidR="00380D83" w:rsidRPr="0080002C" w:rsidRDefault="00380D83" w:rsidP="00BF4FB9">
    <w:pPr>
      <w:pBdr>
        <w:right w:val="single" w:sz="4" w:space="0" w:color="B0BFBF"/>
      </w:pBdr>
      <w:tabs>
        <w:tab w:val="right" w:pos="-227"/>
        <w:tab w:val="left" w:pos="142"/>
      </w:tabs>
      <w:ind w:hanging="709"/>
      <w:rPr>
        <w:rFonts w:ascii="Arial Narrow" w:hAnsi="Arial Narrow"/>
        <w:color w:val="00A6D6"/>
        <w:sz w:val="16"/>
        <w:szCs w:val="16"/>
        <w:lang w:val="fr-FR"/>
      </w:rPr>
    </w:pPr>
    <w:r>
      <w:tab/>
    </w:r>
    <w:r>
      <w:fldChar w:fldCharType="begin"/>
    </w:r>
    <w:r w:rsidRPr="0080002C">
      <w:rPr>
        <w:lang w:val="fr-FR"/>
      </w:rPr>
      <w:instrText xml:space="preserve"> PAGE </w:instrText>
    </w:r>
    <w:r>
      <w:fldChar w:fldCharType="separate"/>
    </w:r>
    <w:r>
      <w:rPr>
        <w:noProof/>
        <w:lang w:val="fr-FR"/>
      </w:rPr>
      <w:t>2</w:t>
    </w:r>
    <w:r>
      <w:fldChar w:fldCharType="end"/>
    </w:r>
    <w:r w:rsidRPr="0080002C">
      <w:rPr>
        <w:lang w:val="fr-FR"/>
      </w:rPr>
      <w:tab/>
    </w:r>
    <w:r w:rsidRPr="0080002C">
      <w:rPr>
        <w:lang w:val="fr-FR"/>
      </w:rPr>
      <w:tab/>
    </w:r>
    <w:r w:rsidRPr="008C5C32">
      <w:rPr>
        <w:rFonts w:ascii="Arial Narrow" w:hAnsi="Arial Narrow"/>
        <w:color w:val="00A6D6"/>
        <w:sz w:val="16"/>
        <w:szCs w:val="16"/>
        <w:lang w:val="fr-FR"/>
      </w:rPr>
      <w:t>UNE-ISO/IEC 20000-1:2007, UNE-ISO/IEC 27001:2007.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D83" w:rsidRPr="00E16882" w:rsidRDefault="00380D83" w:rsidP="00A61AB3">
    <w:pPr>
      <w:spacing w:before="480"/>
    </w:pPr>
    <w:r>
      <w:rPr>
        <w:noProof/>
        <w:sz w:val="16"/>
        <w:szCs w:val="16"/>
      </w:rPr>
      <w:drawing>
        <wp:anchor distT="0" distB="0" distL="114300" distR="114300" simplePos="0" relativeHeight="251656704" behindDoc="0" locked="0" layoutInCell="1" allowOverlap="1">
          <wp:simplePos x="0" y="0"/>
          <wp:positionH relativeFrom="page">
            <wp:posOffset>360045</wp:posOffset>
          </wp:positionH>
          <wp:positionV relativeFrom="page">
            <wp:posOffset>9759950</wp:posOffset>
          </wp:positionV>
          <wp:extent cx="1123950" cy="504825"/>
          <wp:effectExtent l="19050" t="0" r="0" b="0"/>
          <wp:wrapNone/>
          <wp:docPr id="57" name="Imagen 57" descr="Sin títul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in título-8"/>
                  <pic:cNvPicPr>
                    <a:picLocks noChangeAspect="1" noChangeArrowheads="1"/>
                  </pic:cNvPicPr>
                </pic:nvPicPr>
                <pic:blipFill>
                  <a:blip r:embed="rId1"/>
                  <a:srcRect/>
                  <a:stretch>
                    <a:fillRect/>
                  </a:stretch>
                </pic:blipFill>
                <pic:spPr bwMode="auto">
                  <a:xfrm>
                    <a:off x="0" y="0"/>
                    <a:ext cx="1123950" cy="504825"/>
                  </a:xfrm>
                  <a:prstGeom prst="rect">
                    <a:avLst/>
                  </a:prstGeom>
                  <a:noFill/>
                </pic:spPr>
              </pic:pic>
            </a:graphicData>
          </a:graphic>
        </wp:anchor>
      </w:drawing>
    </w:r>
  </w:p>
  <w:p w:rsidR="00380D83" w:rsidRPr="00274191" w:rsidRDefault="00380D83" w:rsidP="006D07CC">
    <w:pPr>
      <w:pBdr>
        <w:left w:val="single" w:sz="4" w:space="0" w:color="B0BFBF"/>
        <w:right w:val="single" w:sz="4" w:space="0" w:color="B0BFBF"/>
      </w:pBdr>
      <w:spacing w:after="120"/>
      <w:ind w:firstLine="142"/>
    </w:pPr>
    <w:r w:rsidRPr="00274191">
      <w:rPr>
        <w:sz w:val="16"/>
        <w:szCs w:val="16"/>
      </w:rPr>
      <w:t xml:space="preserve">Documento con nivel de seguridad </w:t>
    </w:r>
    <w:sdt>
      <w:sdtPr>
        <w:alias w:val="NivelSeguridad"/>
        <w:tag w:val="NivelSeguridad"/>
        <w:id w:val="18201234"/>
        <w:placeholder>
          <w:docPart w:val="DECF4B6386C5478399351B3DC5B400A1"/>
        </w:placeholder>
        <w:dataBinding w:prefixMappings="xmlns:ns0='http://purl.org/dc/elements/1.1/' xmlns:ns1='http://schemas.openxmlformats.org/package/2006/metadata/core-properties' " w:xpath="/ns1:coreProperties[1]/ns0:description[1]" w:storeItemID="{6C3C8BC8-F283-45AE-878A-BAB7291924A1}"/>
        <w:comboBox w:lastValue="N2 - Restringido">
          <w:listItem w:displayText="N0 - Público" w:value="N0 - Público"/>
          <w:listItem w:displayText="N0 - Público, contiene datos personales" w:value="N0 - Público, contiene datos personales"/>
          <w:listItem w:displayText="N1 - Interno" w:value="N1 - Interno"/>
          <w:listItem w:displayText="N1 - Interno, contiene datos personales" w:value="N1 - Interno, contiene datos personales"/>
          <w:listItem w:displayText="N2 - Restringido" w:value="N2 - Restringido"/>
          <w:listItem w:displayText="N2 - Restringido, contiene datos personales" w:value="N2 - Restringido, contiene datos personales"/>
          <w:listItem w:displayText="N3 - Confidencial" w:value="N3 - Confidencial"/>
          <w:listItem w:displayText="N3 - Confidencial, contiene datos personales" w:value="N3 - Confidencial, contiene datos personales"/>
        </w:comboBox>
      </w:sdtPr>
      <w:sdtEndPr/>
      <w:sdtContent>
        <w:r>
          <w:t>N2 - Restringido</w:t>
        </w:r>
      </w:sdtContent>
    </w:sdt>
    <w:r w:rsidRPr="00274191">
      <w:rPr>
        <w:sz w:val="16"/>
        <w:szCs w:val="16"/>
      </w:rPr>
      <w:t xml:space="preserve"> </w:t>
    </w:r>
    <w:r>
      <w:rPr>
        <w:sz w:val="16"/>
        <w:szCs w:val="16"/>
      </w:rPr>
      <w:t>, p</w:t>
    </w:r>
    <w:r w:rsidRPr="00274191">
      <w:rPr>
        <w:sz w:val="16"/>
        <w:szCs w:val="16"/>
      </w:rPr>
      <w:t xml:space="preserve">ágina </w:t>
    </w:r>
    <w:r w:rsidRPr="00274191">
      <w:rPr>
        <w:rStyle w:val="Nmerodepgina"/>
        <w:sz w:val="16"/>
        <w:szCs w:val="16"/>
      </w:rPr>
      <w:fldChar w:fldCharType="begin"/>
    </w:r>
    <w:r w:rsidRPr="00274191">
      <w:rPr>
        <w:rStyle w:val="Nmerodepgina"/>
        <w:sz w:val="16"/>
        <w:szCs w:val="16"/>
      </w:rPr>
      <w:instrText xml:space="preserve"> PAGE </w:instrText>
    </w:r>
    <w:r w:rsidRPr="00274191">
      <w:rPr>
        <w:rStyle w:val="Nmerodepgina"/>
        <w:sz w:val="16"/>
        <w:szCs w:val="16"/>
      </w:rPr>
      <w:fldChar w:fldCharType="separate"/>
    </w:r>
    <w:r w:rsidR="00F06493">
      <w:rPr>
        <w:rStyle w:val="Nmerodepgina"/>
        <w:noProof/>
        <w:sz w:val="16"/>
        <w:szCs w:val="16"/>
      </w:rPr>
      <w:t>2</w:t>
    </w:r>
    <w:r w:rsidRPr="00274191">
      <w:rPr>
        <w:rStyle w:val="Nmerodepgina"/>
        <w:sz w:val="16"/>
        <w:szCs w:val="16"/>
      </w:rPr>
      <w:fldChar w:fldCharType="end"/>
    </w:r>
    <w:r w:rsidRPr="00274191">
      <w:rPr>
        <w:rStyle w:val="Nmerodepgina"/>
        <w:sz w:val="16"/>
        <w:szCs w:val="16"/>
      </w:rPr>
      <w:t xml:space="preserve"> </w:t>
    </w:r>
    <w:r w:rsidRPr="008139B6">
      <w:rPr>
        <w:sz w:val="16"/>
        <w:szCs w:val="16"/>
      </w:rPr>
      <w:t>de</w:t>
    </w:r>
    <w:r w:rsidRPr="00EF75D6">
      <w:t xml:space="preserve"> </w:t>
    </w:r>
    <w:r w:rsidRPr="00EF75D6">
      <w:rPr>
        <w:sz w:val="16"/>
        <w:szCs w:val="16"/>
      </w:rPr>
      <w:fldChar w:fldCharType="begin"/>
    </w:r>
    <w:r w:rsidRPr="00EF75D6">
      <w:rPr>
        <w:sz w:val="16"/>
        <w:szCs w:val="16"/>
      </w:rPr>
      <w:instrText xml:space="preserve"> NUMPAGES </w:instrText>
    </w:r>
    <w:r w:rsidRPr="00EF75D6">
      <w:rPr>
        <w:sz w:val="16"/>
        <w:szCs w:val="16"/>
      </w:rPr>
      <w:fldChar w:fldCharType="separate"/>
    </w:r>
    <w:r w:rsidR="00F06493">
      <w:rPr>
        <w:noProof/>
        <w:sz w:val="16"/>
        <w:szCs w:val="16"/>
      </w:rPr>
      <w:t>5</w:t>
    </w:r>
    <w:r w:rsidRPr="00EF75D6">
      <w:rPr>
        <w:sz w:val="16"/>
        <w:szCs w:val="16"/>
      </w:rPr>
      <w:fldChar w:fldCharType="end"/>
    </w:r>
  </w:p>
  <w:p w:rsidR="00380D83" w:rsidRPr="00274191" w:rsidRDefault="00380D83" w:rsidP="00A61AB3">
    <w:pPr>
      <w:pBdr>
        <w:left w:val="single" w:sz="4" w:space="0" w:color="B0BFBF"/>
        <w:right w:val="single" w:sz="4" w:space="0" w:color="B0BFBF"/>
      </w:pBdr>
      <w:ind w:firstLine="142"/>
      <w:rPr>
        <w:rFonts w:ascii="Arial Narrow" w:hAnsi="Arial Narrow"/>
        <w:color w:val="00A6D6"/>
        <w:sz w:val="16"/>
        <w:szCs w:val="16"/>
      </w:rPr>
    </w:pPr>
    <w:r>
      <w:rPr>
        <w:rFonts w:ascii="Arial Narrow" w:hAnsi="Arial Narrow"/>
        <w:color w:val="00A6D6"/>
        <w:sz w:val="16"/>
        <w:szCs w:val="16"/>
      </w:rPr>
      <w:t>Empresa c</w:t>
    </w:r>
    <w:r w:rsidRPr="00274191">
      <w:rPr>
        <w:rFonts w:ascii="Arial Narrow" w:hAnsi="Arial Narrow"/>
        <w:color w:val="00A6D6"/>
        <w:sz w:val="16"/>
        <w:szCs w:val="16"/>
      </w:rPr>
      <w:t>ertificad</w:t>
    </w:r>
    <w:r>
      <w:rPr>
        <w:rFonts w:ascii="Arial Narrow" w:hAnsi="Arial Narrow"/>
        <w:color w:val="00A6D6"/>
        <w:sz w:val="16"/>
        <w:szCs w:val="16"/>
      </w:rPr>
      <w:t>a según UNE-EN ISO 9001:2008, UNE-</w:t>
    </w:r>
    <w:r w:rsidRPr="00274191">
      <w:rPr>
        <w:rFonts w:ascii="Arial Narrow" w:hAnsi="Arial Narrow"/>
        <w:color w:val="00A6D6"/>
        <w:sz w:val="16"/>
        <w:szCs w:val="16"/>
      </w:rPr>
      <w:t>EN ISO 14001:2004</w:t>
    </w:r>
    <w:r>
      <w:rPr>
        <w:rFonts w:ascii="Arial Narrow" w:hAnsi="Arial Narrow"/>
        <w:color w:val="00A6D6"/>
        <w:sz w:val="16"/>
        <w:szCs w:val="16"/>
      </w:rPr>
      <w:t>,</w:t>
    </w:r>
  </w:p>
  <w:p w:rsidR="00380D83" w:rsidRPr="004F479A" w:rsidRDefault="00380D83" w:rsidP="00A61AB3">
    <w:pPr>
      <w:pBdr>
        <w:left w:val="single" w:sz="4" w:space="0" w:color="B0BFBF"/>
        <w:right w:val="single" w:sz="4" w:space="0" w:color="B0BFBF"/>
      </w:pBdr>
      <w:tabs>
        <w:tab w:val="left" w:pos="8647"/>
      </w:tabs>
      <w:ind w:firstLine="142"/>
      <w:rPr>
        <w:rFonts w:ascii="Arial Narrow" w:hAnsi="Arial Narrow"/>
        <w:color w:val="00A6D6"/>
        <w:sz w:val="16"/>
        <w:szCs w:val="16"/>
        <w:lang w:val="fr-FR"/>
      </w:rPr>
    </w:pPr>
    <w:r w:rsidRPr="008C5C32">
      <w:rPr>
        <w:rFonts w:ascii="Arial Narrow" w:hAnsi="Arial Narrow"/>
        <w:color w:val="00A6D6"/>
        <w:sz w:val="16"/>
        <w:szCs w:val="16"/>
        <w:lang w:val="fr-FR"/>
      </w:rPr>
      <w:t>UNE-ISO/IEC 20000-1:2007, UNE-ISO/IEC 27001:2007.</w:t>
    </w:r>
    <w:r w:rsidRPr="008C5C32">
      <w:rPr>
        <w:rFonts w:ascii="Arial Narrow" w:hAnsi="Arial Narrow"/>
        <w:color w:val="00A6D6"/>
        <w:sz w:val="16"/>
        <w:szCs w:val="16"/>
        <w:lang w:val="fr-FR"/>
      </w:rPr>
      <w:tab/>
      <w:t xml:space="preserve"> </w:t>
    </w:r>
    <w:r w:rsidRPr="00274191">
      <w:fldChar w:fldCharType="begin"/>
    </w:r>
    <w:r w:rsidRPr="008C5C32">
      <w:rPr>
        <w:lang w:val="fr-FR"/>
      </w:rPr>
      <w:instrText xml:space="preserve"> PAGE </w:instrText>
    </w:r>
    <w:r w:rsidRPr="00274191">
      <w:fldChar w:fldCharType="separate"/>
    </w:r>
    <w:r w:rsidR="00F06493">
      <w:rPr>
        <w:noProof/>
        <w:lang w:val="fr-FR"/>
      </w:rPr>
      <w:t>2</w:t>
    </w:r>
    <w:r w:rsidRPr="00274191">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D83" w:rsidRPr="00A07FC6" w:rsidRDefault="00380D83" w:rsidP="00A07FC6">
    <w:pPr>
      <w:pBdr>
        <w:left w:val="single" w:sz="4" w:space="4" w:color="B0BFBF"/>
      </w:pBdr>
      <w:ind w:left="4395"/>
      <w:rPr>
        <w:b/>
        <w:i/>
        <w:szCs w:val="18"/>
      </w:rPr>
    </w:pPr>
    <w:r w:rsidRPr="00A07FC6">
      <w:rPr>
        <w:b/>
        <w:i/>
        <w:szCs w:val="18"/>
      </w:rPr>
      <w:t>Autores</w:t>
    </w:r>
  </w:p>
  <w:sdt>
    <w:sdtPr>
      <w:rPr>
        <w:i/>
        <w:szCs w:val="18"/>
      </w:rPr>
      <w:alias w:val="Autor"/>
      <w:tag w:val="Autor"/>
      <w:id w:val="18201208"/>
      <w:placeholder>
        <w:docPart w:val="F0DBBA34A4E94C3DB579748E18BD49E8"/>
      </w:placeholder>
      <w:dataBinding w:prefixMappings="xmlns:ns0='http://purl.org/dc/elements/1.1/' xmlns:ns1='http://schemas.openxmlformats.org/package/2006/metadata/core-properties' " w:xpath="/ns1:coreProperties[1]/ns0:creator[1]" w:storeItemID="{6C3C8BC8-F283-45AE-878A-BAB7291924A1}"/>
      <w:text/>
    </w:sdtPr>
    <w:sdtEndPr/>
    <w:sdtContent>
      <w:p w:rsidR="00380D83" w:rsidRPr="00A07FC6" w:rsidRDefault="00380D83" w:rsidP="00A07FC6">
        <w:pPr>
          <w:pBdr>
            <w:left w:val="single" w:sz="4" w:space="4" w:color="B0BFBF"/>
          </w:pBdr>
          <w:ind w:left="4395"/>
          <w:rPr>
            <w:i/>
            <w:szCs w:val="18"/>
          </w:rPr>
        </w:pPr>
        <w:r>
          <w:rPr>
            <w:i/>
            <w:szCs w:val="18"/>
          </w:rPr>
          <w:t>Luis Cubillo Serantes</w:t>
        </w:r>
      </w:p>
    </w:sdtContent>
  </w:sdt>
  <w:p w:rsidR="00380D83" w:rsidRPr="00A07FC6" w:rsidRDefault="00380D83" w:rsidP="00A07FC6">
    <w:pPr>
      <w:pBdr>
        <w:left w:val="single" w:sz="4" w:space="4" w:color="B0BFBF"/>
      </w:pBdr>
      <w:ind w:left="4395"/>
      <w:rPr>
        <w:i/>
        <w:szCs w:val="18"/>
      </w:rPr>
    </w:pPr>
  </w:p>
  <w:p w:rsidR="00380D83" w:rsidRDefault="00380D83" w:rsidP="00A07FC6">
    <w:pPr>
      <w:pBdr>
        <w:left w:val="single" w:sz="4" w:space="4" w:color="B0BFBF"/>
      </w:pBdr>
      <w:ind w:left="4395"/>
      <w:rPr>
        <w:sz w:val="16"/>
        <w:szCs w:val="16"/>
      </w:rPr>
    </w:pPr>
  </w:p>
  <w:p w:rsidR="00380D83" w:rsidRDefault="00380D83" w:rsidP="00A07FC6">
    <w:pPr>
      <w:pBdr>
        <w:left w:val="single" w:sz="4" w:space="4" w:color="B0BFBF"/>
      </w:pBdr>
      <w:ind w:left="4395"/>
      <w:rPr>
        <w:sz w:val="16"/>
        <w:szCs w:val="16"/>
      </w:rPr>
    </w:pPr>
  </w:p>
  <w:p w:rsidR="00380D83" w:rsidRDefault="00380D83" w:rsidP="00A07FC6">
    <w:pPr>
      <w:pBdr>
        <w:left w:val="single" w:sz="4" w:space="4" w:color="B0BFBF"/>
      </w:pBdr>
      <w:ind w:left="4395"/>
      <w:rPr>
        <w:sz w:val="16"/>
        <w:szCs w:val="16"/>
      </w:rPr>
    </w:pPr>
  </w:p>
  <w:p w:rsidR="00380D83" w:rsidRPr="00A07FC6" w:rsidRDefault="00380D83" w:rsidP="00A07FC6">
    <w:pPr>
      <w:pBdr>
        <w:left w:val="single" w:sz="4" w:space="4" w:color="B0BFBF"/>
      </w:pBdr>
      <w:tabs>
        <w:tab w:val="left" w:pos="8504"/>
      </w:tabs>
      <w:ind w:left="4395"/>
      <w:rPr>
        <w:b/>
        <w:i/>
        <w:szCs w:val="18"/>
        <w:u w:val="single"/>
      </w:rPr>
    </w:pPr>
    <w:r w:rsidRPr="00A07FC6">
      <w:rPr>
        <w:b/>
        <w:i/>
        <w:szCs w:val="18"/>
      </w:rPr>
      <w:t>Aprobación:</w:t>
    </w:r>
    <w:r w:rsidRPr="00A07FC6">
      <w:rPr>
        <w:b/>
        <w:i/>
        <w:szCs w:val="18"/>
        <w:u w:val="single"/>
      </w:rPr>
      <w:tab/>
    </w:r>
  </w:p>
  <w:p w:rsidR="00380D83" w:rsidRPr="003D3038" w:rsidRDefault="00380D83" w:rsidP="00A07FC6">
    <w:pPr>
      <w:pBdr>
        <w:left w:val="single" w:sz="4" w:space="4" w:color="B0BFBF"/>
      </w:pBdr>
      <w:tabs>
        <w:tab w:val="left" w:pos="8504"/>
      </w:tabs>
      <w:ind w:left="5529" w:hanging="1134"/>
      <w:rPr>
        <w:i/>
        <w:szCs w:val="18"/>
      </w:rPr>
    </w:pPr>
    <w:r w:rsidRPr="003D3038">
      <w:rPr>
        <w:szCs w:val="18"/>
      </w:rPr>
      <w:tab/>
    </w:r>
    <w:sdt>
      <w:sdtPr>
        <w:rPr>
          <w:szCs w:val="18"/>
        </w:rPr>
        <w:alias w:val="Firma"/>
        <w:tag w:val="Firma"/>
        <w:id w:val="18201212"/>
        <w:placeholder>
          <w:docPart w:val="EF509E5EEF4D4DF6A480730031F497EA"/>
        </w:placeholder>
        <w:showingPlcHdr/>
        <w:text/>
      </w:sdtPr>
      <w:sdtEndPr/>
      <w:sdtContent>
        <w:r w:rsidRPr="003D3038">
          <w:rPr>
            <w:rStyle w:val="Textodelmarcadordeposicin"/>
          </w:rPr>
          <w:t>Firmado por</w:t>
        </w:r>
      </w:sdtContent>
    </w:sdt>
  </w:p>
  <w:p w:rsidR="00380D83" w:rsidRDefault="00380D83" w:rsidP="0077229C">
    <w:pPr>
      <w:pBdr>
        <w:left w:val="single" w:sz="4" w:space="4" w:color="B0BFBF"/>
      </w:pBdr>
      <w:ind w:left="4395"/>
      <w:rPr>
        <w:sz w:val="16"/>
        <w:szCs w:val="16"/>
      </w:rPr>
    </w:pPr>
  </w:p>
  <w:p w:rsidR="00380D83" w:rsidRDefault="00380D83" w:rsidP="0077229C">
    <w:pPr>
      <w:pBdr>
        <w:left w:val="single" w:sz="4" w:space="4" w:color="B0BFBF"/>
      </w:pBdr>
      <w:ind w:left="4395"/>
      <w:rPr>
        <w:sz w:val="16"/>
        <w:szCs w:val="16"/>
      </w:rPr>
    </w:pPr>
  </w:p>
  <w:p w:rsidR="00380D83" w:rsidRPr="0077229C" w:rsidRDefault="00380D83" w:rsidP="0077229C">
    <w:pPr>
      <w:pBdr>
        <w:left w:val="single" w:sz="4" w:space="4" w:color="B0BFBF"/>
      </w:pBdr>
      <w:ind w:left="4395"/>
      <w:rPr>
        <w:sz w:val="16"/>
        <w:szCs w:val="16"/>
      </w:rPr>
    </w:pPr>
    <w:r>
      <w:rPr>
        <w:noProof/>
        <w:sz w:val="16"/>
        <w:szCs w:val="16"/>
      </w:rPr>
      <w:drawing>
        <wp:anchor distT="0" distB="0" distL="114300" distR="114300" simplePos="0" relativeHeight="251655680" behindDoc="0" locked="0" layoutInCell="1" allowOverlap="1">
          <wp:simplePos x="0" y="0"/>
          <wp:positionH relativeFrom="page">
            <wp:posOffset>399415</wp:posOffset>
          </wp:positionH>
          <wp:positionV relativeFrom="page">
            <wp:posOffset>9602470</wp:posOffset>
          </wp:positionV>
          <wp:extent cx="1123950" cy="504825"/>
          <wp:effectExtent l="19050" t="0" r="0" b="0"/>
          <wp:wrapNone/>
          <wp:docPr id="50" name="Imagen 50" descr="Sin títul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in título-8"/>
                  <pic:cNvPicPr>
                    <a:picLocks noChangeAspect="1" noChangeArrowheads="1"/>
                  </pic:cNvPicPr>
                </pic:nvPicPr>
                <pic:blipFill>
                  <a:blip r:embed="rId1"/>
                  <a:srcRect/>
                  <a:stretch>
                    <a:fillRect/>
                  </a:stretch>
                </pic:blipFill>
                <pic:spPr bwMode="auto">
                  <a:xfrm>
                    <a:off x="0" y="0"/>
                    <a:ext cx="1123950" cy="504825"/>
                  </a:xfrm>
                  <a:prstGeom prst="rect">
                    <a:avLst/>
                  </a:prstGeom>
                  <a:noFill/>
                </pic:spPr>
              </pic:pic>
            </a:graphicData>
          </a:graphic>
        </wp:anchor>
      </w:drawing>
    </w:r>
    <w:r w:rsidRPr="0077229C">
      <w:rPr>
        <w:sz w:val="16"/>
        <w:szCs w:val="16"/>
      </w:rPr>
      <w:t>SATEC. Sistemas Avanzados de Tecnología</w:t>
    </w:r>
  </w:p>
  <w:p w:rsidR="00380D83" w:rsidRPr="0077229C" w:rsidRDefault="00380D83" w:rsidP="0077229C">
    <w:pPr>
      <w:pBdr>
        <w:left w:val="single" w:sz="4" w:space="4" w:color="B0BFBF"/>
      </w:pBdr>
      <w:ind w:left="4395"/>
      <w:rPr>
        <w:sz w:val="16"/>
        <w:szCs w:val="16"/>
      </w:rPr>
    </w:pPr>
    <w:r w:rsidRPr="0077229C">
      <w:rPr>
        <w:sz w:val="16"/>
        <w:szCs w:val="16"/>
      </w:rPr>
      <w:t xml:space="preserve">Avd. Europa, </w:t>
    </w:r>
    <w:smartTag w:uri="urn:schemas-microsoft-com:office:smarttags" w:element="metricconverter">
      <w:smartTagPr>
        <w:attr w:name="ProductID" w:val="34 A"/>
      </w:smartTagPr>
      <w:r w:rsidRPr="0077229C">
        <w:rPr>
          <w:sz w:val="16"/>
          <w:szCs w:val="16"/>
        </w:rPr>
        <w:t>34 A</w:t>
      </w:r>
    </w:smartTag>
    <w:r w:rsidRPr="0077229C">
      <w:rPr>
        <w:sz w:val="16"/>
        <w:szCs w:val="16"/>
      </w:rPr>
      <w:t xml:space="preserve"> 28023 Aravaca – Madrid</w:t>
    </w:r>
  </w:p>
  <w:p w:rsidR="00380D83" w:rsidRDefault="00380D83" w:rsidP="0077229C">
    <w:pPr>
      <w:pBdr>
        <w:left w:val="single" w:sz="4" w:space="4" w:color="B0BFBF"/>
      </w:pBdr>
      <w:ind w:left="4395"/>
      <w:rPr>
        <w:sz w:val="16"/>
        <w:szCs w:val="16"/>
      </w:rPr>
    </w:pPr>
    <w:r w:rsidRPr="00D02C3E">
      <w:rPr>
        <w:sz w:val="16"/>
        <w:szCs w:val="16"/>
      </w:rPr>
      <w:t>www.satec</w:t>
    </w:r>
    <w:r>
      <w:rPr>
        <w:sz w:val="16"/>
        <w:szCs w:val="16"/>
      </w:rPr>
      <w:t>group.com</w:t>
    </w:r>
  </w:p>
  <w:p w:rsidR="00380D83" w:rsidRDefault="00380D83" w:rsidP="0077229C">
    <w:pPr>
      <w:pBdr>
        <w:left w:val="single" w:sz="4" w:space="4" w:color="B0BFBF"/>
      </w:pBdr>
      <w:ind w:left="4395"/>
      <w:rPr>
        <w:sz w:val="16"/>
        <w:szCs w:val="16"/>
      </w:rPr>
    </w:pPr>
  </w:p>
  <w:p w:rsidR="00380D83" w:rsidRDefault="00380D83" w:rsidP="0077229C">
    <w:pPr>
      <w:pBdr>
        <w:left w:val="single" w:sz="4" w:space="4" w:color="B0BFBF"/>
      </w:pBdr>
      <w:ind w:left="4395"/>
      <w:rPr>
        <w:sz w:val="16"/>
        <w:szCs w:val="16"/>
      </w:rPr>
    </w:pPr>
    <w:r w:rsidRPr="00187518">
      <w:rPr>
        <w:rFonts w:ascii="Arial Narrow" w:hAnsi="Arial Narrow"/>
        <w:color w:val="00A6D6"/>
        <w:sz w:val="14"/>
        <w:szCs w:val="14"/>
      </w:rPr>
      <w:t>Empresa certificada según UNE-EN ISO 9001:2008, UNE-EN ISO 14001:2004, UNE-ISO/IEC 20000-1:2007, UNE-ISO/IEC 27001:2007</w:t>
    </w:r>
  </w:p>
  <w:p w:rsidR="00380D83" w:rsidRPr="0077229C" w:rsidRDefault="00380D83" w:rsidP="005B6975">
    <w:pPr>
      <w:ind w:left="4395"/>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D83" w:rsidRPr="00E16882" w:rsidRDefault="00380D83" w:rsidP="00E1051B">
    <w:pPr>
      <w:spacing w:before="480"/>
    </w:pPr>
    <w:r>
      <w:rPr>
        <w:noProof/>
        <w:sz w:val="16"/>
        <w:szCs w:val="16"/>
      </w:rPr>
      <w:drawing>
        <wp:anchor distT="0" distB="0" distL="114300" distR="114300" simplePos="0" relativeHeight="251657728" behindDoc="0" locked="0" layoutInCell="1" allowOverlap="1">
          <wp:simplePos x="0" y="0"/>
          <wp:positionH relativeFrom="page">
            <wp:posOffset>360045</wp:posOffset>
          </wp:positionH>
          <wp:positionV relativeFrom="page">
            <wp:posOffset>9759950</wp:posOffset>
          </wp:positionV>
          <wp:extent cx="1123950" cy="504825"/>
          <wp:effectExtent l="19050" t="0" r="0" b="0"/>
          <wp:wrapNone/>
          <wp:docPr id="59" name="Imagen 59" descr="Sin títul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in título-8"/>
                  <pic:cNvPicPr>
                    <a:picLocks noChangeAspect="1" noChangeArrowheads="1"/>
                  </pic:cNvPicPr>
                </pic:nvPicPr>
                <pic:blipFill>
                  <a:blip r:embed="rId1"/>
                  <a:srcRect/>
                  <a:stretch>
                    <a:fillRect/>
                  </a:stretch>
                </pic:blipFill>
                <pic:spPr bwMode="auto">
                  <a:xfrm>
                    <a:off x="0" y="0"/>
                    <a:ext cx="1123950" cy="504825"/>
                  </a:xfrm>
                  <a:prstGeom prst="rect">
                    <a:avLst/>
                  </a:prstGeom>
                  <a:noFill/>
                </pic:spPr>
              </pic:pic>
            </a:graphicData>
          </a:graphic>
        </wp:anchor>
      </w:drawing>
    </w:r>
  </w:p>
  <w:p w:rsidR="00380D83" w:rsidRPr="00274191" w:rsidRDefault="00380D83" w:rsidP="00E1051B">
    <w:pPr>
      <w:pBdr>
        <w:left w:val="single" w:sz="4" w:space="0" w:color="B0BFBF"/>
        <w:right w:val="single" w:sz="4" w:space="0" w:color="B0BFBF"/>
      </w:pBdr>
      <w:ind w:firstLine="142"/>
    </w:pPr>
    <w:r w:rsidRPr="00274191">
      <w:rPr>
        <w:sz w:val="16"/>
        <w:szCs w:val="16"/>
      </w:rPr>
      <w:t xml:space="preserve">Documento con nivel de seguridad  </w:t>
    </w:r>
    <w:r w:rsidRPr="003C6B50">
      <w:rPr>
        <w:sz w:val="16"/>
        <w:szCs w:val="16"/>
      </w:rPr>
      <w:fldChar w:fldCharType="begin"/>
    </w:r>
    <w:r w:rsidRPr="003C6B50">
      <w:rPr>
        <w:sz w:val="16"/>
        <w:szCs w:val="16"/>
      </w:rPr>
      <w:instrText xml:space="preserve"> DOCVARIABLE "VSecurityLevel" \* MERGEFORMAT </w:instrText>
    </w:r>
    <w:r w:rsidRPr="003C6B50">
      <w:rPr>
        <w:sz w:val="16"/>
        <w:szCs w:val="16"/>
      </w:rPr>
      <w:fldChar w:fldCharType="end"/>
    </w:r>
    <w:r w:rsidRPr="00274191">
      <w:rPr>
        <w:sz w:val="16"/>
        <w:szCs w:val="16"/>
      </w:rPr>
      <w:t xml:space="preserve"> Página </w:t>
    </w:r>
    <w:r w:rsidRPr="00274191">
      <w:rPr>
        <w:rStyle w:val="Nmerodepgina"/>
        <w:sz w:val="16"/>
        <w:szCs w:val="16"/>
      </w:rPr>
      <w:fldChar w:fldCharType="begin"/>
    </w:r>
    <w:r w:rsidRPr="00274191">
      <w:rPr>
        <w:rStyle w:val="Nmerodepgina"/>
        <w:sz w:val="16"/>
        <w:szCs w:val="16"/>
      </w:rPr>
      <w:instrText xml:space="preserve"> PAGE </w:instrText>
    </w:r>
    <w:r w:rsidRPr="00274191">
      <w:rPr>
        <w:rStyle w:val="Nmerodepgina"/>
        <w:sz w:val="16"/>
        <w:szCs w:val="16"/>
      </w:rPr>
      <w:fldChar w:fldCharType="separate"/>
    </w:r>
    <w:r>
      <w:rPr>
        <w:rStyle w:val="Nmerodepgina"/>
        <w:sz w:val="16"/>
        <w:szCs w:val="16"/>
      </w:rPr>
      <w:t>5</w:t>
    </w:r>
    <w:r w:rsidRPr="00274191">
      <w:rPr>
        <w:rStyle w:val="Nmerodepgina"/>
        <w:sz w:val="16"/>
        <w:szCs w:val="16"/>
      </w:rPr>
      <w:fldChar w:fldCharType="end"/>
    </w:r>
    <w:r w:rsidRPr="00274191">
      <w:rPr>
        <w:rStyle w:val="Nmerodepgina"/>
        <w:sz w:val="16"/>
        <w:szCs w:val="16"/>
      </w:rPr>
      <w:t xml:space="preserve"> de </w:t>
    </w:r>
    <w:r w:rsidRPr="00EF75D6">
      <w:rPr>
        <w:sz w:val="16"/>
        <w:szCs w:val="16"/>
      </w:rPr>
      <w:fldChar w:fldCharType="begin"/>
    </w:r>
    <w:r w:rsidRPr="00EF75D6">
      <w:rPr>
        <w:sz w:val="16"/>
        <w:szCs w:val="16"/>
      </w:rPr>
      <w:instrText xml:space="preserve"> NUMPAGES </w:instrText>
    </w:r>
    <w:r w:rsidRPr="00EF75D6">
      <w:rPr>
        <w:sz w:val="16"/>
        <w:szCs w:val="16"/>
      </w:rPr>
      <w:fldChar w:fldCharType="separate"/>
    </w:r>
    <w:r>
      <w:rPr>
        <w:noProof/>
        <w:sz w:val="16"/>
        <w:szCs w:val="16"/>
      </w:rPr>
      <w:t>3</w:t>
    </w:r>
    <w:r w:rsidRPr="00EF75D6">
      <w:rPr>
        <w:sz w:val="16"/>
        <w:szCs w:val="16"/>
      </w:rPr>
      <w:fldChar w:fldCharType="end"/>
    </w:r>
  </w:p>
  <w:p w:rsidR="00380D83" w:rsidRPr="00274191" w:rsidRDefault="00380D83" w:rsidP="00E1051B">
    <w:pPr>
      <w:pBdr>
        <w:left w:val="single" w:sz="4" w:space="0" w:color="B0BFBF"/>
        <w:right w:val="single" w:sz="4" w:space="0" w:color="B0BFBF"/>
      </w:pBdr>
      <w:ind w:firstLine="142"/>
      <w:rPr>
        <w:rFonts w:ascii="Arial Narrow" w:hAnsi="Arial Narrow"/>
        <w:color w:val="00A6D6"/>
        <w:sz w:val="16"/>
        <w:szCs w:val="16"/>
      </w:rPr>
    </w:pPr>
    <w:r w:rsidRPr="00274191">
      <w:rPr>
        <w:rFonts w:ascii="Arial Narrow" w:hAnsi="Arial Narrow"/>
        <w:color w:val="00A6D6"/>
        <w:sz w:val="16"/>
        <w:szCs w:val="16"/>
      </w:rPr>
      <w:t>Empresa Certificada según las normas UNE-EN ISO 9001:2000 y UNE- EN ISO 14001:2004</w:t>
    </w:r>
  </w:p>
  <w:p w:rsidR="00380D83" w:rsidRPr="00E16882" w:rsidRDefault="00380D83" w:rsidP="00E1051B">
    <w:pPr>
      <w:pBdr>
        <w:left w:val="single" w:sz="4" w:space="0" w:color="B0BFBF"/>
        <w:right w:val="single" w:sz="4" w:space="0" w:color="B0BFBF"/>
      </w:pBdr>
      <w:tabs>
        <w:tab w:val="left" w:pos="8647"/>
      </w:tabs>
      <w:ind w:firstLine="142"/>
      <w:rPr>
        <w:rFonts w:ascii="Arial Narrow" w:hAnsi="Arial Narrow"/>
        <w:color w:val="00A6D6"/>
        <w:sz w:val="16"/>
        <w:szCs w:val="16"/>
      </w:rPr>
    </w:pPr>
    <w:r w:rsidRPr="00274191">
      <w:rPr>
        <w:rFonts w:ascii="Arial Narrow" w:hAnsi="Arial Narrow"/>
        <w:color w:val="00A6D6"/>
      </w:rPr>
      <w:t>con Nº de Registro ER-0134/1999 y GA-2004/0432, respectivamente</w:t>
    </w:r>
    <w:r w:rsidRPr="00274191">
      <w:rPr>
        <w:rFonts w:ascii="Arial Narrow" w:hAnsi="Arial Narrow"/>
        <w:color w:val="00A6D6"/>
        <w:sz w:val="16"/>
        <w:szCs w:val="16"/>
      </w:rPr>
      <w:t xml:space="preserve">  </w:t>
    </w:r>
    <w:r>
      <w:rPr>
        <w:rFonts w:ascii="Arial Narrow" w:hAnsi="Arial Narrow"/>
        <w:color w:val="00A6D6"/>
        <w:sz w:val="16"/>
        <w:szCs w:val="16"/>
      </w:rPr>
      <w:tab/>
      <w:t xml:space="preserve"> </w:t>
    </w:r>
    <w:r>
      <w:fldChar w:fldCharType="begin"/>
    </w:r>
    <w:r>
      <w:instrText xml:space="preserve"> PAGE </w:instrText>
    </w:r>
    <w:r>
      <w:fldChar w:fldCharType="separate"/>
    </w:r>
    <w:r>
      <w:t>5</w:t>
    </w:r>
    <w:r>
      <w:fldChar w:fldCharType="end"/>
    </w:r>
  </w:p>
  <w:p w:rsidR="00380D83" w:rsidRPr="00E16882" w:rsidRDefault="00380D83" w:rsidP="00E1051B">
    <w:pPr>
      <w:pStyle w:val="Piedepgina"/>
      <w:spacing w:after="480"/>
      <w:rPr>
        <w:szCs w:val="16"/>
      </w:rPr>
    </w:pPr>
  </w:p>
  <w:p w:rsidR="00380D83" w:rsidRDefault="00380D83" w:rsidP="00E1051B">
    <w:pPr>
      <w:pStyle w:val="Piedepgina"/>
    </w:pPr>
  </w:p>
  <w:p w:rsidR="00380D83" w:rsidRDefault="00380D83" w:rsidP="00E1051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FD5" w:rsidRDefault="00771FD5">
      <w:r>
        <w:separator/>
      </w:r>
    </w:p>
  </w:footnote>
  <w:footnote w:type="continuationSeparator" w:id="0">
    <w:p w:rsidR="00771FD5" w:rsidRDefault="00771F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5"/>
      <w:gridCol w:w="2693"/>
      <w:gridCol w:w="2267"/>
    </w:tblGrid>
    <w:tr w:rsidR="00380D83">
      <w:trPr>
        <w:cantSplit/>
        <w:trHeight w:val="424"/>
      </w:trPr>
      <w:tc>
        <w:tcPr>
          <w:tcW w:w="3545" w:type="dxa"/>
          <w:tcBorders>
            <w:top w:val="single" w:sz="2" w:space="0" w:color="FFFFFF"/>
            <w:left w:val="single" w:sz="2" w:space="0" w:color="FFFFFF"/>
            <w:bottom w:val="single" w:sz="2" w:space="0" w:color="FFFFFF"/>
            <w:right w:val="single" w:sz="2" w:space="0" w:color="FFFFFF"/>
          </w:tcBorders>
          <w:shd w:val="clear" w:color="auto" w:fill="auto"/>
          <w:vAlign w:val="bottom"/>
        </w:tcPr>
        <w:p w:rsidR="00380D83" w:rsidRDefault="00380D83" w:rsidP="00431845">
          <w:pPr>
            <w:tabs>
              <w:tab w:val="left" w:pos="923"/>
            </w:tabs>
            <w:spacing w:before="20"/>
            <w:ind w:left="-70"/>
            <w:rPr>
              <w:sz w:val="16"/>
            </w:rPr>
          </w:pPr>
          <w:r w:rsidRPr="00ED50D4">
            <w:rPr>
              <w:b/>
              <w:color w:val="B0BFBF"/>
              <w:sz w:val="16"/>
            </w:rPr>
            <w:t>Cliente:</w:t>
          </w:r>
          <w:r>
            <w:rPr>
              <w:b/>
              <w:sz w:val="16"/>
            </w:rPr>
            <w:t xml:space="preserve">    </w:t>
          </w:r>
          <w:r w:rsidRPr="003D3038">
            <w:rPr>
              <w:sz w:val="16"/>
            </w:rPr>
            <w:t xml:space="preserve"> </w:t>
          </w:r>
          <w:sdt>
            <w:sdtPr>
              <w:rPr>
                <w:sz w:val="16"/>
              </w:rPr>
              <w:alias w:val="Cliente"/>
              <w:tag w:val="Cliente"/>
              <w:id w:val="18201239"/>
              <w:placeholder>
                <w:docPart w:val="C07EEF2E24A846ACA3407DE11D878A07"/>
              </w:placeholder>
              <w:dataBinding w:prefixMappings="xmlns:ns0='http://purl.org/dc/elements/1.1/' xmlns:ns1='http://schemas.openxmlformats.org/package/2006/metadata/core-properties' " w:xpath="/ns1:coreProperties[1]/ns1:keywords[1]" w:storeItemID="{6C3C8BC8-F283-45AE-878A-BAB7291924A1}"/>
              <w:text/>
            </w:sdtPr>
            <w:sdtEndPr/>
            <w:sdtContent>
              <w:r>
                <w:rPr>
                  <w:sz w:val="16"/>
                </w:rPr>
                <w:t>DNLCM</w:t>
              </w:r>
            </w:sdtContent>
          </w:sdt>
        </w:p>
      </w:tc>
      <w:tc>
        <w:tcPr>
          <w:tcW w:w="4960" w:type="dxa"/>
          <w:gridSpan w:val="2"/>
          <w:tcBorders>
            <w:top w:val="single" w:sz="2" w:space="0" w:color="FFFFFF"/>
            <w:left w:val="single" w:sz="2" w:space="0" w:color="FFFFFF"/>
            <w:bottom w:val="single" w:sz="2" w:space="0" w:color="FFFFFF"/>
            <w:right w:val="single" w:sz="2" w:space="0" w:color="FFFFFF"/>
          </w:tcBorders>
          <w:shd w:val="clear" w:color="auto" w:fill="auto"/>
          <w:vAlign w:val="bottom"/>
        </w:tcPr>
        <w:p w:rsidR="00380D83" w:rsidRDefault="00380D83" w:rsidP="00F60C8F">
          <w:pPr>
            <w:tabs>
              <w:tab w:val="left" w:pos="923"/>
            </w:tabs>
            <w:spacing w:line="264" w:lineRule="auto"/>
            <w:ind w:left="-70"/>
            <w:jc w:val="right"/>
            <w:rPr>
              <w:b/>
              <w:sz w:val="16"/>
            </w:rPr>
          </w:pPr>
          <w:r w:rsidRPr="00ED50D4">
            <w:rPr>
              <w:b/>
              <w:color w:val="B0BFBF"/>
              <w:sz w:val="16"/>
            </w:rPr>
            <w:t>Ref.:</w:t>
          </w:r>
          <w:r>
            <w:rPr>
              <w:b/>
              <w:sz w:val="16"/>
            </w:rPr>
            <w:t xml:space="preserve"> </w:t>
          </w:r>
          <w:fldSimple w:instr=" FILENAME  \* MERGEFORMAT ">
            <w:r w:rsidRPr="009A1A05">
              <w:rPr>
                <w:noProof/>
                <w:sz w:val="16"/>
              </w:rPr>
              <w:t>Documento1</w:t>
            </w:r>
          </w:fldSimple>
        </w:p>
      </w:tc>
    </w:tr>
    <w:tr w:rsidR="00380D83">
      <w:trPr>
        <w:cantSplit/>
        <w:trHeight w:val="20"/>
      </w:trPr>
      <w:tc>
        <w:tcPr>
          <w:tcW w:w="6238" w:type="dxa"/>
          <w:gridSpan w:val="2"/>
          <w:tcBorders>
            <w:top w:val="single" w:sz="2" w:space="0" w:color="FFFFFF"/>
            <w:left w:val="single" w:sz="2" w:space="0" w:color="FFFFFF"/>
            <w:bottom w:val="single" w:sz="2" w:space="0" w:color="FFFFFF"/>
            <w:right w:val="single" w:sz="2" w:space="0" w:color="FFFFFF"/>
          </w:tcBorders>
          <w:shd w:val="clear" w:color="auto" w:fill="auto"/>
        </w:tcPr>
        <w:p w:rsidR="00380D83" w:rsidRDefault="00380D83" w:rsidP="00431845">
          <w:pPr>
            <w:tabs>
              <w:tab w:val="left" w:pos="781"/>
              <w:tab w:val="left" w:pos="923"/>
            </w:tabs>
            <w:spacing w:before="20"/>
            <w:ind w:left="-70"/>
            <w:rPr>
              <w:sz w:val="16"/>
            </w:rPr>
          </w:pPr>
          <w:r w:rsidRPr="00ED50D4">
            <w:rPr>
              <w:b/>
              <w:color w:val="B0BFBF"/>
              <w:sz w:val="16"/>
            </w:rPr>
            <w:t>Proyecto</w:t>
          </w:r>
          <w:r w:rsidRPr="00ED50D4">
            <w:rPr>
              <w:color w:val="B0BFBF"/>
              <w:sz w:val="16"/>
            </w:rPr>
            <w:t>:</w:t>
          </w:r>
          <w:r>
            <w:rPr>
              <w:sz w:val="16"/>
            </w:rPr>
            <w:t xml:space="preserve">  </w:t>
          </w:r>
          <w:sdt>
            <w:sdtPr>
              <w:rPr>
                <w:sz w:val="16"/>
              </w:rPr>
              <w:alias w:val="Nombre Proyecto"/>
              <w:tag w:val="Nombre Proyecto"/>
              <w:id w:val="18201240"/>
              <w:placeholder>
                <w:docPart w:val="378469CA063047EA9A91D3CF1438EBA0"/>
              </w:placeholder>
              <w:dataBinding w:xpath="/root[1]/NomProy[1]" w:storeItemID="{BAB5BBDB-4C58-45FD-98FE-9CAC009E8869}"/>
              <w:text/>
            </w:sdtPr>
            <w:sdtEndPr/>
            <w:sdtContent>
              <w:r>
                <w:rPr>
                  <w:sz w:val="16"/>
                </w:rPr>
                <w:t>SILCAM</w:t>
              </w:r>
            </w:sdtContent>
          </w:sdt>
        </w:p>
      </w:tc>
      <w:tc>
        <w:tcPr>
          <w:tcW w:w="2267" w:type="dxa"/>
          <w:tcBorders>
            <w:top w:val="single" w:sz="2" w:space="0" w:color="FFFFFF"/>
            <w:left w:val="single" w:sz="2" w:space="0" w:color="FFFFFF"/>
            <w:bottom w:val="single" w:sz="2" w:space="0" w:color="FFFFFF"/>
            <w:right w:val="single" w:sz="2" w:space="0" w:color="FFFFFF"/>
          </w:tcBorders>
          <w:shd w:val="clear" w:color="auto" w:fill="auto"/>
        </w:tcPr>
        <w:p w:rsidR="00380D83" w:rsidRDefault="00380D83" w:rsidP="00431845">
          <w:pPr>
            <w:tabs>
              <w:tab w:val="left" w:pos="923"/>
            </w:tabs>
            <w:spacing w:line="264" w:lineRule="auto"/>
            <w:jc w:val="right"/>
            <w:rPr>
              <w:b/>
              <w:sz w:val="16"/>
            </w:rPr>
          </w:pPr>
          <w:r w:rsidRPr="00ED50D4">
            <w:rPr>
              <w:b/>
              <w:color w:val="B0BFBF"/>
              <w:sz w:val="16"/>
            </w:rPr>
            <w:t>Fecha:</w:t>
          </w:r>
          <w:r>
            <w:rPr>
              <w:b/>
              <w:color w:val="B0BFBF"/>
              <w:sz w:val="16"/>
            </w:rPr>
            <w:t xml:space="preserve"> </w:t>
          </w:r>
          <w:sdt>
            <w:sdtPr>
              <w:rPr>
                <w:sz w:val="16"/>
              </w:rPr>
              <w:alias w:val="Fecha"/>
              <w:tag w:val="Fecha"/>
              <w:id w:val="18201243"/>
              <w:placeholder>
                <w:docPart w:val="6DB9F5FA9DF04F3D988CC8598091439A"/>
              </w:placeholder>
              <w:dataBinding w:xpath="/root[1]/Fecha[1]" w:storeItemID="{BAB5BBDB-4C58-45FD-98FE-9CAC009E8869}"/>
              <w:date w:fullDate="2015-09-29T00:00:00Z">
                <w:dateFormat w:val="dd/MM/yyyy"/>
                <w:lid w:val="es-ES"/>
                <w:storeMappedDataAs w:val="dateTime"/>
                <w:calendar w:val="gregorian"/>
              </w:date>
            </w:sdtPr>
            <w:sdtEndPr/>
            <w:sdtContent>
              <w:r>
                <w:rPr>
                  <w:sz w:val="16"/>
                </w:rPr>
                <w:t>29/09/2015</w:t>
              </w:r>
            </w:sdtContent>
          </w:sdt>
        </w:p>
      </w:tc>
    </w:tr>
    <w:tr w:rsidR="00380D83" w:rsidRPr="00ED50D4">
      <w:trPr>
        <w:cantSplit/>
        <w:trHeight w:val="200"/>
      </w:trPr>
      <w:tc>
        <w:tcPr>
          <w:tcW w:w="6238" w:type="dxa"/>
          <w:gridSpan w:val="2"/>
          <w:tcBorders>
            <w:top w:val="single" w:sz="2" w:space="0" w:color="FFFFFF"/>
            <w:left w:val="single" w:sz="2" w:space="0" w:color="FFFFFF"/>
            <w:bottom w:val="single" w:sz="8" w:space="0" w:color="00A6D6"/>
            <w:right w:val="single" w:sz="2" w:space="0" w:color="FFFFFF"/>
          </w:tcBorders>
          <w:shd w:val="clear" w:color="auto" w:fill="auto"/>
        </w:tcPr>
        <w:p w:rsidR="00380D83" w:rsidRDefault="00380D83" w:rsidP="00F60C8F">
          <w:pPr>
            <w:tabs>
              <w:tab w:val="left" w:pos="923"/>
            </w:tabs>
            <w:spacing w:before="20" w:after="40"/>
            <w:ind w:left="-70"/>
            <w:rPr>
              <w:b/>
              <w:sz w:val="16"/>
            </w:rPr>
          </w:pPr>
          <w:r w:rsidRPr="00ED50D4">
            <w:rPr>
              <w:b/>
              <w:color w:val="B0BFBF"/>
              <w:sz w:val="16"/>
            </w:rPr>
            <w:t>Autores</w:t>
          </w:r>
          <w:r w:rsidRPr="003C6B50">
            <w:rPr>
              <w:sz w:val="16"/>
            </w:rPr>
            <w:t>:</w:t>
          </w:r>
          <w:r>
            <w:rPr>
              <w:sz w:val="16"/>
            </w:rPr>
            <w:t xml:space="preserve">    </w:t>
          </w:r>
          <w:sdt>
            <w:sdtPr>
              <w:rPr>
                <w:sz w:val="16"/>
              </w:rPr>
              <w:alias w:val="Autor"/>
              <w:tag w:val="Autor"/>
              <w:id w:val="18201241"/>
              <w:placeholder>
                <w:docPart w:val="B72A24DF43AA4E14BF1F052B71021FE5"/>
              </w:placeholder>
              <w:dataBinding w:prefixMappings="xmlns:ns0='http://purl.org/dc/elements/1.1/' xmlns:ns1='http://schemas.openxmlformats.org/package/2006/metadata/core-properties' " w:xpath="/ns1:coreProperties[1]/ns0:creator[1]" w:storeItemID="{6C3C8BC8-F283-45AE-878A-BAB7291924A1}"/>
              <w:text/>
            </w:sdtPr>
            <w:sdtEndPr/>
            <w:sdtContent>
              <w:r>
                <w:rPr>
                  <w:sz w:val="16"/>
                </w:rPr>
                <w:t>Luis Cubillo Serantes</w:t>
              </w:r>
            </w:sdtContent>
          </w:sdt>
          <w:r>
            <w:rPr>
              <w:sz w:val="16"/>
            </w:rPr>
            <w:t xml:space="preserve">, </w:t>
          </w:r>
          <w:sdt>
            <w:sdtPr>
              <w:rPr>
                <w:sz w:val="16"/>
              </w:rPr>
              <w:alias w:val="Autor2"/>
              <w:tag w:val="Autor2"/>
              <w:id w:val="18201242"/>
              <w:placeholder>
                <w:docPart w:val="DF82E2A5C8074EB38511B5BEE8352D3C"/>
              </w:placeholder>
              <w:showingPlcHdr/>
              <w:dataBinding w:xpath="/root[1]/Autor2[1]" w:storeItemID="{BAB5BBDB-4C58-45FD-98FE-9CAC009E8869}"/>
              <w:text/>
            </w:sdtPr>
            <w:sdtEndPr/>
            <w:sdtContent>
              <w:r>
                <w:rPr>
                  <w:rStyle w:val="Textodelmarcadordeposicin"/>
                </w:rPr>
                <w:t>Autor 2</w:t>
              </w:r>
            </w:sdtContent>
          </w:sdt>
        </w:p>
      </w:tc>
      <w:tc>
        <w:tcPr>
          <w:tcW w:w="2267" w:type="dxa"/>
          <w:tcBorders>
            <w:top w:val="single" w:sz="2" w:space="0" w:color="FFFFFF"/>
            <w:left w:val="single" w:sz="2" w:space="0" w:color="FFFFFF"/>
            <w:bottom w:val="single" w:sz="8" w:space="0" w:color="00A6D6"/>
            <w:right w:val="single" w:sz="2" w:space="0" w:color="FFFFFF"/>
          </w:tcBorders>
          <w:shd w:val="clear" w:color="auto" w:fill="auto"/>
        </w:tcPr>
        <w:p w:rsidR="00380D83" w:rsidRPr="00ED50D4" w:rsidRDefault="00380D83" w:rsidP="00431845">
          <w:pPr>
            <w:tabs>
              <w:tab w:val="left" w:pos="923"/>
            </w:tabs>
            <w:spacing w:after="40" w:line="264" w:lineRule="auto"/>
            <w:jc w:val="right"/>
            <w:rPr>
              <w:sz w:val="16"/>
            </w:rPr>
          </w:pPr>
          <w:r w:rsidRPr="00ED50D4">
            <w:rPr>
              <w:b/>
              <w:color w:val="B0BFBF"/>
              <w:sz w:val="16"/>
            </w:rPr>
            <w:t>Estado</w:t>
          </w:r>
          <w:r w:rsidRPr="00ED50D4">
            <w:rPr>
              <w:color w:val="B0BFBF"/>
              <w:sz w:val="16"/>
            </w:rPr>
            <w:t>:</w:t>
          </w:r>
          <w:r w:rsidRPr="00ED50D4">
            <w:rPr>
              <w:sz w:val="16"/>
            </w:rPr>
            <w:t xml:space="preserve"> </w:t>
          </w:r>
          <w:sdt>
            <w:sdtPr>
              <w:rPr>
                <w:sz w:val="16"/>
              </w:rPr>
              <w:alias w:val="Estado"/>
              <w:tag w:val="Estado"/>
              <w:id w:val="18201244"/>
              <w:placeholder>
                <w:docPart w:val="5F997874E398452D83AD779082A0458D"/>
              </w:placeholder>
              <w:dataBinding w:xpath="/root[1]/Estado[1]" w:storeItemID="{BAB5BBDB-4C58-45FD-98FE-9CAC009E8869}"/>
              <w:comboBox w:lastValue="Borrador">
                <w:listItem w:displayText="Borrador" w:value="Borrador"/>
                <w:listItem w:displayText="Aprobado" w:value="Aprobado"/>
                <w:listItem w:displayText="Entregado" w:value="Entregado"/>
              </w:comboBox>
            </w:sdtPr>
            <w:sdtEndPr/>
            <w:sdtContent>
              <w:r>
                <w:rPr>
                  <w:sz w:val="16"/>
                </w:rPr>
                <w:t>Borrador</w:t>
              </w:r>
            </w:sdtContent>
          </w:sdt>
        </w:p>
      </w:tc>
    </w:tr>
    <w:tr w:rsidR="00380D83">
      <w:trPr>
        <w:cantSplit/>
        <w:trHeight w:val="20"/>
      </w:trPr>
      <w:sdt>
        <w:sdtPr>
          <w:rPr>
            <w:color w:val="808080"/>
            <w:sz w:val="24"/>
            <w:szCs w:val="24"/>
          </w:rPr>
          <w:alias w:val="Título"/>
          <w:tag w:val="Título"/>
          <w:id w:val="35701205"/>
          <w:placeholder>
            <w:docPart w:val="1FC56124E3FA41F6A9F5B9E559A17C1D"/>
          </w:placeholder>
          <w:dataBinding w:prefixMappings="xmlns:ns0='http://purl.org/dc/elements/1.1/' xmlns:ns1='http://schemas.openxmlformats.org/package/2006/metadata/core-properties' " w:xpath="/ns1:coreProperties[1]/ns0:title[1]" w:storeItemID="{6C3C8BC8-F283-45AE-878A-BAB7291924A1}"/>
          <w:text/>
        </w:sdtPr>
        <w:sdtEndPr/>
        <w:sdtContent>
          <w:tc>
            <w:tcPr>
              <w:tcW w:w="8505" w:type="dxa"/>
              <w:gridSpan w:val="3"/>
              <w:tcBorders>
                <w:top w:val="single" w:sz="8" w:space="0" w:color="00A6D6"/>
                <w:left w:val="single" w:sz="2" w:space="0" w:color="FFFFFF"/>
                <w:bottom w:val="single" w:sz="2" w:space="0" w:color="FFFFFF"/>
                <w:right w:val="single" w:sz="2" w:space="0" w:color="FFFFFF"/>
              </w:tcBorders>
              <w:shd w:val="clear" w:color="auto" w:fill="auto"/>
            </w:tcPr>
            <w:p w:rsidR="00380D83" w:rsidRPr="00ED50D4" w:rsidRDefault="00380D83" w:rsidP="00F60C8F">
              <w:pPr>
                <w:spacing w:before="20" w:after="40"/>
                <w:ind w:left="-70"/>
                <w:rPr>
                  <w:sz w:val="24"/>
                  <w:szCs w:val="24"/>
                </w:rPr>
              </w:pPr>
              <w:r>
                <w:rPr>
                  <w:color w:val="808080"/>
                  <w:sz w:val="24"/>
                  <w:szCs w:val="24"/>
                </w:rPr>
                <w:t>Definición de plazos para tareas en Bonita</w:t>
              </w:r>
            </w:p>
          </w:tc>
        </w:sdtContent>
      </w:sdt>
    </w:tr>
  </w:tbl>
  <w:p w:rsidR="00380D83" w:rsidRPr="004205A3" w:rsidRDefault="00380D83" w:rsidP="00937C46">
    <w:pPr>
      <w:pStyle w:val="Encabezado"/>
      <w:tabs>
        <w:tab w:val="left" w:pos="63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5"/>
      <w:gridCol w:w="2693"/>
      <w:gridCol w:w="2267"/>
    </w:tblGrid>
    <w:tr w:rsidR="00380D83">
      <w:trPr>
        <w:cantSplit/>
        <w:trHeight w:val="424"/>
      </w:trPr>
      <w:tc>
        <w:tcPr>
          <w:tcW w:w="3545" w:type="dxa"/>
          <w:tcBorders>
            <w:top w:val="single" w:sz="2" w:space="0" w:color="FFFFFF"/>
            <w:left w:val="single" w:sz="2" w:space="0" w:color="FFFFFF"/>
            <w:bottom w:val="single" w:sz="2" w:space="0" w:color="FFFFFF"/>
            <w:right w:val="single" w:sz="2" w:space="0" w:color="FFFFFF"/>
          </w:tcBorders>
          <w:shd w:val="clear" w:color="auto" w:fill="auto"/>
          <w:vAlign w:val="bottom"/>
        </w:tcPr>
        <w:p w:rsidR="00380D83" w:rsidRDefault="00380D83" w:rsidP="009312AD">
          <w:pPr>
            <w:tabs>
              <w:tab w:val="left" w:pos="923"/>
            </w:tabs>
            <w:spacing w:before="20"/>
            <w:ind w:left="-70"/>
            <w:rPr>
              <w:sz w:val="16"/>
            </w:rPr>
          </w:pPr>
          <w:r w:rsidRPr="00ED50D4">
            <w:rPr>
              <w:b/>
              <w:color w:val="B0BFBF"/>
              <w:sz w:val="16"/>
            </w:rPr>
            <w:t>Cliente:</w:t>
          </w:r>
          <w:r w:rsidRPr="00460729">
            <w:rPr>
              <w:sz w:val="16"/>
            </w:rPr>
            <w:t xml:space="preserve">     </w:t>
          </w:r>
          <w:sdt>
            <w:sdtPr>
              <w:rPr>
                <w:sz w:val="16"/>
              </w:rPr>
              <w:alias w:val="Cliente"/>
              <w:tag w:val="Cliente"/>
              <w:id w:val="18201215"/>
              <w:placeholder>
                <w:docPart w:val="1972F9EBB4AB4B2E9E28AE78FF7B3640"/>
              </w:placeholder>
              <w:dataBinding w:prefixMappings="xmlns:ns0='http://purl.org/dc/elements/1.1/' xmlns:ns1='http://schemas.openxmlformats.org/package/2006/metadata/core-properties' " w:xpath="/ns1:coreProperties[1]/ns1:keywords[1]" w:storeItemID="{6C3C8BC8-F283-45AE-878A-BAB7291924A1}"/>
              <w:text/>
            </w:sdtPr>
            <w:sdtEndPr/>
            <w:sdtContent>
              <w:r>
                <w:rPr>
                  <w:sz w:val="16"/>
                </w:rPr>
                <w:t>DNLCM</w:t>
              </w:r>
            </w:sdtContent>
          </w:sdt>
        </w:p>
      </w:tc>
      <w:tc>
        <w:tcPr>
          <w:tcW w:w="4960" w:type="dxa"/>
          <w:gridSpan w:val="2"/>
          <w:tcBorders>
            <w:top w:val="single" w:sz="2" w:space="0" w:color="FFFFFF"/>
            <w:left w:val="single" w:sz="2" w:space="0" w:color="FFFFFF"/>
            <w:bottom w:val="single" w:sz="2" w:space="0" w:color="FFFFFF"/>
            <w:right w:val="single" w:sz="2" w:space="0" w:color="FFFFFF"/>
          </w:tcBorders>
          <w:shd w:val="clear" w:color="auto" w:fill="auto"/>
          <w:vAlign w:val="bottom"/>
        </w:tcPr>
        <w:p w:rsidR="00380D83" w:rsidRDefault="00380D83" w:rsidP="00F53BD2">
          <w:pPr>
            <w:tabs>
              <w:tab w:val="left" w:pos="923"/>
            </w:tabs>
            <w:spacing w:line="264" w:lineRule="auto"/>
            <w:ind w:left="-70"/>
            <w:jc w:val="right"/>
            <w:rPr>
              <w:b/>
              <w:sz w:val="16"/>
            </w:rPr>
          </w:pPr>
          <w:r w:rsidRPr="00ED50D4">
            <w:rPr>
              <w:b/>
              <w:color w:val="B0BFBF"/>
              <w:sz w:val="16"/>
            </w:rPr>
            <w:t>Ref.:</w:t>
          </w:r>
          <w:r>
            <w:rPr>
              <w:b/>
              <w:sz w:val="16"/>
            </w:rPr>
            <w:t xml:space="preserve"> </w:t>
          </w:r>
          <w:fldSimple w:instr=" FILENAME  \* MERGEFORMAT ">
            <w:r>
              <w:rPr>
                <w:noProof/>
                <w:sz w:val="16"/>
              </w:rPr>
              <w:t xml:space="preserve">Plazos </w:t>
            </w:r>
            <w:r>
              <w:rPr>
                <w:noProof/>
              </w:rPr>
              <w:t>y temporizadores.docx</w:t>
            </w:r>
          </w:fldSimple>
        </w:p>
      </w:tc>
    </w:tr>
    <w:tr w:rsidR="00380D83">
      <w:trPr>
        <w:cantSplit/>
        <w:trHeight w:val="20"/>
      </w:trPr>
      <w:tc>
        <w:tcPr>
          <w:tcW w:w="6238" w:type="dxa"/>
          <w:gridSpan w:val="2"/>
          <w:tcBorders>
            <w:top w:val="single" w:sz="2" w:space="0" w:color="FFFFFF"/>
            <w:left w:val="single" w:sz="2" w:space="0" w:color="FFFFFF"/>
            <w:bottom w:val="single" w:sz="2" w:space="0" w:color="FFFFFF"/>
            <w:right w:val="single" w:sz="2" w:space="0" w:color="FFFFFF"/>
          </w:tcBorders>
          <w:shd w:val="clear" w:color="auto" w:fill="auto"/>
        </w:tcPr>
        <w:p w:rsidR="00380D83" w:rsidRDefault="00380D83" w:rsidP="009312AD">
          <w:pPr>
            <w:tabs>
              <w:tab w:val="left" w:pos="781"/>
              <w:tab w:val="left" w:pos="923"/>
            </w:tabs>
            <w:spacing w:before="20"/>
            <w:ind w:left="-70"/>
            <w:rPr>
              <w:sz w:val="16"/>
            </w:rPr>
          </w:pPr>
          <w:r w:rsidRPr="00ED50D4">
            <w:rPr>
              <w:b/>
              <w:color w:val="B0BFBF"/>
              <w:sz w:val="16"/>
            </w:rPr>
            <w:t>Proyecto</w:t>
          </w:r>
          <w:r w:rsidRPr="00ED50D4">
            <w:rPr>
              <w:color w:val="B0BFBF"/>
              <w:sz w:val="16"/>
            </w:rPr>
            <w:t>:</w:t>
          </w:r>
          <w:r>
            <w:rPr>
              <w:sz w:val="16"/>
            </w:rPr>
            <w:t xml:space="preserve">  </w:t>
          </w:r>
          <w:sdt>
            <w:sdtPr>
              <w:rPr>
                <w:sz w:val="16"/>
              </w:rPr>
              <w:alias w:val="Nombre Proyecto"/>
              <w:tag w:val="Nombre Proyecto"/>
              <w:id w:val="18201218"/>
              <w:placeholder>
                <w:docPart w:val="130DA4C62C5A4E898444ACB082E8EDC6"/>
              </w:placeholder>
              <w:dataBinding w:xpath="/root[1]/NomProy[1]" w:storeItemID="{BAB5BBDB-4C58-45FD-98FE-9CAC009E8869}"/>
              <w:text/>
            </w:sdtPr>
            <w:sdtEndPr/>
            <w:sdtContent>
              <w:r>
                <w:rPr>
                  <w:sz w:val="16"/>
                </w:rPr>
                <w:t>SILCAM</w:t>
              </w:r>
            </w:sdtContent>
          </w:sdt>
        </w:p>
      </w:tc>
      <w:tc>
        <w:tcPr>
          <w:tcW w:w="2267" w:type="dxa"/>
          <w:tcBorders>
            <w:top w:val="single" w:sz="2" w:space="0" w:color="FFFFFF"/>
            <w:left w:val="single" w:sz="2" w:space="0" w:color="FFFFFF"/>
            <w:bottom w:val="single" w:sz="2" w:space="0" w:color="FFFFFF"/>
            <w:right w:val="single" w:sz="2" w:space="0" w:color="FFFFFF"/>
          </w:tcBorders>
          <w:shd w:val="clear" w:color="auto" w:fill="auto"/>
        </w:tcPr>
        <w:p w:rsidR="00380D83" w:rsidRDefault="00380D83" w:rsidP="00431845">
          <w:pPr>
            <w:tabs>
              <w:tab w:val="left" w:pos="923"/>
            </w:tabs>
            <w:spacing w:line="264" w:lineRule="auto"/>
            <w:jc w:val="right"/>
            <w:rPr>
              <w:b/>
              <w:sz w:val="16"/>
            </w:rPr>
          </w:pPr>
          <w:r w:rsidRPr="00ED50D4">
            <w:rPr>
              <w:b/>
              <w:color w:val="B0BFBF"/>
              <w:sz w:val="16"/>
            </w:rPr>
            <w:t>Fecha:</w:t>
          </w:r>
          <w:r>
            <w:rPr>
              <w:b/>
              <w:color w:val="B0BFBF"/>
              <w:sz w:val="16"/>
            </w:rPr>
            <w:t xml:space="preserve"> </w:t>
          </w:r>
          <w:sdt>
            <w:sdtPr>
              <w:rPr>
                <w:sz w:val="16"/>
              </w:rPr>
              <w:alias w:val="Fecha"/>
              <w:tag w:val="Fecha"/>
              <w:id w:val="18201226"/>
              <w:placeholder>
                <w:docPart w:val="D3856802BFF24F17B0D857E05053B009"/>
              </w:placeholder>
              <w:dataBinding w:xpath="/root[1]/Fecha[1]" w:storeItemID="{BAB5BBDB-4C58-45FD-98FE-9CAC009E8869}"/>
              <w:date w:fullDate="2015-09-29T00:00:00Z">
                <w:dateFormat w:val="dd/MM/yyyy"/>
                <w:lid w:val="es-ES"/>
                <w:storeMappedDataAs w:val="dateTime"/>
                <w:calendar w:val="gregorian"/>
              </w:date>
            </w:sdtPr>
            <w:sdtEndPr/>
            <w:sdtContent>
              <w:r>
                <w:rPr>
                  <w:sz w:val="16"/>
                </w:rPr>
                <w:t>29/09/2015</w:t>
              </w:r>
            </w:sdtContent>
          </w:sdt>
        </w:p>
      </w:tc>
    </w:tr>
    <w:tr w:rsidR="00380D83" w:rsidRPr="00ED50D4">
      <w:trPr>
        <w:cantSplit/>
        <w:trHeight w:val="200"/>
      </w:trPr>
      <w:tc>
        <w:tcPr>
          <w:tcW w:w="6238" w:type="dxa"/>
          <w:gridSpan w:val="2"/>
          <w:tcBorders>
            <w:top w:val="single" w:sz="2" w:space="0" w:color="FFFFFF"/>
            <w:left w:val="single" w:sz="2" w:space="0" w:color="FFFFFF"/>
            <w:bottom w:val="single" w:sz="8" w:space="0" w:color="00A6D6"/>
            <w:right w:val="single" w:sz="2" w:space="0" w:color="FFFFFF"/>
          </w:tcBorders>
          <w:shd w:val="clear" w:color="auto" w:fill="auto"/>
        </w:tcPr>
        <w:p w:rsidR="00380D83" w:rsidRDefault="00380D83" w:rsidP="00F53BD2">
          <w:pPr>
            <w:tabs>
              <w:tab w:val="left" w:pos="923"/>
            </w:tabs>
            <w:spacing w:before="20" w:after="40"/>
            <w:ind w:left="-70"/>
            <w:rPr>
              <w:b/>
              <w:sz w:val="16"/>
            </w:rPr>
          </w:pPr>
          <w:r w:rsidRPr="00ED50D4">
            <w:rPr>
              <w:b/>
              <w:color w:val="B0BFBF"/>
              <w:sz w:val="16"/>
            </w:rPr>
            <w:t>Autores</w:t>
          </w:r>
          <w:r w:rsidRPr="003C6B50">
            <w:rPr>
              <w:sz w:val="16"/>
            </w:rPr>
            <w:t>:</w:t>
          </w:r>
          <w:r>
            <w:rPr>
              <w:sz w:val="16"/>
            </w:rPr>
            <w:t xml:space="preserve">    </w:t>
          </w:r>
          <w:sdt>
            <w:sdtPr>
              <w:rPr>
                <w:sz w:val="16"/>
              </w:rPr>
              <w:alias w:val="Autor"/>
              <w:tag w:val="Autor"/>
              <w:id w:val="18201222"/>
              <w:placeholder>
                <w:docPart w:val="35D1B1EDFB204847B7BB929154A91DF8"/>
              </w:placeholder>
              <w:dataBinding w:prefixMappings="xmlns:ns0='http://purl.org/dc/elements/1.1/' xmlns:ns1='http://schemas.openxmlformats.org/package/2006/metadata/core-properties' " w:xpath="/ns1:coreProperties[1]/ns0:creator[1]" w:storeItemID="{6C3C8BC8-F283-45AE-878A-BAB7291924A1}"/>
              <w:text/>
            </w:sdtPr>
            <w:sdtEndPr/>
            <w:sdtContent>
              <w:r>
                <w:rPr>
                  <w:sz w:val="16"/>
                </w:rPr>
                <w:t>Luis Cubillo Serantes</w:t>
              </w:r>
            </w:sdtContent>
          </w:sdt>
        </w:p>
      </w:tc>
      <w:tc>
        <w:tcPr>
          <w:tcW w:w="2267" w:type="dxa"/>
          <w:tcBorders>
            <w:top w:val="single" w:sz="2" w:space="0" w:color="FFFFFF"/>
            <w:left w:val="single" w:sz="2" w:space="0" w:color="FFFFFF"/>
            <w:bottom w:val="single" w:sz="8" w:space="0" w:color="00A6D6"/>
            <w:right w:val="single" w:sz="2" w:space="0" w:color="FFFFFF"/>
          </w:tcBorders>
          <w:shd w:val="clear" w:color="auto" w:fill="auto"/>
        </w:tcPr>
        <w:p w:rsidR="00380D83" w:rsidRPr="00ED50D4" w:rsidRDefault="00380D83" w:rsidP="00EA0EA1">
          <w:pPr>
            <w:tabs>
              <w:tab w:val="left" w:pos="923"/>
            </w:tabs>
            <w:spacing w:after="40" w:line="264" w:lineRule="auto"/>
            <w:jc w:val="right"/>
            <w:rPr>
              <w:sz w:val="16"/>
            </w:rPr>
          </w:pPr>
          <w:r w:rsidRPr="00ED50D4">
            <w:rPr>
              <w:b/>
              <w:color w:val="B0BFBF"/>
              <w:sz w:val="16"/>
            </w:rPr>
            <w:t>Estado</w:t>
          </w:r>
          <w:r w:rsidRPr="00ED50D4">
            <w:rPr>
              <w:color w:val="B0BFBF"/>
              <w:sz w:val="16"/>
            </w:rPr>
            <w:t>:</w:t>
          </w:r>
          <w:r w:rsidRPr="00ED50D4">
            <w:rPr>
              <w:sz w:val="16"/>
            </w:rPr>
            <w:t xml:space="preserve"> </w:t>
          </w:r>
          <w:sdt>
            <w:sdtPr>
              <w:rPr>
                <w:sz w:val="16"/>
              </w:rPr>
              <w:alias w:val="Estado"/>
              <w:tag w:val="Estado"/>
              <w:id w:val="18201230"/>
              <w:placeholder>
                <w:docPart w:val="15AB0376FBD249AF8AA7AD8DA5206B3B"/>
              </w:placeholder>
              <w:dataBinding w:xpath="/root[1]/Estado[1]" w:storeItemID="{BAB5BBDB-4C58-45FD-98FE-9CAC009E8869}"/>
              <w:comboBox w:lastValue="Borrador">
                <w:listItem w:displayText="Borrador" w:value="Borrador"/>
                <w:listItem w:displayText="Aprobado" w:value="Aprobado"/>
                <w:listItem w:displayText="Entregado" w:value="Entregado"/>
              </w:comboBox>
            </w:sdtPr>
            <w:sdtEndPr/>
            <w:sdtContent>
              <w:r>
                <w:rPr>
                  <w:sz w:val="16"/>
                </w:rPr>
                <w:t>Borrador</w:t>
              </w:r>
            </w:sdtContent>
          </w:sdt>
        </w:p>
      </w:tc>
    </w:tr>
    <w:tr w:rsidR="00380D83">
      <w:trPr>
        <w:cantSplit/>
        <w:trHeight w:val="20"/>
      </w:trPr>
      <w:sdt>
        <w:sdtPr>
          <w:rPr>
            <w:color w:val="808080"/>
            <w:sz w:val="24"/>
            <w:szCs w:val="24"/>
          </w:rPr>
          <w:alias w:val="Título"/>
          <w:tag w:val="Título"/>
          <w:id w:val="18201233"/>
          <w:placeholder>
            <w:docPart w:val="115FB40C25A7463E8ADFF7F308184458"/>
          </w:placeholder>
          <w:dataBinding w:prefixMappings="xmlns:ns0='http://purl.org/dc/elements/1.1/' xmlns:ns1='http://schemas.openxmlformats.org/package/2006/metadata/core-properties' " w:xpath="/ns1:coreProperties[1]/ns0:title[1]" w:storeItemID="{6C3C8BC8-F283-45AE-878A-BAB7291924A1}"/>
          <w:text/>
        </w:sdtPr>
        <w:sdtEndPr/>
        <w:sdtContent>
          <w:tc>
            <w:tcPr>
              <w:tcW w:w="8505" w:type="dxa"/>
              <w:gridSpan w:val="3"/>
              <w:tcBorders>
                <w:top w:val="single" w:sz="8" w:space="0" w:color="00A6D6"/>
                <w:left w:val="single" w:sz="2" w:space="0" w:color="FFFFFF"/>
                <w:bottom w:val="single" w:sz="2" w:space="0" w:color="FFFFFF"/>
                <w:right w:val="single" w:sz="2" w:space="0" w:color="FFFFFF"/>
              </w:tcBorders>
              <w:shd w:val="clear" w:color="auto" w:fill="auto"/>
            </w:tcPr>
            <w:p w:rsidR="00380D83" w:rsidRPr="00ED50D4" w:rsidRDefault="00380D83" w:rsidP="00CF4BEA">
              <w:pPr>
                <w:spacing w:before="20" w:after="40"/>
                <w:ind w:left="-70"/>
                <w:rPr>
                  <w:sz w:val="24"/>
                  <w:szCs w:val="24"/>
                </w:rPr>
              </w:pPr>
              <w:r>
                <w:rPr>
                  <w:color w:val="808080"/>
                  <w:sz w:val="24"/>
                  <w:szCs w:val="24"/>
                </w:rPr>
                <w:t>Definición de plazos para tareas en Bonita</w:t>
              </w:r>
            </w:p>
          </w:tc>
        </w:sdtContent>
      </w:sdt>
    </w:tr>
  </w:tbl>
  <w:p w:rsidR="00380D83" w:rsidRPr="004205A3" w:rsidRDefault="00380D83" w:rsidP="00DF5C85">
    <w:pPr>
      <w:pStyle w:val="Encabezado"/>
      <w:tabs>
        <w:tab w:val="left" w:pos="63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D83" w:rsidRPr="00700591" w:rsidRDefault="00771FD5" w:rsidP="00300A0D">
    <w:pPr>
      <w:pStyle w:val="Fechaportada"/>
    </w:pPr>
    <w:sdt>
      <w:sdtPr>
        <w:alias w:val="Fecha"/>
        <w:tag w:val="Fecha"/>
        <w:id w:val="18201204"/>
        <w:placeholder>
          <w:docPart w:val="AC8133D690A449B1B5431617A452750B"/>
        </w:placeholder>
        <w:dataBinding w:xpath="/root[1]/Fecha[1]" w:storeItemID="{BAB5BBDB-4C58-45FD-98FE-9CAC009E8869}"/>
        <w:date w:fullDate="2015-09-29T00:00:00Z">
          <w:dateFormat w:val="dd/MM/yyyy"/>
          <w:lid w:val="es-ES"/>
          <w:storeMappedDataAs w:val="dateTime"/>
          <w:calendar w:val="gregorian"/>
        </w:date>
      </w:sdtPr>
      <w:sdtEndPr/>
      <w:sdtContent>
        <w:r w:rsidR="00380D83">
          <w:t>29/09/2015</w:t>
        </w:r>
      </w:sdtContent>
    </w:sdt>
    <w:r w:rsidR="00380D83">
      <w:t xml:space="preserve"> </w:t>
    </w:r>
  </w:p>
  <w:p w:rsidR="00380D83" w:rsidRDefault="00380D83" w:rsidP="00C56CFD">
    <w:pPr>
      <w:pStyle w:val="Encabezado"/>
    </w:pPr>
    <w:r>
      <w:rPr>
        <w:noProof/>
        <w:color w:val="00A6D6"/>
      </w:rPr>
      <w:drawing>
        <wp:anchor distT="0" distB="0" distL="114300" distR="114300" simplePos="0" relativeHeight="251659776" behindDoc="1" locked="0" layoutInCell="1" allowOverlap="1">
          <wp:simplePos x="0" y="0"/>
          <wp:positionH relativeFrom="page">
            <wp:posOffset>1600200</wp:posOffset>
          </wp:positionH>
          <wp:positionV relativeFrom="page">
            <wp:posOffset>3047365</wp:posOffset>
          </wp:positionV>
          <wp:extent cx="5353050" cy="7067550"/>
          <wp:effectExtent l="19050" t="0" r="0" b="0"/>
          <wp:wrapNone/>
          <wp:docPr id="43" name="Imagen 43" descr="mano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noportada"/>
                  <pic:cNvPicPr>
                    <a:picLocks noChangeAspect="1" noChangeArrowheads="1"/>
                  </pic:cNvPicPr>
                </pic:nvPicPr>
                <pic:blipFill>
                  <a:blip r:embed="rId1"/>
                  <a:srcRect/>
                  <a:stretch>
                    <a:fillRect/>
                  </a:stretch>
                </pic:blipFill>
                <pic:spPr bwMode="auto">
                  <a:xfrm>
                    <a:off x="0" y="0"/>
                    <a:ext cx="5353050" cy="7067550"/>
                  </a:xfrm>
                  <a:prstGeom prst="rect">
                    <a:avLst/>
                  </a:prstGeom>
                  <a:noFill/>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5"/>
      <w:gridCol w:w="2693"/>
      <w:gridCol w:w="2267"/>
    </w:tblGrid>
    <w:tr w:rsidR="00380D83">
      <w:trPr>
        <w:cantSplit/>
        <w:trHeight w:val="424"/>
      </w:trPr>
      <w:tc>
        <w:tcPr>
          <w:tcW w:w="3545" w:type="dxa"/>
          <w:tcBorders>
            <w:top w:val="single" w:sz="2" w:space="0" w:color="FFFFFF"/>
            <w:left w:val="single" w:sz="2" w:space="0" w:color="FFFFFF"/>
            <w:bottom w:val="single" w:sz="2" w:space="0" w:color="FFFFFF"/>
            <w:right w:val="single" w:sz="2" w:space="0" w:color="FFFFFF"/>
          </w:tcBorders>
          <w:shd w:val="clear" w:color="auto" w:fill="auto"/>
          <w:vAlign w:val="bottom"/>
        </w:tcPr>
        <w:p w:rsidR="00380D83" w:rsidRDefault="00380D83" w:rsidP="00B12F4F">
          <w:pPr>
            <w:tabs>
              <w:tab w:val="left" w:pos="923"/>
            </w:tabs>
            <w:spacing w:before="20"/>
            <w:ind w:left="-70"/>
            <w:rPr>
              <w:sz w:val="16"/>
            </w:rPr>
          </w:pPr>
          <w:r w:rsidRPr="00ED50D4">
            <w:rPr>
              <w:b/>
              <w:color w:val="B0BFBF"/>
              <w:sz w:val="16"/>
            </w:rPr>
            <w:t>Cliente:</w:t>
          </w:r>
          <w:r>
            <w:rPr>
              <w:b/>
              <w:sz w:val="16"/>
            </w:rPr>
            <w:t xml:space="preserve">     </w:t>
          </w:r>
          <w:r w:rsidRPr="003C6B50">
            <w:rPr>
              <w:sz w:val="16"/>
            </w:rPr>
            <w:fldChar w:fldCharType="begin"/>
          </w:r>
          <w:r w:rsidRPr="003C6B50">
            <w:rPr>
              <w:sz w:val="16"/>
            </w:rPr>
            <w:instrText xml:space="preserve"> DOCVARIABLE "VClientName" \* MERGEFORMAT </w:instrText>
          </w:r>
          <w:r w:rsidRPr="003C6B50">
            <w:rPr>
              <w:sz w:val="16"/>
            </w:rPr>
            <w:fldChar w:fldCharType="end"/>
          </w:r>
        </w:p>
      </w:tc>
      <w:tc>
        <w:tcPr>
          <w:tcW w:w="4960" w:type="dxa"/>
          <w:gridSpan w:val="2"/>
          <w:tcBorders>
            <w:top w:val="single" w:sz="2" w:space="0" w:color="FFFFFF"/>
            <w:left w:val="single" w:sz="2" w:space="0" w:color="FFFFFF"/>
            <w:bottom w:val="single" w:sz="2" w:space="0" w:color="FFFFFF"/>
            <w:right w:val="single" w:sz="2" w:space="0" w:color="FFFFFF"/>
          </w:tcBorders>
          <w:shd w:val="clear" w:color="auto" w:fill="auto"/>
          <w:vAlign w:val="bottom"/>
        </w:tcPr>
        <w:p w:rsidR="00380D83" w:rsidRDefault="00380D83" w:rsidP="00B12F4F">
          <w:pPr>
            <w:tabs>
              <w:tab w:val="left" w:pos="923"/>
            </w:tabs>
            <w:spacing w:line="264" w:lineRule="auto"/>
            <w:ind w:left="-70"/>
            <w:jc w:val="right"/>
            <w:rPr>
              <w:b/>
              <w:sz w:val="16"/>
            </w:rPr>
          </w:pPr>
          <w:r w:rsidRPr="00ED50D4">
            <w:rPr>
              <w:b/>
              <w:color w:val="B0BFBF"/>
              <w:sz w:val="16"/>
            </w:rPr>
            <w:t>Ref.:</w:t>
          </w:r>
          <w:r>
            <w:rPr>
              <w:b/>
              <w:sz w:val="16"/>
            </w:rPr>
            <w:t xml:space="preserve"> </w:t>
          </w:r>
          <w:fldSimple w:instr=" FILENAME  \* MERGEFORMAT ">
            <w:r w:rsidRPr="009A1A05">
              <w:rPr>
                <w:noProof/>
                <w:sz w:val="16"/>
              </w:rPr>
              <w:t>Documento1</w:t>
            </w:r>
          </w:fldSimple>
        </w:p>
      </w:tc>
    </w:tr>
    <w:tr w:rsidR="00380D83">
      <w:trPr>
        <w:cantSplit/>
        <w:trHeight w:val="20"/>
      </w:trPr>
      <w:tc>
        <w:tcPr>
          <w:tcW w:w="6238" w:type="dxa"/>
          <w:gridSpan w:val="2"/>
          <w:tcBorders>
            <w:top w:val="single" w:sz="2" w:space="0" w:color="FFFFFF"/>
            <w:left w:val="single" w:sz="2" w:space="0" w:color="FFFFFF"/>
            <w:bottom w:val="single" w:sz="2" w:space="0" w:color="FFFFFF"/>
            <w:right w:val="single" w:sz="2" w:space="0" w:color="FFFFFF"/>
          </w:tcBorders>
          <w:shd w:val="clear" w:color="auto" w:fill="auto"/>
        </w:tcPr>
        <w:p w:rsidR="00380D83" w:rsidRDefault="00380D83" w:rsidP="00B12F4F">
          <w:pPr>
            <w:tabs>
              <w:tab w:val="left" w:pos="781"/>
              <w:tab w:val="left" w:pos="923"/>
            </w:tabs>
            <w:spacing w:before="20"/>
            <w:ind w:left="-70"/>
            <w:rPr>
              <w:sz w:val="16"/>
            </w:rPr>
          </w:pPr>
          <w:r w:rsidRPr="00ED50D4">
            <w:rPr>
              <w:b/>
              <w:color w:val="B0BFBF"/>
              <w:sz w:val="16"/>
            </w:rPr>
            <w:t>Proyecto</w:t>
          </w:r>
          <w:r w:rsidRPr="00ED50D4">
            <w:rPr>
              <w:color w:val="B0BFBF"/>
              <w:sz w:val="16"/>
            </w:rPr>
            <w:t>:</w:t>
          </w:r>
          <w:r>
            <w:rPr>
              <w:sz w:val="16"/>
            </w:rPr>
            <w:t xml:space="preserve">  </w:t>
          </w:r>
          <w:r w:rsidRPr="003C6B50">
            <w:rPr>
              <w:sz w:val="16"/>
            </w:rPr>
            <w:fldChar w:fldCharType="begin"/>
          </w:r>
          <w:r w:rsidRPr="003C6B50">
            <w:rPr>
              <w:sz w:val="16"/>
            </w:rPr>
            <w:instrText xml:space="preserve"> DOCVARIABLE "VProjectName" \* MERGEFORMAT </w:instrText>
          </w:r>
          <w:r w:rsidRPr="003C6B50">
            <w:rPr>
              <w:sz w:val="16"/>
            </w:rPr>
            <w:fldChar w:fldCharType="end"/>
          </w:r>
        </w:p>
      </w:tc>
      <w:tc>
        <w:tcPr>
          <w:tcW w:w="2267" w:type="dxa"/>
          <w:tcBorders>
            <w:top w:val="single" w:sz="2" w:space="0" w:color="FFFFFF"/>
            <w:left w:val="single" w:sz="2" w:space="0" w:color="FFFFFF"/>
            <w:bottom w:val="single" w:sz="2" w:space="0" w:color="FFFFFF"/>
            <w:right w:val="single" w:sz="2" w:space="0" w:color="FFFFFF"/>
          </w:tcBorders>
          <w:shd w:val="clear" w:color="auto" w:fill="auto"/>
        </w:tcPr>
        <w:p w:rsidR="00380D83" w:rsidRDefault="00380D83" w:rsidP="00B12F4F">
          <w:pPr>
            <w:tabs>
              <w:tab w:val="left" w:pos="923"/>
            </w:tabs>
            <w:spacing w:line="264" w:lineRule="auto"/>
            <w:jc w:val="right"/>
            <w:rPr>
              <w:b/>
              <w:sz w:val="16"/>
            </w:rPr>
          </w:pPr>
          <w:r w:rsidRPr="00ED50D4">
            <w:rPr>
              <w:b/>
              <w:color w:val="B0BFBF"/>
              <w:sz w:val="16"/>
            </w:rPr>
            <w:t>Fecha:</w:t>
          </w:r>
          <w:r>
            <w:rPr>
              <w:b/>
              <w:color w:val="B0BFBF"/>
              <w:sz w:val="16"/>
            </w:rPr>
            <w:t xml:space="preserve"> </w:t>
          </w:r>
          <w:r w:rsidRPr="003C6B50">
            <w:rPr>
              <w:sz w:val="16"/>
            </w:rPr>
            <w:fldChar w:fldCharType="begin"/>
          </w:r>
          <w:r w:rsidRPr="003C6B50">
            <w:rPr>
              <w:sz w:val="16"/>
            </w:rPr>
            <w:instrText xml:space="preserve"> DOCVARIABLE "VDocumentDate" \* MERGEFORMAT </w:instrText>
          </w:r>
          <w:r w:rsidRPr="003C6B50">
            <w:rPr>
              <w:sz w:val="16"/>
            </w:rPr>
            <w:fldChar w:fldCharType="end"/>
          </w:r>
        </w:p>
      </w:tc>
    </w:tr>
    <w:tr w:rsidR="00380D83" w:rsidRPr="00ED50D4">
      <w:trPr>
        <w:cantSplit/>
        <w:trHeight w:val="342"/>
      </w:trPr>
      <w:tc>
        <w:tcPr>
          <w:tcW w:w="6238" w:type="dxa"/>
          <w:gridSpan w:val="2"/>
          <w:tcBorders>
            <w:top w:val="single" w:sz="2" w:space="0" w:color="FFFFFF"/>
            <w:left w:val="single" w:sz="2" w:space="0" w:color="FFFFFF"/>
            <w:bottom w:val="single" w:sz="8" w:space="0" w:color="00A6D6"/>
            <w:right w:val="single" w:sz="2" w:space="0" w:color="FFFFFF"/>
          </w:tcBorders>
          <w:shd w:val="clear" w:color="auto" w:fill="auto"/>
        </w:tcPr>
        <w:p w:rsidR="00380D83" w:rsidRDefault="00380D83" w:rsidP="00B12F4F">
          <w:pPr>
            <w:tabs>
              <w:tab w:val="left" w:pos="923"/>
            </w:tabs>
            <w:spacing w:before="20"/>
            <w:ind w:left="-70"/>
            <w:rPr>
              <w:b/>
              <w:sz w:val="16"/>
            </w:rPr>
          </w:pPr>
          <w:r w:rsidRPr="00ED50D4">
            <w:rPr>
              <w:b/>
              <w:color w:val="B0BFBF"/>
              <w:sz w:val="16"/>
            </w:rPr>
            <w:t>Autores</w:t>
          </w:r>
          <w:r w:rsidRPr="003C6B50">
            <w:rPr>
              <w:sz w:val="16"/>
            </w:rPr>
            <w:t>:</w:t>
          </w:r>
          <w:r>
            <w:rPr>
              <w:sz w:val="16"/>
            </w:rPr>
            <w:t xml:space="preserve">    </w:t>
          </w:r>
          <w:r w:rsidRPr="003C6B50">
            <w:rPr>
              <w:sz w:val="16"/>
            </w:rPr>
            <w:fldChar w:fldCharType="begin"/>
          </w:r>
          <w:r w:rsidRPr="003C6B50">
            <w:rPr>
              <w:sz w:val="16"/>
            </w:rPr>
            <w:instrText xml:space="preserve"> DOCVARIABLE "VAuthor1" \* MERGEFORMAT </w:instrText>
          </w:r>
          <w:r w:rsidRPr="003C6B50">
            <w:rPr>
              <w:sz w:val="16"/>
            </w:rPr>
            <w:fldChar w:fldCharType="end"/>
          </w:r>
          <w:r>
            <w:rPr>
              <w:sz w:val="16"/>
            </w:rPr>
            <w:t xml:space="preserve"> , </w:t>
          </w:r>
          <w:r w:rsidRPr="003C6B50">
            <w:rPr>
              <w:sz w:val="16"/>
            </w:rPr>
            <w:fldChar w:fldCharType="begin"/>
          </w:r>
          <w:r w:rsidRPr="003C6B50">
            <w:rPr>
              <w:sz w:val="16"/>
            </w:rPr>
            <w:instrText xml:space="preserve"> DOCVARIABLE "VAuthor2" \* MERGEFORMAT </w:instrText>
          </w:r>
          <w:r w:rsidRPr="003C6B50">
            <w:rPr>
              <w:sz w:val="16"/>
            </w:rPr>
            <w:fldChar w:fldCharType="end"/>
          </w:r>
        </w:p>
      </w:tc>
      <w:tc>
        <w:tcPr>
          <w:tcW w:w="2267" w:type="dxa"/>
          <w:tcBorders>
            <w:top w:val="single" w:sz="2" w:space="0" w:color="FFFFFF"/>
            <w:left w:val="single" w:sz="2" w:space="0" w:color="FFFFFF"/>
            <w:bottom w:val="single" w:sz="8" w:space="0" w:color="00A6D6"/>
            <w:right w:val="single" w:sz="2" w:space="0" w:color="FFFFFF"/>
          </w:tcBorders>
          <w:shd w:val="clear" w:color="auto" w:fill="auto"/>
        </w:tcPr>
        <w:p w:rsidR="00380D83" w:rsidRPr="00ED50D4" w:rsidRDefault="00380D83" w:rsidP="00B12F4F">
          <w:pPr>
            <w:tabs>
              <w:tab w:val="left" w:pos="923"/>
            </w:tabs>
            <w:spacing w:line="264" w:lineRule="auto"/>
            <w:jc w:val="right"/>
            <w:rPr>
              <w:sz w:val="16"/>
            </w:rPr>
          </w:pPr>
          <w:r w:rsidRPr="00ED50D4">
            <w:rPr>
              <w:b/>
              <w:color w:val="B0BFBF"/>
              <w:sz w:val="16"/>
            </w:rPr>
            <w:t>Estado</w:t>
          </w:r>
          <w:r w:rsidRPr="00ED50D4">
            <w:rPr>
              <w:color w:val="B0BFBF"/>
              <w:sz w:val="16"/>
            </w:rPr>
            <w:t>:</w:t>
          </w:r>
          <w:r w:rsidRPr="00ED50D4">
            <w:rPr>
              <w:sz w:val="16"/>
            </w:rPr>
            <w:t xml:space="preserve"> </w:t>
          </w:r>
          <w:r w:rsidRPr="003C6B50">
            <w:rPr>
              <w:sz w:val="16"/>
            </w:rPr>
            <w:fldChar w:fldCharType="begin"/>
          </w:r>
          <w:r w:rsidRPr="003C6B50">
            <w:rPr>
              <w:sz w:val="16"/>
            </w:rPr>
            <w:instrText xml:space="preserve"> DOCVARIABLE "V</w:instrText>
          </w:r>
          <w:r>
            <w:rPr>
              <w:sz w:val="16"/>
            </w:rPr>
            <w:instrText>DocumentStatus</w:instrText>
          </w:r>
          <w:r w:rsidRPr="003C6B50">
            <w:rPr>
              <w:sz w:val="16"/>
            </w:rPr>
            <w:instrText xml:space="preserve">" \* MERGEFORMAT </w:instrText>
          </w:r>
          <w:r w:rsidRPr="003C6B50">
            <w:rPr>
              <w:sz w:val="16"/>
            </w:rPr>
            <w:fldChar w:fldCharType="end"/>
          </w:r>
          <w:r w:rsidRPr="00ED50D4">
            <w:rPr>
              <w:sz w:val="16"/>
            </w:rPr>
            <w:t xml:space="preserve"> </w:t>
          </w:r>
        </w:p>
      </w:tc>
    </w:tr>
    <w:tr w:rsidR="00380D83">
      <w:trPr>
        <w:cantSplit/>
        <w:trHeight w:val="20"/>
      </w:trPr>
      <w:tc>
        <w:tcPr>
          <w:tcW w:w="8505" w:type="dxa"/>
          <w:gridSpan w:val="3"/>
          <w:tcBorders>
            <w:top w:val="single" w:sz="8" w:space="0" w:color="00A6D6"/>
            <w:left w:val="single" w:sz="2" w:space="0" w:color="FFFFFF"/>
            <w:bottom w:val="single" w:sz="2" w:space="0" w:color="FFFFFF"/>
            <w:right w:val="single" w:sz="2" w:space="0" w:color="FFFFFF"/>
          </w:tcBorders>
          <w:shd w:val="clear" w:color="auto" w:fill="auto"/>
        </w:tcPr>
        <w:p w:rsidR="00380D83" w:rsidRPr="00ED50D4" w:rsidRDefault="00380D83" w:rsidP="00B12F4F">
          <w:pPr>
            <w:spacing w:before="20" w:after="40"/>
            <w:ind w:left="-70"/>
            <w:rPr>
              <w:sz w:val="24"/>
              <w:szCs w:val="24"/>
            </w:rPr>
          </w:pPr>
          <w:r w:rsidRPr="009B172C">
            <w:rPr>
              <w:sz w:val="24"/>
              <w:szCs w:val="24"/>
            </w:rPr>
            <w:fldChar w:fldCharType="begin"/>
          </w:r>
          <w:r w:rsidRPr="009B172C">
            <w:rPr>
              <w:sz w:val="24"/>
              <w:szCs w:val="24"/>
            </w:rPr>
            <w:instrText xml:space="preserve"> DOCVARIABLE "V</w:instrText>
          </w:r>
          <w:r>
            <w:rPr>
              <w:sz w:val="24"/>
              <w:szCs w:val="24"/>
            </w:rPr>
            <w:instrText>DocumentTitle</w:instrText>
          </w:r>
          <w:r w:rsidRPr="009B172C">
            <w:rPr>
              <w:sz w:val="24"/>
              <w:szCs w:val="24"/>
            </w:rPr>
            <w:instrText xml:space="preserve">" \* MERGEFORMAT </w:instrText>
          </w:r>
          <w:r w:rsidRPr="009B172C">
            <w:rPr>
              <w:sz w:val="24"/>
              <w:szCs w:val="24"/>
            </w:rPr>
            <w:fldChar w:fldCharType="end"/>
          </w:r>
          <w:r>
            <w:rPr>
              <w:sz w:val="16"/>
            </w:rPr>
            <w:t xml:space="preserve"> </w:t>
          </w:r>
        </w:p>
      </w:tc>
    </w:tr>
  </w:tbl>
  <w:p w:rsidR="00380D83" w:rsidRDefault="00380D83" w:rsidP="00EC56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1.6pt;height:51pt" o:bullet="t">
        <v:imagedata r:id="rId1" o:title="Bullet"/>
      </v:shape>
    </w:pict>
  </w:numPicBullet>
  <w:numPicBullet w:numPicBulletId="1">
    <w:pict>
      <v:shape id="_x0000_i1029" type="#_x0000_t75" style="width:152.4pt;height:141pt" o:bullet="t">
        <v:imagedata r:id="rId2" o:title="Bullet 4"/>
      </v:shape>
    </w:pict>
  </w:numPicBullet>
  <w:abstractNum w:abstractNumId="0" w15:restartNumberingAfterBreak="0">
    <w:nsid w:val="06050D83"/>
    <w:multiLevelType w:val="hybridMultilevel"/>
    <w:tmpl w:val="36362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37294F"/>
    <w:multiLevelType w:val="hybridMultilevel"/>
    <w:tmpl w:val="12524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FD7E94"/>
    <w:multiLevelType w:val="hybridMultilevel"/>
    <w:tmpl w:val="52E220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122FAA"/>
    <w:multiLevelType w:val="hybridMultilevel"/>
    <w:tmpl w:val="F23EB7B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636931"/>
    <w:multiLevelType w:val="hybridMultilevel"/>
    <w:tmpl w:val="B464F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C91293"/>
    <w:multiLevelType w:val="hybridMultilevel"/>
    <w:tmpl w:val="86B0A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4772BC"/>
    <w:multiLevelType w:val="multilevel"/>
    <w:tmpl w:val="2F1CA6A6"/>
    <w:lvl w:ilvl="0">
      <w:start w:val="1"/>
      <w:numFmt w:val="bullet"/>
      <w:pStyle w:val="Bullet1"/>
      <w:lvlText w:val=""/>
      <w:lvlJc w:val="left"/>
      <w:pPr>
        <w:tabs>
          <w:tab w:val="num" w:pos="851"/>
        </w:tabs>
        <w:ind w:left="851" w:hanging="567"/>
      </w:pPr>
      <w:rPr>
        <w:rFonts w:ascii="Symbol" w:hAnsi="Symbol" w:hint="default"/>
        <w:color w:val="00A6D6"/>
      </w:rPr>
    </w:lvl>
    <w:lvl w:ilvl="1">
      <w:start w:val="1"/>
      <w:numFmt w:val="bullet"/>
      <w:lvlRestart w:val="0"/>
      <w:pStyle w:val="Bullet2"/>
      <w:lvlText w:val=""/>
      <w:lvlPicBulletId w:val="0"/>
      <w:lvlJc w:val="left"/>
      <w:pPr>
        <w:tabs>
          <w:tab w:val="num" w:pos="1418"/>
        </w:tabs>
        <w:ind w:left="1418" w:hanging="567"/>
      </w:pPr>
      <w:rPr>
        <w:rFonts w:ascii="Symbol" w:hAnsi="Symbol" w:hint="default"/>
        <w:color w:val="auto"/>
      </w:rPr>
    </w:lvl>
    <w:lvl w:ilvl="2">
      <w:start w:val="1"/>
      <w:numFmt w:val="bullet"/>
      <w:lvlRestart w:val="1"/>
      <w:pStyle w:val="Bullet3"/>
      <w:lvlText w:val=""/>
      <w:lvlPicBulletId w:val="1"/>
      <w:lvlJc w:val="left"/>
      <w:pPr>
        <w:tabs>
          <w:tab w:val="num" w:pos="1985"/>
        </w:tabs>
        <w:ind w:left="1985" w:hanging="567"/>
      </w:pPr>
      <w:rPr>
        <w:rFonts w:ascii="Symbol" w:hAnsi="Symbol" w:hint="default"/>
        <w:color w:val="auto"/>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7" w15:restartNumberingAfterBreak="0">
    <w:nsid w:val="52D90CCE"/>
    <w:multiLevelType w:val="hybridMultilevel"/>
    <w:tmpl w:val="B89A6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7B7FE2"/>
    <w:multiLevelType w:val="hybridMultilevel"/>
    <w:tmpl w:val="AD645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3B351F"/>
    <w:multiLevelType w:val="multilevel"/>
    <w:tmpl w:val="46080EE0"/>
    <w:styleLink w:val="Esquemanumerado3niveles"/>
    <w:lvl w:ilvl="0">
      <w:start w:val="1"/>
      <w:numFmt w:val="decimal"/>
      <w:pStyle w:val="Numerado1"/>
      <w:lvlText w:val="%1."/>
      <w:lvlJc w:val="left"/>
      <w:pPr>
        <w:tabs>
          <w:tab w:val="num" w:pos="851"/>
        </w:tabs>
        <w:ind w:left="851" w:hanging="567"/>
      </w:pPr>
      <w:rPr>
        <w:rFonts w:hint="default"/>
      </w:rPr>
    </w:lvl>
    <w:lvl w:ilvl="1">
      <w:start w:val="1"/>
      <w:numFmt w:val="decimal"/>
      <w:pStyle w:val="Numerado2"/>
      <w:lvlText w:val="%1.%2."/>
      <w:lvlJc w:val="left"/>
      <w:pPr>
        <w:tabs>
          <w:tab w:val="num" w:pos="1134"/>
        </w:tabs>
        <w:ind w:left="1134" w:hanging="567"/>
      </w:pPr>
      <w:rPr>
        <w:rFonts w:hint="default"/>
      </w:rPr>
    </w:lvl>
    <w:lvl w:ilvl="2">
      <w:start w:val="1"/>
      <w:numFmt w:val="decimal"/>
      <w:lvlRestart w:val="1"/>
      <w:pStyle w:val="Numerado3"/>
      <w:lvlText w:val="%1.%2.%3."/>
      <w:lvlJc w:val="left"/>
      <w:pPr>
        <w:tabs>
          <w:tab w:val="num" w:pos="1418"/>
        </w:tabs>
        <w:ind w:left="1418" w:hanging="567"/>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1985"/>
        </w:tabs>
        <w:ind w:left="1985" w:hanging="567"/>
      </w:pPr>
      <w:rPr>
        <w:rFonts w:hint="default"/>
      </w:rPr>
    </w:lvl>
    <w:lvl w:ilvl="5">
      <w:start w:val="1"/>
      <w:numFmt w:val="decimal"/>
      <w:lvlText w:val="%1.%2.%3.%4.%5.%6."/>
      <w:lvlJc w:val="left"/>
      <w:pPr>
        <w:tabs>
          <w:tab w:val="num" w:pos="2268"/>
        </w:tabs>
        <w:ind w:left="2268" w:hanging="567"/>
      </w:pPr>
      <w:rPr>
        <w:rFonts w:hint="default"/>
      </w:rPr>
    </w:lvl>
    <w:lvl w:ilvl="6">
      <w:start w:val="1"/>
      <w:numFmt w:val="decimal"/>
      <w:lvlText w:val="%1.%2.%3.%4.%5.%6.%7."/>
      <w:lvlJc w:val="left"/>
      <w:pPr>
        <w:tabs>
          <w:tab w:val="num" w:pos="2552"/>
        </w:tabs>
        <w:ind w:left="2552" w:hanging="567"/>
      </w:pPr>
      <w:rPr>
        <w:rFonts w:hint="default"/>
      </w:rPr>
    </w:lvl>
    <w:lvl w:ilvl="7">
      <w:start w:val="1"/>
      <w:numFmt w:val="decimal"/>
      <w:lvlText w:val="%1.%2.%3.%4.%5.%6.%7.%8."/>
      <w:lvlJc w:val="left"/>
      <w:pPr>
        <w:tabs>
          <w:tab w:val="num" w:pos="2835"/>
        </w:tabs>
        <w:ind w:left="2835" w:hanging="283"/>
      </w:pPr>
      <w:rPr>
        <w:rFonts w:hint="default"/>
      </w:rPr>
    </w:lvl>
    <w:lvl w:ilvl="8">
      <w:start w:val="1"/>
      <w:numFmt w:val="decimal"/>
      <w:lvlText w:val="%1.%2.%3.%4.%5.%6.%7.%8.%9."/>
      <w:lvlJc w:val="left"/>
      <w:pPr>
        <w:tabs>
          <w:tab w:val="num" w:pos="3119"/>
        </w:tabs>
        <w:ind w:left="3119" w:hanging="284"/>
      </w:pPr>
      <w:rPr>
        <w:rFonts w:hint="default"/>
      </w:rPr>
    </w:lvl>
  </w:abstractNum>
  <w:abstractNum w:abstractNumId="10" w15:restartNumberingAfterBreak="0">
    <w:nsid w:val="62FE03FE"/>
    <w:multiLevelType w:val="hybridMultilevel"/>
    <w:tmpl w:val="9D6812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37677A6"/>
    <w:multiLevelType w:val="multilevel"/>
    <w:tmpl w:val="CB261EF6"/>
    <w:lvl w:ilvl="0">
      <w:start w:val="1"/>
      <w:numFmt w:val="decimal"/>
      <w:pStyle w:val="Ttulo1"/>
      <w:lvlText w:val="%1    |"/>
      <w:lvlJc w:val="left"/>
      <w:pPr>
        <w:tabs>
          <w:tab w:val="num" w:pos="1361"/>
        </w:tabs>
        <w:ind w:left="1361" w:hanging="136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Ttulo2"/>
      <w:lvlText w:val="%1.%2    "/>
      <w:lvlJc w:val="left"/>
      <w:pPr>
        <w:tabs>
          <w:tab w:val="num" w:pos="3063"/>
        </w:tabs>
        <w:ind w:left="3063" w:hanging="136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Ttulo3"/>
      <w:lvlText w:val="%1.%2.%3   "/>
      <w:lvlJc w:val="left"/>
      <w:pPr>
        <w:tabs>
          <w:tab w:val="num" w:pos="1361"/>
        </w:tabs>
        <w:ind w:left="1361" w:hanging="1361"/>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Ttulo4"/>
      <w:lvlText w:val="%1.%2.%3.%4  "/>
      <w:lvlJc w:val="left"/>
      <w:pPr>
        <w:tabs>
          <w:tab w:val="num" w:pos="1361"/>
        </w:tabs>
        <w:ind w:left="1361" w:hanging="136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Ttulo5"/>
      <w:lvlText w:val="%1.%2.%3.%4.%5    "/>
      <w:lvlJc w:val="left"/>
      <w:pPr>
        <w:tabs>
          <w:tab w:val="num" w:pos="2495"/>
        </w:tabs>
        <w:ind w:left="2495" w:hanging="1588"/>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5">
      <w:start w:val="1"/>
      <w:numFmt w:val="decimal"/>
      <w:pStyle w:val="Ttulo6"/>
      <w:lvlText w:val="%1.%2.%3.%4.%5.%6   "/>
      <w:lvlJc w:val="left"/>
      <w:pPr>
        <w:tabs>
          <w:tab w:val="num" w:pos="2495"/>
        </w:tabs>
        <w:ind w:left="2495" w:hanging="1588"/>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6">
      <w:start w:val="1"/>
      <w:numFmt w:val="decimal"/>
      <w:pStyle w:val="Ttulo7"/>
      <w:lvlText w:val="%1.%2.%3.%4.%5.%6.%7  "/>
      <w:lvlJc w:val="left"/>
      <w:pPr>
        <w:tabs>
          <w:tab w:val="num" w:pos="2495"/>
        </w:tabs>
        <w:ind w:left="2495" w:hanging="158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7">
      <w:start w:val="1"/>
      <w:numFmt w:val="decimal"/>
      <w:pStyle w:val="Ttulo8"/>
      <w:lvlText w:val="%1.%2.%3.%4.%5.%6.%7.%8   "/>
      <w:lvlJc w:val="left"/>
      <w:pPr>
        <w:tabs>
          <w:tab w:val="num" w:pos="4618"/>
        </w:tabs>
        <w:ind w:left="2463" w:firstLine="5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8">
      <w:start w:val="1"/>
      <w:numFmt w:val="decimal"/>
      <w:pStyle w:val="Ttulo9"/>
      <w:lvlText w:val="%1.%2.%3.%4.%5.%6.%7.%8.%9   "/>
      <w:lvlJc w:val="left"/>
      <w:pPr>
        <w:tabs>
          <w:tab w:val="num" w:pos="4253"/>
        </w:tabs>
        <w:ind w:left="2098" w:firstLine="57"/>
      </w:pPr>
      <w:rPr>
        <w:rFonts w:ascii="Arial" w:hAnsi="Arial" w:cs="Arial" w:hint="default"/>
        <w:b/>
        <w:sz w:val="18"/>
        <w:szCs w:val="18"/>
      </w:rPr>
    </w:lvl>
  </w:abstractNum>
  <w:abstractNum w:abstractNumId="12" w15:restartNumberingAfterBreak="0">
    <w:nsid w:val="6B6F4671"/>
    <w:multiLevelType w:val="hybridMultilevel"/>
    <w:tmpl w:val="75524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45376D8"/>
    <w:multiLevelType w:val="hybridMultilevel"/>
    <w:tmpl w:val="03CCEEB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9"/>
  </w:num>
  <w:num w:numId="2">
    <w:abstractNumId w:val="11"/>
  </w:num>
  <w:num w:numId="3">
    <w:abstractNumId w:val="6"/>
  </w:num>
  <w:num w:numId="4">
    <w:abstractNumId w:val="9"/>
    <w:lvlOverride w:ilvl="0">
      <w:lvl w:ilvl="0">
        <w:start w:val="1"/>
        <w:numFmt w:val="decimal"/>
        <w:pStyle w:val="Numerado1"/>
        <w:lvlText w:val="%1."/>
        <w:lvlJc w:val="left"/>
        <w:pPr>
          <w:tabs>
            <w:tab w:val="num" w:pos="851"/>
          </w:tabs>
          <w:ind w:left="851" w:hanging="567"/>
        </w:pPr>
        <w:rPr>
          <w:rFonts w:hint="default"/>
        </w:rPr>
      </w:lvl>
    </w:lvlOverride>
    <w:lvlOverride w:ilvl="1">
      <w:lvl w:ilvl="1">
        <w:start w:val="1"/>
        <w:numFmt w:val="decimal"/>
        <w:pStyle w:val="Numerado2"/>
        <w:lvlText w:val="%1.%2."/>
        <w:lvlJc w:val="left"/>
        <w:pPr>
          <w:tabs>
            <w:tab w:val="num" w:pos="1418"/>
          </w:tabs>
          <w:ind w:left="1418" w:hanging="567"/>
        </w:pPr>
        <w:rPr>
          <w:rFonts w:hint="default"/>
        </w:rPr>
      </w:lvl>
    </w:lvlOverride>
    <w:lvlOverride w:ilvl="2">
      <w:lvl w:ilvl="2">
        <w:start w:val="1"/>
        <w:numFmt w:val="decimal"/>
        <w:lvlRestart w:val="1"/>
        <w:pStyle w:val="Numerado3"/>
        <w:lvlText w:val="%1.%2.%3."/>
        <w:lvlJc w:val="left"/>
        <w:pPr>
          <w:tabs>
            <w:tab w:val="num" w:pos="1985"/>
          </w:tabs>
          <w:ind w:left="1985" w:hanging="567"/>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3">
      <w:lvl w:ilvl="3">
        <w:start w:val="1"/>
        <w:numFmt w:val="decimal"/>
        <w:lvlText w:val="%1.%2.%3.%4."/>
        <w:lvlJc w:val="left"/>
        <w:pPr>
          <w:tabs>
            <w:tab w:val="num" w:pos="2693"/>
          </w:tabs>
          <w:ind w:left="2693" w:hanging="708"/>
        </w:pPr>
        <w:rPr>
          <w:rFonts w:hint="default"/>
        </w:rPr>
      </w:lvl>
    </w:lvlOverride>
    <w:lvlOverride w:ilvl="4">
      <w:lvl w:ilvl="4">
        <w:start w:val="1"/>
        <w:numFmt w:val="decimal"/>
        <w:lvlText w:val="%1.%2.%3.%4.%5."/>
        <w:lvlJc w:val="left"/>
        <w:pPr>
          <w:tabs>
            <w:tab w:val="num" w:pos="2977"/>
          </w:tabs>
          <w:ind w:left="2977" w:hanging="709"/>
        </w:pPr>
        <w:rPr>
          <w:rFonts w:hint="default"/>
        </w:rPr>
      </w:lvl>
    </w:lvlOverride>
    <w:lvlOverride w:ilvl="5">
      <w:lvl w:ilvl="5">
        <w:start w:val="1"/>
        <w:numFmt w:val="decimal"/>
        <w:lvlText w:val="%1.%2.%3.%4.%5.%6."/>
        <w:lvlJc w:val="left"/>
        <w:pPr>
          <w:tabs>
            <w:tab w:val="num" w:pos="3402"/>
          </w:tabs>
          <w:ind w:left="3402" w:hanging="850"/>
        </w:pPr>
        <w:rPr>
          <w:rFonts w:hint="default"/>
        </w:rPr>
      </w:lvl>
    </w:lvlOverride>
    <w:lvlOverride w:ilvl="6">
      <w:lvl w:ilvl="6">
        <w:start w:val="1"/>
        <w:numFmt w:val="decimal"/>
        <w:lvlText w:val="%1.%2.%3.%4.%5.%6.%7."/>
        <w:lvlJc w:val="left"/>
        <w:pPr>
          <w:tabs>
            <w:tab w:val="num" w:pos="3686"/>
          </w:tabs>
          <w:ind w:left="3686" w:hanging="851"/>
        </w:pPr>
        <w:rPr>
          <w:rFonts w:hint="default"/>
        </w:rPr>
      </w:lvl>
    </w:lvlOverride>
    <w:lvlOverride w:ilvl="7">
      <w:lvl w:ilvl="7">
        <w:start w:val="1"/>
        <w:numFmt w:val="decimal"/>
        <w:lvlText w:val="%1.%2.%3.%4.%5.%6.%7.%8."/>
        <w:lvlJc w:val="left"/>
        <w:pPr>
          <w:tabs>
            <w:tab w:val="num" w:pos="4253"/>
          </w:tabs>
          <w:ind w:left="4253" w:hanging="1134"/>
        </w:pPr>
        <w:rPr>
          <w:rFonts w:hint="default"/>
        </w:rPr>
      </w:lvl>
    </w:lvlOverride>
    <w:lvlOverride w:ilvl="8">
      <w:lvl w:ilvl="8">
        <w:start w:val="1"/>
        <w:numFmt w:val="decimal"/>
        <w:lvlText w:val="%1.%2.%3.%4.%5.%6.%7.%8.%9."/>
        <w:lvlJc w:val="left"/>
        <w:pPr>
          <w:tabs>
            <w:tab w:val="num" w:pos="4536"/>
          </w:tabs>
          <w:ind w:left="4536" w:hanging="1134"/>
        </w:pPr>
        <w:rPr>
          <w:rFonts w:hint="default"/>
        </w:rPr>
      </w:lvl>
    </w:lvlOverride>
  </w:num>
  <w:num w:numId="5">
    <w:abstractNumId w:val="4"/>
  </w:num>
  <w:num w:numId="6">
    <w:abstractNumId w:val="11"/>
  </w:num>
  <w:num w:numId="7">
    <w:abstractNumId w:val="11"/>
  </w:num>
  <w:num w:numId="8">
    <w:abstractNumId w:val="2"/>
  </w:num>
  <w:num w:numId="9">
    <w:abstractNumId w:val="11"/>
  </w:num>
  <w:num w:numId="10">
    <w:abstractNumId w:val="11"/>
  </w:num>
  <w:num w:numId="11">
    <w:abstractNumId w:val="11"/>
  </w:num>
  <w:num w:numId="12">
    <w:abstractNumId w:val="5"/>
  </w:num>
  <w:num w:numId="13">
    <w:abstractNumId w:val="1"/>
  </w:num>
  <w:num w:numId="14">
    <w:abstractNumId w:val="3"/>
  </w:num>
  <w:num w:numId="15">
    <w:abstractNumId w:val="11"/>
  </w:num>
  <w:num w:numId="16">
    <w:abstractNumId w:val="11"/>
  </w:num>
  <w:num w:numId="17">
    <w:abstractNumId w:val="8"/>
  </w:num>
  <w:num w:numId="18">
    <w:abstractNumId w:val="11"/>
  </w:num>
  <w:num w:numId="19">
    <w:abstractNumId w:val="11"/>
  </w:num>
  <w:num w:numId="20">
    <w:abstractNumId w:val="12"/>
  </w:num>
  <w:num w:numId="21">
    <w:abstractNumId w:val="11"/>
  </w:num>
  <w:num w:numId="22">
    <w:abstractNumId w:val="11"/>
  </w:num>
  <w:num w:numId="23">
    <w:abstractNumId w:val="10"/>
  </w:num>
  <w:num w:numId="24">
    <w:abstractNumId w:val="13"/>
  </w:num>
  <w:num w:numId="25">
    <w:abstractNumId w:val="11"/>
  </w:num>
  <w:num w:numId="26">
    <w:abstractNumId w:val="11"/>
  </w:num>
  <w:num w:numId="27">
    <w:abstractNumId w:val="11"/>
  </w:num>
  <w:num w:numId="28">
    <w:abstractNumId w:val="0"/>
  </w:num>
  <w:num w:numId="29">
    <w:abstractNumId w:val="7"/>
  </w:num>
  <w:num w:numId="30">
    <w:abstractNumId w:val="11"/>
  </w:num>
  <w:num w:numId="3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ctiveWritingStyle w:appName="MSWord" w:lang="es-E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hyphenationZone w:val="425"/>
  <w:displayHorizontalDrawingGridEvery w:val="0"/>
  <w:displayVerticalDrawingGridEvery w:val="0"/>
  <w:doNotUseMarginsForDrawingGridOrigin/>
  <w:noPunctuationKerning/>
  <w:characterSpacingControl w:val="doNotCompress"/>
  <w:hdrShapeDefaults>
    <o:shapedefaults v:ext="edit" spidmax="2112">
      <o:colormru v:ext="edit" colors="#b0bfb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C4AAC"/>
    <w:rsid w:val="00000623"/>
    <w:rsid w:val="000016A3"/>
    <w:rsid w:val="00001E8C"/>
    <w:rsid w:val="000046A2"/>
    <w:rsid w:val="00005008"/>
    <w:rsid w:val="00020381"/>
    <w:rsid w:val="00020A0E"/>
    <w:rsid w:val="00022CDE"/>
    <w:rsid w:val="00022DAF"/>
    <w:rsid w:val="00024A6F"/>
    <w:rsid w:val="00027AE7"/>
    <w:rsid w:val="00036450"/>
    <w:rsid w:val="0005175E"/>
    <w:rsid w:val="00052288"/>
    <w:rsid w:val="00056D59"/>
    <w:rsid w:val="00057B90"/>
    <w:rsid w:val="000634BF"/>
    <w:rsid w:val="00063CFE"/>
    <w:rsid w:val="00065D8A"/>
    <w:rsid w:val="00067AEC"/>
    <w:rsid w:val="0007016F"/>
    <w:rsid w:val="0007094D"/>
    <w:rsid w:val="00072E76"/>
    <w:rsid w:val="000767FB"/>
    <w:rsid w:val="00084062"/>
    <w:rsid w:val="00091595"/>
    <w:rsid w:val="000949FF"/>
    <w:rsid w:val="00094B83"/>
    <w:rsid w:val="00096898"/>
    <w:rsid w:val="000A025D"/>
    <w:rsid w:val="000A13D0"/>
    <w:rsid w:val="000A4162"/>
    <w:rsid w:val="000A4A29"/>
    <w:rsid w:val="000A6433"/>
    <w:rsid w:val="000B2852"/>
    <w:rsid w:val="000B336F"/>
    <w:rsid w:val="000B5984"/>
    <w:rsid w:val="000B6004"/>
    <w:rsid w:val="000B7212"/>
    <w:rsid w:val="000C495A"/>
    <w:rsid w:val="000C4AAC"/>
    <w:rsid w:val="000C5285"/>
    <w:rsid w:val="000C5433"/>
    <w:rsid w:val="000C5DBD"/>
    <w:rsid w:val="000C6BB5"/>
    <w:rsid w:val="000C70AB"/>
    <w:rsid w:val="000C7AA3"/>
    <w:rsid w:val="000D2545"/>
    <w:rsid w:val="000D65AB"/>
    <w:rsid w:val="000D7E86"/>
    <w:rsid w:val="000E0A9F"/>
    <w:rsid w:val="000E314B"/>
    <w:rsid w:val="000E72E3"/>
    <w:rsid w:val="000F033B"/>
    <w:rsid w:val="000F0FFD"/>
    <w:rsid w:val="000F130C"/>
    <w:rsid w:val="000F1DDB"/>
    <w:rsid w:val="000F521A"/>
    <w:rsid w:val="000F6953"/>
    <w:rsid w:val="000F6B6F"/>
    <w:rsid w:val="00107EDF"/>
    <w:rsid w:val="00111229"/>
    <w:rsid w:val="00112007"/>
    <w:rsid w:val="0011594B"/>
    <w:rsid w:val="0011681A"/>
    <w:rsid w:val="0012052F"/>
    <w:rsid w:val="00122BED"/>
    <w:rsid w:val="0012717B"/>
    <w:rsid w:val="00132381"/>
    <w:rsid w:val="00133601"/>
    <w:rsid w:val="001417FF"/>
    <w:rsid w:val="001445D6"/>
    <w:rsid w:val="00151322"/>
    <w:rsid w:val="00154883"/>
    <w:rsid w:val="00162DCB"/>
    <w:rsid w:val="00162FBA"/>
    <w:rsid w:val="00162FEC"/>
    <w:rsid w:val="001649DE"/>
    <w:rsid w:val="001662A7"/>
    <w:rsid w:val="001668C2"/>
    <w:rsid w:val="00170984"/>
    <w:rsid w:val="0017353C"/>
    <w:rsid w:val="001842BC"/>
    <w:rsid w:val="00192943"/>
    <w:rsid w:val="00194B0D"/>
    <w:rsid w:val="001951E2"/>
    <w:rsid w:val="00195D95"/>
    <w:rsid w:val="00197806"/>
    <w:rsid w:val="001A579E"/>
    <w:rsid w:val="001B1109"/>
    <w:rsid w:val="001B585A"/>
    <w:rsid w:val="001C231F"/>
    <w:rsid w:val="001C4031"/>
    <w:rsid w:val="001C562F"/>
    <w:rsid w:val="001D2A56"/>
    <w:rsid w:val="001D2E50"/>
    <w:rsid w:val="001D695C"/>
    <w:rsid w:val="001D7079"/>
    <w:rsid w:val="001E0F6A"/>
    <w:rsid w:val="001E0F99"/>
    <w:rsid w:val="001E2D94"/>
    <w:rsid w:val="001E3197"/>
    <w:rsid w:val="001E578A"/>
    <w:rsid w:val="001F1989"/>
    <w:rsid w:val="001F31F1"/>
    <w:rsid w:val="001F40B5"/>
    <w:rsid w:val="001F55F3"/>
    <w:rsid w:val="001F688D"/>
    <w:rsid w:val="00202331"/>
    <w:rsid w:val="00204C21"/>
    <w:rsid w:val="002060F7"/>
    <w:rsid w:val="002102F2"/>
    <w:rsid w:val="00210701"/>
    <w:rsid w:val="00210D28"/>
    <w:rsid w:val="002112A4"/>
    <w:rsid w:val="00212632"/>
    <w:rsid w:val="002200DB"/>
    <w:rsid w:val="00221D78"/>
    <w:rsid w:val="002244F0"/>
    <w:rsid w:val="00225F1D"/>
    <w:rsid w:val="00230906"/>
    <w:rsid w:val="0023323D"/>
    <w:rsid w:val="002332E3"/>
    <w:rsid w:val="002354F9"/>
    <w:rsid w:val="0023594A"/>
    <w:rsid w:val="00235CF0"/>
    <w:rsid w:val="002447E4"/>
    <w:rsid w:val="002459BA"/>
    <w:rsid w:val="00245FE9"/>
    <w:rsid w:val="002463C2"/>
    <w:rsid w:val="002506D4"/>
    <w:rsid w:val="002539B2"/>
    <w:rsid w:val="002613EE"/>
    <w:rsid w:val="00262922"/>
    <w:rsid w:val="00263B44"/>
    <w:rsid w:val="00270C67"/>
    <w:rsid w:val="00273E08"/>
    <w:rsid w:val="00274191"/>
    <w:rsid w:val="00281695"/>
    <w:rsid w:val="0028334E"/>
    <w:rsid w:val="00285645"/>
    <w:rsid w:val="0028682A"/>
    <w:rsid w:val="00286AD1"/>
    <w:rsid w:val="0029158E"/>
    <w:rsid w:val="0029210E"/>
    <w:rsid w:val="0029440F"/>
    <w:rsid w:val="00294A20"/>
    <w:rsid w:val="002A0E2B"/>
    <w:rsid w:val="002A1EBB"/>
    <w:rsid w:val="002A2C59"/>
    <w:rsid w:val="002A5AD3"/>
    <w:rsid w:val="002A7427"/>
    <w:rsid w:val="002B02BC"/>
    <w:rsid w:val="002B135C"/>
    <w:rsid w:val="002B1D3C"/>
    <w:rsid w:val="002B41A2"/>
    <w:rsid w:val="002B7D80"/>
    <w:rsid w:val="002C005A"/>
    <w:rsid w:val="002C0365"/>
    <w:rsid w:val="002C6C38"/>
    <w:rsid w:val="002D0093"/>
    <w:rsid w:val="002D00A1"/>
    <w:rsid w:val="002D1E18"/>
    <w:rsid w:val="002D7C82"/>
    <w:rsid w:val="002E3C42"/>
    <w:rsid w:val="002E59A7"/>
    <w:rsid w:val="002E7CC8"/>
    <w:rsid w:val="003006D9"/>
    <w:rsid w:val="00300A0D"/>
    <w:rsid w:val="0030332E"/>
    <w:rsid w:val="0030430D"/>
    <w:rsid w:val="00306D50"/>
    <w:rsid w:val="00310526"/>
    <w:rsid w:val="003105B9"/>
    <w:rsid w:val="00312D8A"/>
    <w:rsid w:val="00313CF1"/>
    <w:rsid w:val="00316956"/>
    <w:rsid w:val="00323248"/>
    <w:rsid w:val="0032345B"/>
    <w:rsid w:val="003302F9"/>
    <w:rsid w:val="00331548"/>
    <w:rsid w:val="0033256B"/>
    <w:rsid w:val="00332668"/>
    <w:rsid w:val="00333FE7"/>
    <w:rsid w:val="00342304"/>
    <w:rsid w:val="003432FE"/>
    <w:rsid w:val="003460AD"/>
    <w:rsid w:val="003477AF"/>
    <w:rsid w:val="0035078C"/>
    <w:rsid w:val="00352B1C"/>
    <w:rsid w:val="003562D0"/>
    <w:rsid w:val="00362D75"/>
    <w:rsid w:val="00370201"/>
    <w:rsid w:val="003709C5"/>
    <w:rsid w:val="003717BF"/>
    <w:rsid w:val="00373656"/>
    <w:rsid w:val="00373D11"/>
    <w:rsid w:val="00375EEA"/>
    <w:rsid w:val="0037748C"/>
    <w:rsid w:val="00377F6A"/>
    <w:rsid w:val="00380D83"/>
    <w:rsid w:val="0038480A"/>
    <w:rsid w:val="003851E5"/>
    <w:rsid w:val="00387135"/>
    <w:rsid w:val="003875B8"/>
    <w:rsid w:val="0039262E"/>
    <w:rsid w:val="003927B1"/>
    <w:rsid w:val="003927ED"/>
    <w:rsid w:val="00394A40"/>
    <w:rsid w:val="0039543D"/>
    <w:rsid w:val="003970CA"/>
    <w:rsid w:val="003A14EE"/>
    <w:rsid w:val="003A3778"/>
    <w:rsid w:val="003A3F62"/>
    <w:rsid w:val="003A4471"/>
    <w:rsid w:val="003A5A1A"/>
    <w:rsid w:val="003A6B76"/>
    <w:rsid w:val="003A74B2"/>
    <w:rsid w:val="003A7F3B"/>
    <w:rsid w:val="003B067A"/>
    <w:rsid w:val="003B5AC4"/>
    <w:rsid w:val="003C6B50"/>
    <w:rsid w:val="003D09CB"/>
    <w:rsid w:val="003D2FB6"/>
    <w:rsid w:val="003D3038"/>
    <w:rsid w:val="003D3892"/>
    <w:rsid w:val="003D5786"/>
    <w:rsid w:val="003D7536"/>
    <w:rsid w:val="003E04AA"/>
    <w:rsid w:val="003E43EF"/>
    <w:rsid w:val="003E5F96"/>
    <w:rsid w:val="003F08C2"/>
    <w:rsid w:val="003F16F8"/>
    <w:rsid w:val="003F2B84"/>
    <w:rsid w:val="003F3BDA"/>
    <w:rsid w:val="003F3DA6"/>
    <w:rsid w:val="003F6C19"/>
    <w:rsid w:val="004043C2"/>
    <w:rsid w:val="00406D27"/>
    <w:rsid w:val="0041075C"/>
    <w:rsid w:val="004137A6"/>
    <w:rsid w:val="00417ED5"/>
    <w:rsid w:val="004205A3"/>
    <w:rsid w:val="00422578"/>
    <w:rsid w:val="00423302"/>
    <w:rsid w:val="00426C8C"/>
    <w:rsid w:val="00431845"/>
    <w:rsid w:val="00432DFB"/>
    <w:rsid w:val="00441415"/>
    <w:rsid w:val="00450BD9"/>
    <w:rsid w:val="00451182"/>
    <w:rsid w:val="00454338"/>
    <w:rsid w:val="00460729"/>
    <w:rsid w:val="00471F15"/>
    <w:rsid w:val="00472DD3"/>
    <w:rsid w:val="00477F0B"/>
    <w:rsid w:val="00482259"/>
    <w:rsid w:val="00484A34"/>
    <w:rsid w:val="004853CE"/>
    <w:rsid w:val="00492122"/>
    <w:rsid w:val="004972A9"/>
    <w:rsid w:val="004A005E"/>
    <w:rsid w:val="004A3A0B"/>
    <w:rsid w:val="004A3E9F"/>
    <w:rsid w:val="004B0E31"/>
    <w:rsid w:val="004B509F"/>
    <w:rsid w:val="004B5A20"/>
    <w:rsid w:val="004C22D9"/>
    <w:rsid w:val="004C487B"/>
    <w:rsid w:val="004D05A2"/>
    <w:rsid w:val="004D135E"/>
    <w:rsid w:val="004D1A47"/>
    <w:rsid w:val="004D3880"/>
    <w:rsid w:val="004F04EE"/>
    <w:rsid w:val="004F479A"/>
    <w:rsid w:val="00500380"/>
    <w:rsid w:val="005044F3"/>
    <w:rsid w:val="0050723A"/>
    <w:rsid w:val="00511584"/>
    <w:rsid w:val="005131A8"/>
    <w:rsid w:val="0051431B"/>
    <w:rsid w:val="00515BD8"/>
    <w:rsid w:val="005163A6"/>
    <w:rsid w:val="00517816"/>
    <w:rsid w:val="00520AB3"/>
    <w:rsid w:val="005211B8"/>
    <w:rsid w:val="00523EBD"/>
    <w:rsid w:val="0052459E"/>
    <w:rsid w:val="0053049B"/>
    <w:rsid w:val="005309D5"/>
    <w:rsid w:val="00531DE5"/>
    <w:rsid w:val="0053328C"/>
    <w:rsid w:val="00533FE9"/>
    <w:rsid w:val="00540494"/>
    <w:rsid w:val="00542092"/>
    <w:rsid w:val="00543106"/>
    <w:rsid w:val="005443EB"/>
    <w:rsid w:val="005577D5"/>
    <w:rsid w:val="00562438"/>
    <w:rsid w:val="0056364E"/>
    <w:rsid w:val="0056419F"/>
    <w:rsid w:val="00564CBD"/>
    <w:rsid w:val="00564EF8"/>
    <w:rsid w:val="00573399"/>
    <w:rsid w:val="00573617"/>
    <w:rsid w:val="005744D5"/>
    <w:rsid w:val="00590F6B"/>
    <w:rsid w:val="00591519"/>
    <w:rsid w:val="005918C4"/>
    <w:rsid w:val="00592DB6"/>
    <w:rsid w:val="00594670"/>
    <w:rsid w:val="0059496C"/>
    <w:rsid w:val="005A0401"/>
    <w:rsid w:val="005A10F2"/>
    <w:rsid w:val="005A1FDA"/>
    <w:rsid w:val="005B055D"/>
    <w:rsid w:val="005B0E80"/>
    <w:rsid w:val="005B338F"/>
    <w:rsid w:val="005B4002"/>
    <w:rsid w:val="005B4E4F"/>
    <w:rsid w:val="005B6975"/>
    <w:rsid w:val="005C146B"/>
    <w:rsid w:val="005C1D02"/>
    <w:rsid w:val="005C7DEA"/>
    <w:rsid w:val="005D0831"/>
    <w:rsid w:val="005D110F"/>
    <w:rsid w:val="005D1CDA"/>
    <w:rsid w:val="005D2F64"/>
    <w:rsid w:val="005D4C26"/>
    <w:rsid w:val="005D5EF0"/>
    <w:rsid w:val="005D6181"/>
    <w:rsid w:val="005D6DF6"/>
    <w:rsid w:val="005D727F"/>
    <w:rsid w:val="005E0677"/>
    <w:rsid w:val="005E312B"/>
    <w:rsid w:val="005F07CF"/>
    <w:rsid w:val="005F17C7"/>
    <w:rsid w:val="005F1F59"/>
    <w:rsid w:val="005F783A"/>
    <w:rsid w:val="005F7A1D"/>
    <w:rsid w:val="005F7E79"/>
    <w:rsid w:val="00604258"/>
    <w:rsid w:val="006051CC"/>
    <w:rsid w:val="00611B61"/>
    <w:rsid w:val="00611C1A"/>
    <w:rsid w:val="00613C70"/>
    <w:rsid w:val="006176D7"/>
    <w:rsid w:val="00621603"/>
    <w:rsid w:val="00624A61"/>
    <w:rsid w:val="0063097E"/>
    <w:rsid w:val="006313AA"/>
    <w:rsid w:val="00634508"/>
    <w:rsid w:val="006367CC"/>
    <w:rsid w:val="006370A8"/>
    <w:rsid w:val="0064004D"/>
    <w:rsid w:val="00641C05"/>
    <w:rsid w:val="00642812"/>
    <w:rsid w:val="0064389B"/>
    <w:rsid w:val="006452EE"/>
    <w:rsid w:val="006514EF"/>
    <w:rsid w:val="00656A73"/>
    <w:rsid w:val="00666BAA"/>
    <w:rsid w:val="006735D7"/>
    <w:rsid w:val="00674B21"/>
    <w:rsid w:val="00675729"/>
    <w:rsid w:val="006761BE"/>
    <w:rsid w:val="00677910"/>
    <w:rsid w:val="006806B3"/>
    <w:rsid w:val="00681460"/>
    <w:rsid w:val="006858EC"/>
    <w:rsid w:val="006A0E81"/>
    <w:rsid w:val="006A127A"/>
    <w:rsid w:val="006A29B9"/>
    <w:rsid w:val="006B1537"/>
    <w:rsid w:val="006B15E2"/>
    <w:rsid w:val="006B4672"/>
    <w:rsid w:val="006B544B"/>
    <w:rsid w:val="006B6ACB"/>
    <w:rsid w:val="006C103C"/>
    <w:rsid w:val="006C2B83"/>
    <w:rsid w:val="006C32E7"/>
    <w:rsid w:val="006D07CC"/>
    <w:rsid w:val="006D4373"/>
    <w:rsid w:val="006E0EAB"/>
    <w:rsid w:val="006E5EF0"/>
    <w:rsid w:val="006E616C"/>
    <w:rsid w:val="006E74FA"/>
    <w:rsid w:val="006E75CD"/>
    <w:rsid w:val="006F0238"/>
    <w:rsid w:val="006F0BD3"/>
    <w:rsid w:val="006F0C35"/>
    <w:rsid w:val="006F340D"/>
    <w:rsid w:val="0070055C"/>
    <w:rsid w:val="00701505"/>
    <w:rsid w:val="007038E1"/>
    <w:rsid w:val="00707CA1"/>
    <w:rsid w:val="00710202"/>
    <w:rsid w:val="00711292"/>
    <w:rsid w:val="00711D7A"/>
    <w:rsid w:val="00711F2D"/>
    <w:rsid w:val="0071424E"/>
    <w:rsid w:val="00714B02"/>
    <w:rsid w:val="007153E9"/>
    <w:rsid w:val="00716C0B"/>
    <w:rsid w:val="00717BEB"/>
    <w:rsid w:val="00724E2D"/>
    <w:rsid w:val="0072515B"/>
    <w:rsid w:val="00725D2F"/>
    <w:rsid w:val="00725D95"/>
    <w:rsid w:val="00725E73"/>
    <w:rsid w:val="0072615F"/>
    <w:rsid w:val="00730293"/>
    <w:rsid w:val="007347BE"/>
    <w:rsid w:val="00736021"/>
    <w:rsid w:val="007367BD"/>
    <w:rsid w:val="0073749D"/>
    <w:rsid w:val="00745ADA"/>
    <w:rsid w:val="00745BCD"/>
    <w:rsid w:val="007517FF"/>
    <w:rsid w:val="0075262E"/>
    <w:rsid w:val="00755117"/>
    <w:rsid w:val="00755A8C"/>
    <w:rsid w:val="0076265D"/>
    <w:rsid w:val="007639C1"/>
    <w:rsid w:val="007702D1"/>
    <w:rsid w:val="00770FBF"/>
    <w:rsid w:val="00771FD5"/>
    <w:rsid w:val="0077229C"/>
    <w:rsid w:val="0077275D"/>
    <w:rsid w:val="00772A2A"/>
    <w:rsid w:val="00772F1E"/>
    <w:rsid w:val="00777991"/>
    <w:rsid w:val="007814D9"/>
    <w:rsid w:val="00782D29"/>
    <w:rsid w:val="00783452"/>
    <w:rsid w:val="0078442D"/>
    <w:rsid w:val="0078467E"/>
    <w:rsid w:val="007868D8"/>
    <w:rsid w:val="00786C79"/>
    <w:rsid w:val="00786F04"/>
    <w:rsid w:val="00793839"/>
    <w:rsid w:val="007958C4"/>
    <w:rsid w:val="007A38CB"/>
    <w:rsid w:val="007A4842"/>
    <w:rsid w:val="007A4B4E"/>
    <w:rsid w:val="007A5E30"/>
    <w:rsid w:val="007A7672"/>
    <w:rsid w:val="007C11FD"/>
    <w:rsid w:val="007C1BA3"/>
    <w:rsid w:val="007C3C3B"/>
    <w:rsid w:val="007C46EF"/>
    <w:rsid w:val="007D1157"/>
    <w:rsid w:val="007D680E"/>
    <w:rsid w:val="007E58FE"/>
    <w:rsid w:val="007E6DF8"/>
    <w:rsid w:val="007F1B78"/>
    <w:rsid w:val="007F2953"/>
    <w:rsid w:val="007F4538"/>
    <w:rsid w:val="007F4B32"/>
    <w:rsid w:val="007F72CA"/>
    <w:rsid w:val="0080002C"/>
    <w:rsid w:val="00800109"/>
    <w:rsid w:val="008001E9"/>
    <w:rsid w:val="00801AA7"/>
    <w:rsid w:val="00802D93"/>
    <w:rsid w:val="00803481"/>
    <w:rsid w:val="00805177"/>
    <w:rsid w:val="0080798E"/>
    <w:rsid w:val="00807E66"/>
    <w:rsid w:val="008139B6"/>
    <w:rsid w:val="00816CEE"/>
    <w:rsid w:val="00816ECC"/>
    <w:rsid w:val="00821388"/>
    <w:rsid w:val="0082313F"/>
    <w:rsid w:val="00823299"/>
    <w:rsid w:val="00827FF4"/>
    <w:rsid w:val="0083154A"/>
    <w:rsid w:val="00843EB8"/>
    <w:rsid w:val="00845931"/>
    <w:rsid w:val="008501AF"/>
    <w:rsid w:val="00851BF3"/>
    <w:rsid w:val="008567AD"/>
    <w:rsid w:val="008579CA"/>
    <w:rsid w:val="00863B72"/>
    <w:rsid w:val="00865A3E"/>
    <w:rsid w:val="00865D09"/>
    <w:rsid w:val="00867E24"/>
    <w:rsid w:val="008728FE"/>
    <w:rsid w:val="00875265"/>
    <w:rsid w:val="00877769"/>
    <w:rsid w:val="00886028"/>
    <w:rsid w:val="00890C12"/>
    <w:rsid w:val="00891299"/>
    <w:rsid w:val="0089540F"/>
    <w:rsid w:val="008956E9"/>
    <w:rsid w:val="008A233B"/>
    <w:rsid w:val="008B0021"/>
    <w:rsid w:val="008B1190"/>
    <w:rsid w:val="008B5C2C"/>
    <w:rsid w:val="008B6956"/>
    <w:rsid w:val="008B69F9"/>
    <w:rsid w:val="008B7059"/>
    <w:rsid w:val="008C033B"/>
    <w:rsid w:val="008C0EC6"/>
    <w:rsid w:val="008C1F72"/>
    <w:rsid w:val="008C5B86"/>
    <w:rsid w:val="008C5C32"/>
    <w:rsid w:val="008C6FA5"/>
    <w:rsid w:val="008E1979"/>
    <w:rsid w:val="008E5455"/>
    <w:rsid w:val="008E64E7"/>
    <w:rsid w:val="008F63EB"/>
    <w:rsid w:val="0090043F"/>
    <w:rsid w:val="0090296A"/>
    <w:rsid w:val="00906933"/>
    <w:rsid w:val="00906CB8"/>
    <w:rsid w:val="00907517"/>
    <w:rsid w:val="00907821"/>
    <w:rsid w:val="00910111"/>
    <w:rsid w:val="00910B00"/>
    <w:rsid w:val="00912466"/>
    <w:rsid w:val="009151B1"/>
    <w:rsid w:val="00916B25"/>
    <w:rsid w:val="0092162E"/>
    <w:rsid w:val="00924B3B"/>
    <w:rsid w:val="00927497"/>
    <w:rsid w:val="00930A4D"/>
    <w:rsid w:val="009312AD"/>
    <w:rsid w:val="00931CF5"/>
    <w:rsid w:val="0093280D"/>
    <w:rsid w:val="00932D45"/>
    <w:rsid w:val="009335CB"/>
    <w:rsid w:val="00937C46"/>
    <w:rsid w:val="00940B73"/>
    <w:rsid w:val="00942EA8"/>
    <w:rsid w:val="00943A19"/>
    <w:rsid w:val="00945B9F"/>
    <w:rsid w:val="00946A91"/>
    <w:rsid w:val="00950186"/>
    <w:rsid w:val="009532B2"/>
    <w:rsid w:val="009533FC"/>
    <w:rsid w:val="00953518"/>
    <w:rsid w:val="00960A84"/>
    <w:rsid w:val="0096664B"/>
    <w:rsid w:val="009709F1"/>
    <w:rsid w:val="00976609"/>
    <w:rsid w:val="00984798"/>
    <w:rsid w:val="009857DB"/>
    <w:rsid w:val="00987ABB"/>
    <w:rsid w:val="00990309"/>
    <w:rsid w:val="00991C14"/>
    <w:rsid w:val="00993322"/>
    <w:rsid w:val="00993374"/>
    <w:rsid w:val="00996FDF"/>
    <w:rsid w:val="00997095"/>
    <w:rsid w:val="009A1435"/>
    <w:rsid w:val="009A1A05"/>
    <w:rsid w:val="009A3DD3"/>
    <w:rsid w:val="009A465F"/>
    <w:rsid w:val="009A68A1"/>
    <w:rsid w:val="009A6AB5"/>
    <w:rsid w:val="009B172C"/>
    <w:rsid w:val="009B1D82"/>
    <w:rsid w:val="009B2029"/>
    <w:rsid w:val="009B3BEF"/>
    <w:rsid w:val="009C3C0F"/>
    <w:rsid w:val="009D082D"/>
    <w:rsid w:val="009D35D0"/>
    <w:rsid w:val="009D747D"/>
    <w:rsid w:val="009E0C8A"/>
    <w:rsid w:val="009F0576"/>
    <w:rsid w:val="009F0A21"/>
    <w:rsid w:val="009F0DBC"/>
    <w:rsid w:val="009F6B03"/>
    <w:rsid w:val="00A014EE"/>
    <w:rsid w:val="00A0623A"/>
    <w:rsid w:val="00A072EF"/>
    <w:rsid w:val="00A07FC6"/>
    <w:rsid w:val="00A1218A"/>
    <w:rsid w:val="00A1258D"/>
    <w:rsid w:val="00A1293E"/>
    <w:rsid w:val="00A1344B"/>
    <w:rsid w:val="00A169E0"/>
    <w:rsid w:val="00A22BF2"/>
    <w:rsid w:val="00A24ACB"/>
    <w:rsid w:val="00A27ED5"/>
    <w:rsid w:val="00A33EED"/>
    <w:rsid w:val="00A35DFE"/>
    <w:rsid w:val="00A36841"/>
    <w:rsid w:val="00A43B2C"/>
    <w:rsid w:val="00A43DA2"/>
    <w:rsid w:val="00A472BC"/>
    <w:rsid w:val="00A47367"/>
    <w:rsid w:val="00A4790B"/>
    <w:rsid w:val="00A47C78"/>
    <w:rsid w:val="00A55468"/>
    <w:rsid w:val="00A61AB3"/>
    <w:rsid w:val="00A67349"/>
    <w:rsid w:val="00A674C0"/>
    <w:rsid w:val="00A7389E"/>
    <w:rsid w:val="00A7494E"/>
    <w:rsid w:val="00A764D6"/>
    <w:rsid w:val="00A84107"/>
    <w:rsid w:val="00A86F1B"/>
    <w:rsid w:val="00A8756F"/>
    <w:rsid w:val="00A91054"/>
    <w:rsid w:val="00A9255A"/>
    <w:rsid w:val="00A93933"/>
    <w:rsid w:val="00A93BF3"/>
    <w:rsid w:val="00AA1D81"/>
    <w:rsid w:val="00AA6DF7"/>
    <w:rsid w:val="00AB5557"/>
    <w:rsid w:val="00AB77CB"/>
    <w:rsid w:val="00AC378D"/>
    <w:rsid w:val="00AC6D41"/>
    <w:rsid w:val="00AD3021"/>
    <w:rsid w:val="00AD3636"/>
    <w:rsid w:val="00AE21E6"/>
    <w:rsid w:val="00AE630E"/>
    <w:rsid w:val="00AF0623"/>
    <w:rsid w:val="00AF1DB9"/>
    <w:rsid w:val="00AF774D"/>
    <w:rsid w:val="00B02D92"/>
    <w:rsid w:val="00B03F24"/>
    <w:rsid w:val="00B05EB5"/>
    <w:rsid w:val="00B0772A"/>
    <w:rsid w:val="00B12F4F"/>
    <w:rsid w:val="00B1634F"/>
    <w:rsid w:val="00B16906"/>
    <w:rsid w:val="00B204C5"/>
    <w:rsid w:val="00B2400E"/>
    <w:rsid w:val="00B24AA6"/>
    <w:rsid w:val="00B24B9A"/>
    <w:rsid w:val="00B330ED"/>
    <w:rsid w:val="00B453C1"/>
    <w:rsid w:val="00B47A9E"/>
    <w:rsid w:val="00B5073C"/>
    <w:rsid w:val="00B5289B"/>
    <w:rsid w:val="00B63C4E"/>
    <w:rsid w:val="00B65DCF"/>
    <w:rsid w:val="00B72812"/>
    <w:rsid w:val="00B81DC6"/>
    <w:rsid w:val="00B8298D"/>
    <w:rsid w:val="00B861CF"/>
    <w:rsid w:val="00B871AF"/>
    <w:rsid w:val="00B90385"/>
    <w:rsid w:val="00B90C9A"/>
    <w:rsid w:val="00B95D62"/>
    <w:rsid w:val="00B95D68"/>
    <w:rsid w:val="00BA3DF2"/>
    <w:rsid w:val="00BA4355"/>
    <w:rsid w:val="00BA55B6"/>
    <w:rsid w:val="00BB16CA"/>
    <w:rsid w:val="00BB25FC"/>
    <w:rsid w:val="00BB3DF7"/>
    <w:rsid w:val="00BB6BD9"/>
    <w:rsid w:val="00BC505A"/>
    <w:rsid w:val="00BD35C8"/>
    <w:rsid w:val="00BD605E"/>
    <w:rsid w:val="00BE0BFA"/>
    <w:rsid w:val="00BE1C1C"/>
    <w:rsid w:val="00BE2B0F"/>
    <w:rsid w:val="00BE4575"/>
    <w:rsid w:val="00BE5C76"/>
    <w:rsid w:val="00BE7E76"/>
    <w:rsid w:val="00BF0136"/>
    <w:rsid w:val="00BF1BF2"/>
    <w:rsid w:val="00BF4FB9"/>
    <w:rsid w:val="00BF5A64"/>
    <w:rsid w:val="00C1426F"/>
    <w:rsid w:val="00C2217F"/>
    <w:rsid w:val="00C24965"/>
    <w:rsid w:val="00C2554A"/>
    <w:rsid w:val="00C3262B"/>
    <w:rsid w:val="00C34DEE"/>
    <w:rsid w:val="00C373EE"/>
    <w:rsid w:val="00C43167"/>
    <w:rsid w:val="00C446ED"/>
    <w:rsid w:val="00C47398"/>
    <w:rsid w:val="00C514F7"/>
    <w:rsid w:val="00C52ACB"/>
    <w:rsid w:val="00C53CB3"/>
    <w:rsid w:val="00C56CFD"/>
    <w:rsid w:val="00C60361"/>
    <w:rsid w:val="00C63E32"/>
    <w:rsid w:val="00C63F54"/>
    <w:rsid w:val="00C65C30"/>
    <w:rsid w:val="00C670FB"/>
    <w:rsid w:val="00C67F5E"/>
    <w:rsid w:val="00C706E2"/>
    <w:rsid w:val="00C75A9B"/>
    <w:rsid w:val="00C76E4D"/>
    <w:rsid w:val="00C818F2"/>
    <w:rsid w:val="00C82075"/>
    <w:rsid w:val="00C8682A"/>
    <w:rsid w:val="00C87211"/>
    <w:rsid w:val="00C90D05"/>
    <w:rsid w:val="00C91C60"/>
    <w:rsid w:val="00C93307"/>
    <w:rsid w:val="00CA0506"/>
    <w:rsid w:val="00CA4A51"/>
    <w:rsid w:val="00CA75C6"/>
    <w:rsid w:val="00CB0599"/>
    <w:rsid w:val="00CB0B91"/>
    <w:rsid w:val="00CB2A11"/>
    <w:rsid w:val="00CC1B99"/>
    <w:rsid w:val="00CC31F4"/>
    <w:rsid w:val="00CD1666"/>
    <w:rsid w:val="00CD313C"/>
    <w:rsid w:val="00CD3AD5"/>
    <w:rsid w:val="00CD3BBC"/>
    <w:rsid w:val="00CD4AF9"/>
    <w:rsid w:val="00CD6EF4"/>
    <w:rsid w:val="00CE02A2"/>
    <w:rsid w:val="00CE0E92"/>
    <w:rsid w:val="00CE1D6A"/>
    <w:rsid w:val="00CE1DB5"/>
    <w:rsid w:val="00CE4250"/>
    <w:rsid w:val="00CE4D8E"/>
    <w:rsid w:val="00CE5786"/>
    <w:rsid w:val="00CE6982"/>
    <w:rsid w:val="00CF25EA"/>
    <w:rsid w:val="00CF3922"/>
    <w:rsid w:val="00CF3DFD"/>
    <w:rsid w:val="00CF4BEA"/>
    <w:rsid w:val="00CF763D"/>
    <w:rsid w:val="00CF78C6"/>
    <w:rsid w:val="00D01AEF"/>
    <w:rsid w:val="00D02B78"/>
    <w:rsid w:val="00D02C3E"/>
    <w:rsid w:val="00D05256"/>
    <w:rsid w:val="00D05FE2"/>
    <w:rsid w:val="00D127D3"/>
    <w:rsid w:val="00D12F90"/>
    <w:rsid w:val="00D1552E"/>
    <w:rsid w:val="00D179F4"/>
    <w:rsid w:val="00D204F7"/>
    <w:rsid w:val="00D20C45"/>
    <w:rsid w:val="00D20C64"/>
    <w:rsid w:val="00D24685"/>
    <w:rsid w:val="00D36B2E"/>
    <w:rsid w:val="00D36C81"/>
    <w:rsid w:val="00D411B3"/>
    <w:rsid w:val="00D41E61"/>
    <w:rsid w:val="00D44D19"/>
    <w:rsid w:val="00D5263B"/>
    <w:rsid w:val="00D5677B"/>
    <w:rsid w:val="00D57ED2"/>
    <w:rsid w:val="00D6308A"/>
    <w:rsid w:val="00D66509"/>
    <w:rsid w:val="00D74641"/>
    <w:rsid w:val="00D75A07"/>
    <w:rsid w:val="00D82333"/>
    <w:rsid w:val="00D845EC"/>
    <w:rsid w:val="00D86D38"/>
    <w:rsid w:val="00D87EC5"/>
    <w:rsid w:val="00D91C77"/>
    <w:rsid w:val="00D927A6"/>
    <w:rsid w:val="00D92CD4"/>
    <w:rsid w:val="00D95491"/>
    <w:rsid w:val="00D97C99"/>
    <w:rsid w:val="00DA03C3"/>
    <w:rsid w:val="00DA0E3F"/>
    <w:rsid w:val="00DB3C86"/>
    <w:rsid w:val="00DB567D"/>
    <w:rsid w:val="00DC4C5B"/>
    <w:rsid w:val="00DC67DA"/>
    <w:rsid w:val="00DD17F0"/>
    <w:rsid w:val="00DD26D5"/>
    <w:rsid w:val="00DE019F"/>
    <w:rsid w:val="00DE1AF2"/>
    <w:rsid w:val="00DE1D4B"/>
    <w:rsid w:val="00DE3C73"/>
    <w:rsid w:val="00DE4547"/>
    <w:rsid w:val="00DE4897"/>
    <w:rsid w:val="00DE7A12"/>
    <w:rsid w:val="00DF25BB"/>
    <w:rsid w:val="00DF5C85"/>
    <w:rsid w:val="00E1051B"/>
    <w:rsid w:val="00E14F06"/>
    <w:rsid w:val="00E16832"/>
    <w:rsid w:val="00E16882"/>
    <w:rsid w:val="00E21237"/>
    <w:rsid w:val="00E22A79"/>
    <w:rsid w:val="00E25778"/>
    <w:rsid w:val="00E26829"/>
    <w:rsid w:val="00E278E1"/>
    <w:rsid w:val="00E312A2"/>
    <w:rsid w:val="00E32410"/>
    <w:rsid w:val="00E3367E"/>
    <w:rsid w:val="00E367FC"/>
    <w:rsid w:val="00E36E64"/>
    <w:rsid w:val="00E4327A"/>
    <w:rsid w:val="00E43ECC"/>
    <w:rsid w:val="00E45A4B"/>
    <w:rsid w:val="00E46158"/>
    <w:rsid w:val="00E47EDA"/>
    <w:rsid w:val="00E50661"/>
    <w:rsid w:val="00E54E16"/>
    <w:rsid w:val="00E609C1"/>
    <w:rsid w:val="00E611DC"/>
    <w:rsid w:val="00E63FC0"/>
    <w:rsid w:val="00E662AC"/>
    <w:rsid w:val="00E677A5"/>
    <w:rsid w:val="00E70216"/>
    <w:rsid w:val="00E70C7E"/>
    <w:rsid w:val="00E723CE"/>
    <w:rsid w:val="00E76B0A"/>
    <w:rsid w:val="00E81A46"/>
    <w:rsid w:val="00E8261F"/>
    <w:rsid w:val="00E847D6"/>
    <w:rsid w:val="00E8725B"/>
    <w:rsid w:val="00E9150A"/>
    <w:rsid w:val="00E97B0F"/>
    <w:rsid w:val="00EA004C"/>
    <w:rsid w:val="00EA0EA1"/>
    <w:rsid w:val="00EA5AE3"/>
    <w:rsid w:val="00EA63C4"/>
    <w:rsid w:val="00EA6636"/>
    <w:rsid w:val="00EB2102"/>
    <w:rsid w:val="00EB3972"/>
    <w:rsid w:val="00EB40D6"/>
    <w:rsid w:val="00EB75D6"/>
    <w:rsid w:val="00EC566A"/>
    <w:rsid w:val="00ED50D4"/>
    <w:rsid w:val="00ED55A5"/>
    <w:rsid w:val="00ED7EA8"/>
    <w:rsid w:val="00EE04A1"/>
    <w:rsid w:val="00EE0627"/>
    <w:rsid w:val="00EE117B"/>
    <w:rsid w:val="00EE42B2"/>
    <w:rsid w:val="00EE4DBF"/>
    <w:rsid w:val="00EE558B"/>
    <w:rsid w:val="00EE6278"/>
    <w:rsid w:val="00EF1400"/>
    <w:rsid w:val="00EF1624"/>
    <w:rsid w:val="00EF75D6"/>
    <w:rsid w:val="00EF7C1E"/>
    <w:rsid w:val="00F04954"/>
    <w:rsid w:val="00F06493"/>
    <w:rsid w:val="00F1420B"/>
    <w:rsid w:val="00F1459C"/>
    <w:rsid w:val="00F17A81"/>
    <w:rsid w:val="00F222AA"/>
    <w:rsid w:val="00F23BC1"/>
    <w:rsid w:val="00F23F91"/>
    <w:rsid w:val="00F24B16"/>
    <w:rsid w:val="00F263C2"/>
    <w:rsid w:val="00F34324"/>
    <w:rsid w:val="00F37B43"/>
    <w:rsid w:val="00F42327"/>
    <w:rsid w:val="00F423D8"/>
    <w:rsid w:val="00F450A6"/>
    <w:rsid w:val="00F51F2E"/>
    <w:rsid w:val="00F53BD2"/>
    <w:rsid w:val="00F56667"/>
    <w:rsid w:val="00F5704C"/>
    <w:rsid w:val="00F57F1B"/>
    <w:rsid w:val="00F60C8F"/>
    <w:rsid w:val="00F618B5"/>
    <w:rsid w:val="00F61F80"/>
    <w:rsid w:val="00F63805"/>
    <w:rsid w:val="00F66103"/>
    <w:rsid w:val="00F74D55"/>
    <w:rsid w:val="00F769E7"/>
    <w:rsid w:val="00F812E6"/>
    <w:rsid w:val="00F85FE4"/>
    <w:rsid w:val="00F87374"/>
    <w:rsid w:val="00F87F96"/>
    <w:rsid w:val="00F90A86"/>
    <w:rsid w:val="00F9425D"/>
    <w:rsid w:val="00FA052A"/>
    <w:rsid w:val="00FA0B22"/>
    <w:rsid w:val="00FA1EAC"/>
    <w:rsid w:val="00FA1EE0"/>
    <w:rsid w:val="00FA3902"/>
    <w:rsid w:val="00FA4751"/>
    <w:rsid w:val="00FA6A20"/>
    <w:rsid w:val="00FA7813"/>
    <w:rsid w:val="00FB1BA5"/>
    <w:rsid w:val="00FB1D98"/>
    <w:rsid w:val="00FB53EF"/>
    <w:rsid w:val="00FB7100"/>
    <w:rsid w:val="00FD5393"/>
    <w:rsid w:val="00FD6F29"/>
    <w:rsid w:val="00FE3563"/>
    <w:rsid w:val="00FE36A7"/>
    <w:rsid w:val="00FE4E14"/>
    <w:rsid w:val="00FE61B6"/>
    <w:rsid w:val="00FE7E27"/>
    <w:rsid w:val="00FE7E35"/>
    <w:rsid w:val="00FE7F0F"/>
    <w:rsid w:val="00FF70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112">
      <o:colormru v:ext="edit" colors="#b0bfbf"/>
    </o:shapedefaults>
    <o:shapelayout v:ext="edit">
      <o:idmap v:ext="edit" data="1"/>
    </o:shapelayout>
  </w:shapeDefaults>
  <w:decimalSymbol w:val=","/>
  <w:listSeparator w:val=";"/>
  <w15:docId w15:val="{E1315AF4-CEC1-42B5-AC0E-9B4A42E2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79A"/>
    <w:rPr>
      <w:rFonts w:ascii="Arial" w:hAnsi="Arial"/>
      <w:sz w:val="18"/>
      <w:lang w:eastAsia="es-ES"/>
    </w:rPr>
  </w:style>
  <w:style w:type="paragraph" w:styleId="Ttulo1">
    <w:name w:val="heading 1"/>
    <w:basedOn w:val="Normal"/>
    <w:next w:val="Textoindependiente"/>
    <w:link w:val="Ttulo1Car"/>
    <w:qFormat/>
    <w:rsid w:val="004F479A"/>
    <w:pPr>
      <w:keepNext/>
      <w:keepLines/>
      <w:pageBreakBefore/>
      <w:numPr>
        <w:numId w:val="2"/>
      </w:numPr>
      <w:spacing w:before="120" w:after="480"/>
      <w:outlineLvl w:val="0"/>
    </w:pPr>
    <w:rPr>
      <w:rFonts w:eastAsia="MS Gothic" w:cs="Arial"/>
      <w:noProof/>
      <w:sz w:val="36"/>
      <w:szCs w:val="36"/>
    </w:rPr>
  </w:style>
  <w:style w:type="paragraph" w:styleId="Ttulo2">
    <w:name w:val="heading 2"/>
    <w:basedOn w:val="Normal"/>
    <w:next w:val="Textoindependiente"/>
    <w:link w:val="Ttulo2Car"/>
    <w:qFormat/>
    <w:rsid w:val="004F479A"/>
    <w:pPr>
      <w:keepNext/>
      <w:keepLines/>
      <w:numPr>
        <w:ilvl w:val="1"/>
        <w:numId w:val="2"/>
      </w:numPr>
      <w:tabs>
        <w:tab w:val="clear" w:pos="3063"/>
        <w:tab w:val="num" w:pos="1361"/>
      </w:tabs>
      <w:spacing w:before="240" w:after="240"/>
      <w:ind w:left="1361"/>
      <w:outlineLvl w:val="1"/>
    </w:pPr>
    <w:rPr>
      <w:rFonts w:eastAsia="MS Gothic" w:cs="Arial"/>
      <w:noProof/>
      <w:color w:val="00A6D6"/>
      <w:sz w:val="32"/>
      <w:szCs w:val="28"/>
    </w:rPr>
  </w:style>
  <w:style w:type="paragraph" w:styleId="Ttulo3">
    <w:name w:val="heading 3"/>
    <w:basedOn w:val="Normal"/>
    <w:next w:val="Normal"/>
    <w:link w:val="Ttulo3Car"/>
    <w:qFormat/>
    <w:rsid w:val="004F479A"/>
    <w:pPr>
      <w:keepNext/>
      <w:keepLines/>
      <w:numPr>
        <w:ilvl w:val="2"/>
        <w:numId w:val="2"/>
      </w:numPr>
      <w:spacing w:before="120" w:after="120"/>
      <w:outlineLvl w:val="2"/>
    </w:pPr>
    <w:rPr>
      <w:rFonts w:eastAsia="MS Gothic" w:cs="Arial"/>
      <w:noProof/>
      <w:sz w:val="28"/>
      <w:szCs w:val="24"/>
    </w:rPr>
  </w:style>
  <w:style w:type="paragraph" w:styleId="Ttulo4">
    <w:name w:val="heading 4"/>
    <w:basedOn w:val="Normal"/>
    <w:next w:val="Textoindependiente"/>
    <w:link w:val="Ttulo4Car"/>
    <w:qFormat/>
    <w:rsid w:val="004F479A"/>
    <w:pPr>
      <w:keepNext/>
      <w:keepLines/>
      <w:numPr>
        <w:ilvl w:val="3"/>
        <w:numId w:val="2"/>
      </w:numPr>
      <w:spacing w:before="120" w:after="120"/>
      <w:outlineLvl w:val="3"/>
    </w:pPr>
    <w:rPr>
      <w:rFonts w:eastAsia="MS Gothic" w:cs="Arial"/>
      <w:noProof/>
      <w:sz w:val="24"/>
      <w:szCs w:val="22"/>
    </w:rPr>
  </w:style>
  <w:style w:type="paragraph" w:styleId="Ttulo5">
    <w:name w:val="heading 5"/>
    <w:basedOn w:val="Normal"/>
    <w:next w:val="Textoindependiente2"/>
    <w:link w:val="Ttulo5Car"/>
    <w:qFormat/>
    <w:rsid w:val="004F479A"/>
    <w:pPr>
      <w:keepNext/>
      <w:keepLines/>
      <w:numPr>
        <w:ilvl w:val="4"/>
        <w:numId w:val="2"/>
      </w:numPr>
      <w:spacing w:before="120" w:after="120"/>
      <w:outlineLvl w:val="4"/>
    </w:pPr>
    <w:rPr>
      <w:rFonts w:eastAsia="MS Gothic" w:cs="Arial"/>
      <w:noProof/>
      <w:color w:val="00A6D6"/>
      <w:sz w:val="24"/>
      <w:szCs w:val="22"/>
    </w:rPr>
  </w:style>
  <w:style w:type="paragraph" w:styleId="Ttulo6">
    <w:name w:val="heading 6"/>
    <w:basedOn w:val="Normal"/>
    <w:next w:val="Textoindependiente2"/>
    <w:link w:val="Ttulo6Car"/>
    <w:qFormat/>
    <w:rsid w:val="004F479A"/>
    <w:pPr>
      <w:keepNext/>
      <w:keepLines/>
      <w:numPr>
        <w:ilvl w:val="5"/>
        <w:numId w:val="2"/>
      </w:numPr>
      <w:spacing w:before="120" w:after="40"/>
      <w:outlineLvl w:val="5"/>
    </w:pPr>
    <w:rPr>
      <w:rFonts w:eastAsia="MS Gothic" w:cs="Arial"/>
      <w:noProof/>
      <w:sz w:val="24"/>
    </w:rPr>
  </w:style>
  <w:style w:type="paragraph" w:styleId="Ttulo7">
    <w:name w:val="heading 7"/>
    <w:basedOn w:val="Ttulo6"/>
    <w:next w:val="Normal"/>
    <w:link w:val="Ttulo7Car"/>
    <w:qFormat/>
    <w:rsid w:val="004F479A"/>
    <w:pPr>
      <w:numPr>
        <w:ilvl w:val="6"/>
      </w:numPr>
      <w:spacing w:before="40"/>
      <w:outlineLvl w:val="6"/>
    </w:pPr>
    <w:rPr>
      <w:b/>
      <w:sz w:val="22"/>
      <w:szCs w:val="18"/>
    </w:rPr>
  </w:style>
  <w:style w:type="paragraph" w:styleId="Ttulo8">
    <w:name w:val="heading 8"/>
    <w:basedOn w:val="Normal"/>
    <w:next w:val="Textoindependiente3"/>
    <w:link w:val="Ttulo8Car"/>
    <w:qFormat/>
    <w:rsid w:val="004F479A"/>
    <w:pPr>
      <w:keepNext/>
      <w:keepLines/>
      <w:numPr>
        <w:ilvl w:val="7"/>
        <w:numId w:val="2"/>
      </w:numPr>
      <w:spacing w:before="40" w:after="40"/>
      <w:outlineLvl w:val="7"/>
    </w:pPr>
    <w:rPr>
      <w:rFonts w:eastAsia="MS Gothic" w:cs="Arial"/>
      <w:noProof/>
      <w:sz w:val="20"/>
    </w:rPr>
  </w:style>
  <w:style w:type="paragraph" w:styleId="Ttulo9">
    <w:name w:val="heading 9"/>
    <w:basedOn w:val="Normal"/>
    <w:next w:val="Textoindependiente3"/>
    <w:link w:val="Ttulo9Car"/>
    <w:qFormat/>
    <w:rsid w:val="004F479A"/>
    <w:pPr>
      <w:keepNext/>
      <w:keepLines/>
      <w:numPr>
        <w:ilvl w:val="8"/>
        <w:numId w:val="2"/>
      </w:numPr>
      <w:spacing w:before="40" w:after="40"/>
      <w:outlineLvl w:val="8"/>
    </w:pPr>
    <w:rPr>
      <w:rFonts w:eastAsia="MS Gothic"/>
      <w:b/>
      <w:noProof/>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qFormat/>
    <w:rsid w:val="004F479A"/>
    <w:pPr>
      <w:tabs>
        <w:tab w:val="right" w:pos="7200"/>
      </w:tabs>
      <w:spacing w:after="40"/>
      <w:jc w:val="right"/>
    </w:pPr>
    <w:rPr>
      <w:rFonts w:cs="Arial"/>
      <w:sz w:val="16"/>
      <w:szCs w:val="16"/>
    </w:rPr>
  </w:style>
  <w:style w:type="paragraph" w:styleId="Piedepgina">
    <w:name w:val="footer"/>
    <w:basedOn w:val="Normal"/>
    <w:link w:val="PiedepginaCar"/>
    <w:qFormat/>
    <w:rsid w:val="004F479A"/>
    <w:pPr>
      <w:tabs>
        <w:tab w:val="center" w:pos="4153"/>
        <w:tab w:val="right" w:pos="8306"/>
      </w:tabs>
    </w:pPr>
  </w:style>
  <w:style w:type="character" w:styleId="Nmerodepgina">
    <w:name w:val="page number"/>
    <w:basedOn w:val="Fuentedeprrafopredeter"/>
    <w:qFormat/>
    <w:rsid w:val="004F479A"/>
    <w:rPr>
      <w:rFonts w:ascii="Arial" w:hAnsi="Arial"/>
      <w:sz w:val="18"/>
      <w:szCs w:val="20"/>
      <w:bdr w:val="none" w:sz="0" w:space="0" w:color="auto"/>
    </w:rPr>
  </w:style>
  <w:style w:type="paragraph" w:customStyle="1" w:styleId="Encabezadopar">
    <w:name w:val="Encabezado par"/>
    <w:basedOn w:val="Normal"/>
    <w:qFormat/>
    <w:rsid w:val="004F479A"/>
    <w:pPr>
      <w:tabs>
        <w:tab w:val="right" w:pos="7200"/>
      </w:tabs>
      <w:spacing w:after="40"/>
    </w:pPr>
    <w:rPr>
      <w:rFonts w:cs="Arial"/>
      <w:sz w:val="16"/>
      <w:szCs w:val="16"/>
    </w:rPr>
  </w:style>
  <w:style w:type="paragraph" w:styleId="TDC5">
    <w:name w:val="toc 5"/>
    <w:basedOn w:val="Normal"/>
    <w:next w:val="Normal"/>
    <w:semiHidden/>
    <w:rsid w:val="00681460"/>
    <w:pPr>
      <w:tabs>
        <w:tab w:val="left" w:pos="1276"/>
        <w:tab w:val="right" w:pos="8505"/>
      </w:tabs>
      <w:autoSpaceDE w:val="0"/>
      <w:autoSpaceDN w:val="0"/>
      <w:adjustRightInd w:val="0"/>
      <w:ind w:left="1276" w:hanging="1276"/>
    </w:pPr>
    <w:rPr>
      <w:noProof/>
      <w:sz w:val="16"/>
    </w:rPr>
  </w:style>
  <w:style w:type="paragraph" w:styleId="TDC1">
    <w:name w:val="toc 1"/>
    <w:basedOn w:val="Normal"/>
    <w:next w:val="Normal"/>
    <w:uiPriority w:val="39"/>
    <w:qFormat/>
    <w:rsid w:val="004F479A"/>
    <w:pPr>
      <w:tabs>
        <w:tab w:val="left" w:pos="851"/>
        <w:tab w:val="right" w:leader="dot" w:pos="8505"/>
      </w:tabs>
      <w:autoSpaceDE w:val="0"/>
      <w:autoSpaceDN w:val="0"/>
      <w:adjustRightInd w:val="0"/>
      <w:spacing w:before="120" w:after="120"/>
      <w:ind w:left="851" w:hanging="851"/>
    </w:pPr>
    <w:rPr>
      <w:b/>
      <w:noProof/>
      <w:color w:val="00A6D6"/>
      <w:sz w:val="20"/>
    </w:rPr>
  </w:style>
  <w:style w:type="paragraph" w:styleId="TDC2">
    <w:name w:val="toc 2"/>
    <w:basedOn w:val="Normal"/>
    <w:next w:val="Normal"/>
    <w:uiPriority w:val="39"/>
    <w:qFormat/>
    <w:rsid w:val="004F479A"/>
    <w:pPr>
      <w:tabs>
        <w:tab w:val="left" w:pos="851"/>
        <w:tab w:val="right" w:pos="8505"/>
      </w:tabs>
      <w:autoSpaceDE w:val="0"/>
      <w:autoSpaceDN w:val="0"/>
      <w:adjustRightInd w:val="0"/>
      <w:ind w:left="851" w:hanging="851"/>
    </w:pPr>
    <w:rPr>
      <w:noProof/>
      <w:sz w:val="16"/>
    </w:rPr>
  </w:style>
  <w:style w:type="paragraph" w:styleId="TDC3">
    <w:name w:val="toc 3"/>
    <w:basedOn w:val="Normal"/>
    <w:next w:val="Normal"/>
    <w:uiPriority w:val="39"/>
    <w:rsid w:val="00681460"/>
    <w:pPr>
      <w:tabs>
        <w:tab w:val="left" w:pos="992"/>
        <w:tab w:val="right" w:pos="8505"/>
      </w:tabs>
      <w:autoSpaceDE w:val="0"/>
      <w:autoSpaceDN w:val="0"/>
      <w:adjustRightInd w:val="0"/>
      <w:ind w:left="992" w:hanging="992"/>
    </w:pPr>
    <w:rPr>
      <w:noProof/>
      <w:sz w:val="16"/>
    </w:rPr>
  </w:style>
  <w:style w:type="paragraph" w:styleId="TDC4">
    <w:name w:val="toc 4"/>
    <w:basedOn w:val="Normal"/>
    <w:next w:val="Normal"/>
    <w:uiPriority w:val="39"/>
    <w:rsid w:val="00681460"/>
    <w:pPr>
      <w:tabs>
        <w:tab w:val="left" w:pos="1134"/>
        <w:tab w:val="right" w:pos="8505"/>
      </w:tabs>
      <w:autoSpaceDE w:val="0"/>
      <w:autoSpaceDN w:val="0"/>
      <w:adjustRightInd w:val="0"/>
      <w:spacing w:line="264" w:lineRule="auto"/>
      <w:ind w:left="1134" w:hanging="1134"/>
    </w:pPr>
    <w:rPr>
      <w:noProof/>
      <w:sz w:val="16"/>
    </w:rPr>
  </w:style>
  <w:style w:type="paragraph" w:styleId="TDC6">
    <w:name w:val="toc 6"/>
    <w:basedOn w:val="Normal"/>
    <w:next w:val="Normal"/>
    <w:semiHidden/>
    <w:rsid w:val="00711F2D"/>
    <w:pPr>
      <w:tabs>
        <w:tab w:val="left" w:pos="1418"/>
        <w:tab w:val="right" w:pos="8505"/>
      </w:tabs>
      <w:autoSpaceDE w:val="0"/>
      <w:autoSpaceDN w:val="0"/>
      <w:adjustRightInd w:val="0"/>
      <w:ind w:left="1418" w:hanging="1418"/>
    </w:pPr>
    <w:rPr>
      <w:noProof/>
      <w:sz w:val="16"/>
    </w:rPr>
  </w:style>
  <w:style w:type="paragraph" w:styleId="TDC7">
    <w:name w:val="toc 7"/>
    <w:basedOn w:val="Normal"/>
    <w:next w:val="Normal"/>
    <w:autoRedefine/>
    <w:semiHidden/>
    <w:rsid w:val="002506D4"/>
    <w:pPr>
      <w:tabs>
        <w:tab w:val="left" w:pos="1980"/>
        <w:tab w:val="right" w:pos="8450"/>
        <w:tab w:val="left" w:pos="8640"/>
      </w:tabs>
      <w:autoSpaceDE w:val="0"/>
      <w:autoSpaceDN w:val="0"/>
      <w:adjustRightInd w:val="0"/>
      <w:spacing w:line="264" w:lineRule="auto"/>
      <w:ind w:left="1980" w:right="-720" w:hanging="1800"/>
      <w:jc w:val="both"/>
    </w:pPr>
    <w:rPr>
      <w:sz w:val="16"/>
    </w:rPr>
  </w:style>
  <w:style w:type="paragraph" w:styleId="TDC8">
    <w:name w:val="toc 8"/>
    <w:basedOn w:val="Normal"/>
    <w:next w:val="Normal"/>
    <w:autoRedefine/>
    <w:semiHidden/>
    <w:rsid w:val="002506D4"/>
    <w:pPr>
      <w:tabs>
        <w:tab w:val="right" w:pos="8450"/>
        <w:tab w:val="left" w:pos="8640"/>
      </w:tabs>
      <w:autoSpaceDE w:val="0"/>
      <w:autoSpaceDN w:val="0"/>
      <w:adjustRightInd w:val="0"/>
      <w:spacing w:line="264" w:lineRule="auto"/>
      <w:ind w:left="2160" w:right="-720" w:hanging="1980"/>
      <w:jc w:val="both"/>
    </w:pPr>
    <w:rPr>
      <w:sz w:val="16"/>
    </w:rPr>
  </w:style>
  <w:style w:type="paragraph" w:styleId="TDC9">
    <w:name w:val="toc 9"/>
    <w:basedOn w:val="Normal"/>
    <w:next w:val="Normal"/>
    <w:autoRedefine/>
    <w:semiHidden/>
    <w:rsid w:val="002506D4"/>
    <w:pPr>
      <w:tabs>
        <w:tab w:val="right" w:pos="8450"/>
        <w:tab w:val="left" w:pos="8640"/>
      </w:tabs>
      <w:autoSpaceDE w:val="0"/>
      <w:autoSpaceDN w:val="0"/>
      <w:adjustRightInd w:val="0"/>
      <w:spacing w:line="264" w:lineRule="auto"/>
      <w:ind w:left="2340" w:right="-720" w:hanging="2160"/>
      <w:jc w:val="both"/>
    </w:pPr>
    <w:rPr>
      <w:sz w:val="16"/>
    </w:rPr>
  </w:style>
  <w:style w:type="paragraph" w:customStyle="1" w:styleId="Imagen">
    <w:name w:val="Imagen"/>
    <w:basedOn w:val="Normal"/>
    <w:next w:val="Normal"/>
    <w:qFormat/>
    <w:rsid w:val="004F479A"/>
    <w:pPr>
      <w:keepLines/>
      <w:pBdr>
        <w:top w:val="single" w:sz="6" w:space="6" w:color="00A6D6"/>
      </w:pBdr>
      <w:spacing w:before="120"/>
      <w:jc w:val="center"/>
    </w:pPr>
  </w:style>
  <w:style w:type="paragraph" w:styleId="Descripcin">
    <w:name w:val="caption"/>
    <w:basedOn w:val="Normal"/>
    <w:next w:val="Textoindependiente"/>
    <w:qFormat/>
    <w:rsid w:val="004F479A"/>
    <w:pPr>
      <w:keepLines/>
      <w:pBdr>
        <w:top w:val="single" w:sz="6" w:space="6" w:color="00A6D6"/>
      </w:pBdr>
      <w:spacing w:before="120"/>
      <w:jc w:val="center"/>
    </w:pPr>
    <w:rPr>
      <w:bCs/>
    </w:rPr>
  </w:style>
  <w:style w:type="paragraph" w:styleId="Textoindependiente">
    <w:name w:val="Body Text"/>
    <w:basedOn w:val="Normal"/>
    <w:link w:val="TextoindependienteCar"/>
    <w:qFormat/>
    <w:rsid w:val="004F479A"/>
    <w:pPr>
      <w:spacing w:after="180" w:line="288" w:lineRule="auto"/>
      <w:jc w:val="both"/>
    </w:pPr>
  </w:style>
  <w:style w:type="paragraph" w:customStyle="1" w:styleId="Indentado3">
    <w:name w:val="Indentado 3"/>
    <w:basedOn w:val="Indentado1"/>
    <w:qFormat/>
    <w:rsid w:val="004F479A"/>
    <w:pPr>
      <w:ind w:left="1985"/>
    </w:pPr>
  </w:style>
  <w:style w:type="paragraph" w:customStyle="1" w:styleId="Indentado1">
    <w:name w:val="Indentado 1"/>
    <w:basedOn w:val="Textoindependiente"/>
    <w:qFormat/>
    <w:rsid w:val="004F479A"/>
    <w:pPr>
      <w:spacing w:after="60"/>
      <w:ind w:left="851"/>
    </w:pPr>
  </w:style>
  <w:style w:type="paragraph" w:customStyle="1" w:styleId="Bullet1">
    <w:name w:val="Bullet 1"/>
    <w:basedOn w:val="Textoindependiente"/>
    <w:link w:val="Bullet1CarCar"/>
    <w:qFormat/>
    <w:rsid w:val="004F479A"/>
    <w:pPr>
      <w:numPr>
        <w:numId w:val="3"/>
      </w:numPr>
      <w:spacing w:after="120"/>
    </w:pPr>
  </w:style>
  <w:style w:type="paragraph" w:customStyle="1" w:styleId="Bullet2">
    <w:name w:val="Bullet 2"/>
    <w:basedOn w:val="Textoindependiente"/>
    <w:link w:val="Bullet2Car"/>
    <w:qFormat/>
    <w:rsid w:val="004F479A"/>
    <w:pPr>
      <w:numPr>
        <w:ilvl w:val="1"/>
        <w:numId w:val="3"/>
      </w:numPr>
      <w:spacing w:after="80"/>
    </w:pPr>
  </w:style>
  <w:style w:type="paragraph" w:customStyle="1" w:styleId="Indentado2">
    <w:name w:val="Indentado 2"/>
    <w:basedOn w:val="Indentado1"/>
    <w:qFormat/>
    <w:rsid w:val="004F479A"/>
    <w:pPr>
      <w:ind w:left="1418"/>
    </w:pPr>
  </w:style>
  <w:style w:type="paragraph" w:customStyle="1" w:styleId="EntradadeOrdenador">
    <w:name w:val="Entrada de Ordenador"/>
    <w:basedOn w:val="Normal"/>
    <w:qFormat/>
    <w:rsid w:val="004F479A"/>
    <w:pPr>
      <w:spacing w:after="60"/>
    </w:pPr>
    <w:rPr>
      <w:rFonts w:ascii="Courier New" w:hAnsi="Courier New"/>
      <w:noProof/>
    </w:rPr>
  </w:style>
  <w:style w:type="paragraph" w:customStyle="1" w:styleId="Indice">
    <w:name w:val="Indice"/>
    <w:basedOn w:val="Normal"/>
    <w:next w:val="Normal"/>
    <w:link w:val="IndiceCar"/>
    <w:qFormat/>
    <w:rsid w:val="004F479A"/>
    <w:rPr>
      <w:sz w:val="40"/>
      <w:szCs w:val="40"/>
    </w:rPr>
  </w:style>
  <w:style w:type="paragraph" w:customStyle="1" w:styleId="Bullet3">
    <w:name w:val="Bullet 3"/>
    <w:basedOn w:val="Textoindependiente"/>
    <w:qFormat/>
    <w:rsid w:val="004F479A"/>
    <w:pPr>
      <w:numPr>
        <w:ilvl w:val="2"/>
        <w:numId w:val="3"/>
      </w:numPr>
      <w:spacing w:after="80"/>
    </w:pPr>
  </w:style>
  <w:style w:type="paragraph" w:customStyle="1" w:styleId="TrasTabla">
    <w:name w:val="Tras Tabla"/>
    <w:basedOn w:val="Textoindependiente"/>
    <w:next w:val="Textoindependiente"/>
    <w:link w:val="TrasTablaCar"/>
    <w:qFormat/>
    <w:rsid w:val="004F479A"/>
    <w:pPr>
      <w:spacing w:before="240"/>
    </w:pPr>
  </w:style>
  <w:style w:type="paragraph" w:styleId="Tabladeilustraciones">
    <w:name w:val="table of figures"/>
    <w:basedOn w:val="Normal"/>
    <w:next w:val="Textoindependiente"/>
    <w:semiHidden/>
    <w:rsid w:val="00EE6278"/>
    <w:pPr>
      <w:ind w:left="403" w:hanging="403"/>
    </w:pPr>
  </w:style>
  <w:style w:type="character" w:styleId="Hipervnculo">
    <w:name w:val="Hyperlink"/>
    <w:basedOn w:val="Fuentedeprrafopredeter"/>
    <w:uiPriority w:val="99"/>
    <w:qFormat/>
    <w:rsid w:val="004F479A"/>
    <w:rPr>
      <w:rFonts w:ascii="Arial" w:hAnsi="Arial"/>
      <w:color w:val="0000FF"/>
      <w:sz w:val="18"/>
      <w:szCs w:val="20"/>
      <w:u w:val="single"/>
    </w:rPr>
  </w:style>
  <w:style w:type="numbering" w:customStyle="1" w:styleId="Esquemanumerado3niveles">
    <w:name w:val="Esquema numerado 3 niveles"/>
    <w:basedOn w:val="Sinlista"/>
    <w:rsid w:val="00D87EC5"/>
    <w:pPr>
      <w:numPr>
        <w:numId w:val="1"/>
      </w:numPr>
    </w:pPr>
  </w:style>
  <w:style w:type="paragraph" w:customStyle="1" w:styleId="Lineatablanormal">
    <w:name w:val="Linea tabla normal"/>
    <w:basedOn w:val="Normal"/>
    <w:next w:val="Normal"/>
    <w:qFormat/>
    <w:rsid w:val="004F479A"/>
    <w:pPr>
      <w:keepLines/>
      <w:spacing w:before="60" w:after="60"/>
    </w:pPr>
  </w:style>
  <w:style w:type="paragraph" w:customStyle="1" w:styleId="Lineatablagrande">
    <w:name w:val="Linea tabla grande"/>
    <w:basedOn w:val="Lineatablanormal"/>
    <w:qFormat/>
    <w:rsid w:val="004F479A"/>
    <w:pPr>
      <w:spacing w:before="20" w:after="20"/>
    </w:pPr>
  </w:style>
  <w:style w:type="numbering" w:customStyle="1" w:styleId="Listaconbullets3niveles">
    <w:name w:val="Lista con bullets 3 niveles"/>
    <w:basedOn w:val="Sinlista"/>
    <w:rsid w:val="003F6C19"/>
  </w:style>
  <w:style w:type="paragraph" w:customStyle="1" w:styleId="Numerado1">
    <w:name w:val="Numerado 1"/>
    <w:basedOn w:val="Textoindependiente"/>
    <w:qFormat/>
    <w:rsid w:val="004F479A"/>
    <w:pPr>
      <w:numPr>
        <w:numId w:val="4"/>
      </w:numPr>
      <w:spacing w:after="80"/>
    </w:pPr>
  </w:style>
  <w:style w:type="paragraph" w:customStyle="1" w:styleId="Numerado2">
    <w:name w:val="Numerado 2"/>
    <w:basedOn w:val="Numerado1"/>
    <w:qFormat/>
    <w:rsid w:val="004F479A"/>
    <w:pPr>
      <w:numPr>
        <w:ilvl w:val="1"/>
      </w:numPr>
    </w:pPr>
  </w:style>
  <w:style w:type="paragraph" w:customStyle="1" w:styleId="Numerado3">
    <w:name w:val="Numerado 3"/>
    <w:basedOn w:val="Numerado2"/>
    <w:qFormat/>
    <w:rsid w:val="004F479A"/>
    <w:pPr>
      <w:numPr>
        <w:ilvl w:val="2"/>
      </w:numPr>
    </w:pPr>
  </w:style>
  <w:style w:type="paragraph" w:styleId="Textodeglobo">
    <w:name w:val="Balloon Text"/>
    <w:basedOn w:val="Normal"/>
    <w:semiHidden/>
    <w:rsid w:val="00D97C99"/>
    <w:rPr>
      <w:rFonts w:ascii="Tahoma" w:hAnsi="Tahoma" w:cs="Tahoma"/>
      <w:sz w:val="16"/>
      <w:szCs w:val="16"/>
    </w:rPr>
  </w:style>
  <w:style w:type="table" w:customStyle="1" w:styleId="TablaestandarSatec">
    <w:name w:val="Tabla estandar Satec"/>
    <w:basedOn w:val="Tablanormal"/>
    <w:rsid w:val="00432DFB"/>
    <w:pPr>
      <w:keepLines/>
      <w:spacing w:before="60" w:after="60"/>
      <w:ind w:left="170" w:right="170"/>
    </w:pPr>
    <w:rPr>
      <w:rFonts w:ascii="Arial" w:hAnsi="Arial"/>
      <w:sz w:val="18"/>
    </w:rPr>
    <w:tblPr>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CellMar>
        <w:left w:w="0" w:type="dxa"/>
        <w:right w:w="0" w:type="dxa"/>
      </w:tblCellMar>
    </w:tblPr>
    <w:tcPr>
      <w:shd w:val="clear" w:color="auto" w:fill="FFFFFF"/>
      <w:vAlign w:val="center"/>
    </w:tcPr>
    <w:tblStylePr w:type="firstRow">
      <w:pPr>
        <w:jc w:val="left"/>
      </w:pPr>
      <w:rPr>
        <w:b/>
      </w:rPr>
      <w:tblPr/>
      <w:tcPr>
        <w:shd w:val="clear" w:color="auto" w:fill="B0BFBF"/>
      </w:tcPr>
    </w:tblStylePr>
  </w:style>
  <w:style w:type="paragraph" w:styleId="Mapadeldocumento">
    <w:name w:val="Document Map"/>
    <w:basedOn w:val="Normal"/>
    <w:semiHidden/>
    <w:rsid w:val="00867E24"/>
    <w:pPr>
      <w:shd w:val="clear" w:color="auto" w:fill="000080"/>
    </w:pPr>
    <w:rPr>
      <w:rFonts w:ascii="Tahoma" w:hAnsi="Tahoma" w:cs="Tahoma"/>
      <w:sz w:val="20"/>
    </w:rPr>
  </w:style>
  <w:style w:type="paragraph" w:customStyle="1" w:styleId="PieLinea1">
    <w:name w:val="Pie Linea 1"/>
    <w:basedOn w:val="Normal"/>
    <w:next w:val="Normal"/>
    <w:qFormat/>
    <w:rsid w:val="004F479A"/>
    <w:pPr>
      <w:pBdr>
        <w:left w:val="single" w:sz="4" w:space="9" w:color="B0BFBF"/>
        <w:right w:val="single" w:sz="4" w:space="0" w:color="B0BFBF"/>
      </w:pBdr>
      <w:ind w:left="181"/>
    </w:pPr>
    <w:rPr>
      <w:sz w:val="16"/>
      <w:szCs w:val="16"/>
    </w:rPr>
  </w:style>
  <w:style w:type="paragraph" w:customStyle="1" w:styleId="Pielinea0">
    <w:name w:val="Pie linea 0"/>
    <w:basedOn w:val="PieLinea1"/>
    <w:next w:val="PieLinea1"/>
    <w:rsid w:val="002C6C38"/>
    <w:pPr>
      <w:pBdr>
        <w:left w:val="none" w:sz="0" w:space="0" w:color="auto"/>
        <w:right w:val="none" w:sz="0" w:space="0" w:color="auto"/>
      </w:pBdr>
    </w:pPr>
  </w:style>
  <w:style w:type="character" w:customStyle="1" w:styleId="Ttulo5Car">
    <w:name w:val="Título 5 Car"/>
    <w:basedOn w:val="Fuentedeprrafopredeter"/>
    <w:link w:val="Ttulo5"/>
    <w:rsid w:val="004F479A"/>
    <w:rPr>
      <w:rFonts w:ascii="Arial" w:eastAsia="MS Gothic" w:hAnsi="Arial" w:cs="Arial"/>
      <w:noProof/>
      <w:color w:val="00A6D6"/>
      <w:sz w:val="24"/>
      <w:szCs w:val="22"/>
      <w:lang w:eastAsia="es-ES"/>
    </w:rPr>
  </w:style>
  <w:style w:type="paragraph" w:customStyle="1" w:styleId="PieLinea1par">
    <w:name w:val="Pie Linea 1 par"/>
    <w:basedOn w:val="Normal"/>
    <w:qFormat/>
    <w:rsid w:val="004F479A"/>
    <w:pPr>
      <w:pBdr>
        <w:left w:val="single" w:sz="4" w:space="9" w:color="B0BFBF"/>
        <w:right w:val="single" w:sz="4" w:space="9" w:color="B0BFBF"/>
      </w:pBdr>
      <w:ind w:left="181" w:right="221"/>
    </w:pPr>
    <w:rPr>
      <w:noProof/>
      <w:sz w:val="16"/>
      <w:szCs w:val="16"/>
    </w:rPr>
  </w:style>
  <w:style w:type="character" w:customStyle="1" w:styleId="TextoindependienteCar">
    <w:name w:val="Texto independiente Car"/>
    <w:basedOn w:val="Fuentedeprrafopredeter"/>
    <w:link w:val="Textoindependiente"/>
    <w:rsid w:val="004F479A"/>
    <w:rPr>
      <w:rFonts w:ascii="Arial" w:hAnsi="Arial"/>
      <w:sz w:val="18"/>
      <w:lang w:val="es-ES" w:eastAsia="es-ES" w:bidi="ar-SA"/>
    </w:rPr>
  </w:style>
  <w:style w:type="character" w:customStyle="1" w:styleId="Bullet1CarCar">
    <w:name w:val="Bullet 1 Car Car"/>
    <w:basedOn w:val="TextoindependienteCar"/>
    <w:link w:val="Bullet1"/>
    <w:rsid w:val="004F479A"/>
    <w:rPr>
      <w:rFonts w:ascii="Arial" w:hAnsi="Arial"/>
      <w:sz w:val="18"/>
      <w:lang w:val="es-ES" w:eastAsia="es-ES" w:bidi="ar-SA"/>
    </w:rPr>
  </w:style>
  <w:style w:type="paragraph" w:customStyle="1" w:styleId="PieLinea2">
    <w:name w:val="Pie Linea 2"/>
    <w:basedOn w:val="PieLinea1"/>
    <w:rsid w:val="002C6C38"/>
    <w:pPr>
      <w:spacing w:after="120"/>
    </w:pPr>
  </w:style>
  <w:style w:type="character" w:customStyle="1" w:styleId="Ttulo4Car">
    <w:name w:val="Título 4 Car"/>
    <w:basedOn w:val="Fuentedeprrafopredeter"/>
    <w:link w:val="Ttulo4"/>
    <w:rsid w:val="004F479A"/>
    <w:rPr>
      <w:rFonts w:ascii="Arial" w:eastAsia="MS Gothic" w:hAnsi="Arial" w:cs="Arial"/>
      <w:noProof/>
      <w:sz w:val="24"/>
      <w:szCs w:val="22"/>
      <w:lang w:eastAsia="es-ES"/>
    </w:rPr>
  </w:style>
  <w:style w:type="table" w:customStyle="1" w:styleId="TablaavanzadaSatec">
    <w:name w:val="Tabla avanzada Satec"/>
    <w:basedOn w:val="TablaestandarSatec"/>
    <w:rsid w:val="001D695C"/>
    <w:tblPr/>
    <w:tcPr>
      <w:shd w:val="clear" w:color="auto" w:fill="FFFFFF"/>
    </w:tcPr>
    <w:tblStylePr w:type="firstRow">
      <w:pPr>
        <w:jc w:val="left"/>
      </w:pPr>
      <w:rPr>
        <w:b/>
      </w:rPr>
      <w:tblPr/>
      <w:tcPr>
        <w:shd w:val="clear" w:color="auto" w:fill="B0BFBF"/>
      </w:tcPr>
    </w:tblStylePr>
    <w:tblStylePr w:type="lastRow">
      <w:rPr>
        <w:b/>
      </w:rPr>
      <w:tblPr/>
      <w:tcPr>
        <w:shd w:val="clear" w:color="auto" w:fill="B0BFBF"/>
      </w:tcPr>
    </w:tblStylePr>
    <w:tblStylePr w:type="firstCol">
      <w:rPr>
        <w:b/>
      </w:rPr>
      <w:tblPr/>
      <w:tcPr>
        <w:shd w:val="clear" w:color="auto" w:fill="B0BFBF"/>
      </w:tcPr>
    </w:tblStylePr>
    <w:tblStylePr w:type="lastCol">
      <w:rPr>
        <w:b/>
      </w:rPr>
      <w:tblPr/>
      <w:tcPr>
        <w:shd w:val="clear" w:color="auto" w:fill="B0BFBF"/>
      </w:tcPr>
    </w:tblStylePr>
  </w:style>
  <w:style w:type="character" w:customStyle="1" w:styleId="IndiceCar">
    <w:name w:val="Indice Car"/>
    <w:basedOn w:val="TextoindependienteCar"/>
    <w:link w:val="Indice"/>
    <w:rsid w:val="00B63C4E"/>
    <w:rPr>
      <w:rFonts w:ascii="Arial" w:hAnsi="Arial"/>
      <w:sz w:val="40"/>
      <w:szCs w:val="40"/>
      <w:lang w:val="es-ES" w:eastAsia="es-ES" w:bidi="ar-SA"/>
    </w:rPr>
  </w:style>
  <w:style w:type="paragraph" w:styleId="Textoindependiente2">
    <w:name w:val="Body Text 2"/>
    <w:basedOn w:val="Textoindependiente"/>
    <w:link w:val="Textoindependiente2Car"/>
    <w:qFormat/>
    <w:rsid w:val="004F479A"/>
    <w:pPr>
      <w:ind w:left="907"/>
    </w:pPr>
  </w:style>
  <w:style w:type="paragraph" w:styleId="Textoindependiente3">
    <w:name w:val="Body Text 3"/>
    <w:basedOn w:val="Textoindependiente"/>
    <w:link w:val="Textoindependiente3Car"/>
    <w:qFormat/>
    <w:rsid w:val="004F479A"/>
    <w:pPr>
      <w:ind w:left="2552"/>
    </w:pPr>
    <w:rPr>
      <w:szCs w:val="16"/>
    </w:rPr>
  </w:style>
  <w:style w:type="paragraph" w:customStyle="1" w:styleId="Pielinea2par">
    <w:name w:val="Pie linea 2 par"/>
    <w:basedOn w:val="PieLinea1par"/>
    <w:next w:val="PieLinea1par"/>
    <w:rsid w:val="002C6C38"/>
    <w:pPr>
      <w:spacing w:after="120"/>
    </w:pPr>
  </w:style>
  <w:style w:type="paragraph" w:customStyle="1" w:styleId="Pielinea3par">
    <w:name w:val="Pie linea 3 par"/>
    <w:basedOn w:val="PieLinea1par"/>
    <w:rsid w:val="002C6C38"/>
    <w:rPr>
      <w:rFonts w:ascii="Arial Narrow" w:hAnsi="Arial Narrow"/>
      <w:color w:val="00A6D6"/>
    </w:rPr>
  </w:style>
  <w:style w:type="paragraph" w:customStyle="1" w:styleId="Portada">
    <w:name w:val="Portada"/>
    <w:basedOn w:val="Normal"/>
    <w:rsid w:val="002C6C38"/>
    <w:pPr>
      <w:spacing w:before="360"/>
      <w:jc w:val="right"/>
    </w:pPr>
    <w:rPr>
      <w:b/>
      <w:sz w:val="44"/>
    </w:rPr>
  </w:style>
  <w:style w:type="paragraph" w:customStyle="1" w:styleId="PortadaCliente">
    <w:name w:val="Portada Cliente"/>
    <w:basedOn w:val="Normal"/>
    <w:qFormat/>
    <w:rsid w:val="000A4A29"/>
    <w:pPr>
      <w:spacing w:after="40" w:line="288" w:lineRule="auto"/>
      <w:ind w:left="1440"/>
    </w:pPr>
    <w:rPr>
      <w:color w:val="00A6D6"/>
      <w:szCs w:val="24"/>
    </w:rPr>
  </w:style>
  <w:style w:type="paragraph" w:customStyle="1" w:styleId="PortadaOferta">
    <w:name w:val="Portada Oferta"/>
    <w:basedOn w:val="Normal"/>
    <w:qFormat/>
    <w:rsid w:val="004F479A"/>
    <w:pPr>
      <w:spacing w:line="288" w:lineRule="auto"/>
      <w:ind w:left="1440"/>
    </w:pPr>
    <w:rPr>
      <w:szCs w:val="18"/>
    </w:rPr>
  </w:style>
  <w:style w:type="paragraph" w:customStyle="1" w:styleId="PortadaTtulo">
    <w:name w:val="Portada Título"/>
    <w:basedOn w:val="Normal"/>
    <w:qFormat/>
    <w:rsid w:val="004F479A"/>
    <w:pPr>
      <w:spacing w:after="360" w:line="288" w:lineRule="auto"/>
      <w:ind w:left="1418" w:firstLine="22"/>
    </w:pPr>
    <w:rPr>
      <w:sz w:val="36"/>
      <w:szCs w:val="36"/>
    </w:rPr>
  </w:style>
  <w:style w:type="paragraph" w:customStyle="1" w:styleId="PortadaVersion">
    <w:name w:val="Portada Version"/>
    <w:basedOn w:val="Normal"/>
    <w:qFormat/>
    <w:rsid w:val="004F479A"/>
    <w:pPr>
      <w:spacing w:after="180" w:line="288" w:lineRule="auto"/>
      <w:ind w:left="1440"/>
    </w:pPr>
    <w:rPr>
      <w:sz w:val="16"/>
      <w:szCs w:val="16"/>
    </w:rPr>
  </w:style>
  <w:style w:type="paragraph" w:styleId="TtulodeTDC">
    <w:name w:val="TOC Heading"/>
    <w:basedOn w:val="Ttulo1"/>
    <w:next w:val="Normal"/>
    <w:uiPriority w:val="39"/>
    <w:semiHidden/>
    <w:unhideWhenUsed/>
    <w:qFormat/>
    <w:rsid w:val="004F479A"/>
    <w:pPr>
      <w:pageBreakBefore w:val="0"/>
      <w:numPr>
        <w:numId w:val="0"/>
      </w:numPr>
      <w:spacing w:before="480" w:after="0"/>
      <w:outlineLvl w:val="9"/>
    </w:pPr>
    <w:rPr>
      <w:rFonts w:ascii="Cambria" w:hAnsi="Cambria" w:cs="Times New Roman"/>
      <w:b/>
      <w:bCs/>
      <w:noProof w:val="0"/>
      <w:color w:val="365F91"/>
      <w:sz w:val="28"/>
      <w:szCs w:val="28"/>
    </w:rPr>
  </w:style>
  <w:style w:type="character" w:customStyle="1" w:styleId="Ttulo1Car">
    <w:name w:val="Título 1 Car"/>
    <w:basedOn w:val="Fuentedeprrafopredeter"/>
    <w:link w:val="Ttulo1"/>
    <w:rsid w:val="004F479A"/>
    <w:rPr>
      <w:rFonts w:ascii="Arial" w:eastAsia="MS Gothic" w:hAnsi="Arial" w:cs="Arial"/>
      <w:noProof/>
      <w:sz w:val="36"/>
      <w:szCs w:val="36"/>
      <w:lang w:eastAsia="es-ES"/>
    </w:rPr>
  </w:style>
  <w:style w:type="character" w:customStyle="1" w:styleId="Ttulo2Car">
    <w:name w:val="Título 2 Car"/>
    <w:basedOn w:val="Fuentedeprrafopredeter"/>
    <w:link w:val="Ttulo2"/>
    <w:rsid w:val="004F479A"/>
    <w:rPr>
      <w:rFonts w:ascii="Arial" w:eastAsia="MS Gothic" w:hAnsi="Arial" w:cs="Arial"/>
      <w:noProof/>
      <w:color w:val="00A6D6"/>
      <w:sz w:val="32"/>
      <w:szCs w:val="28"/>
      <w:lang w:eastAsia="es-ES"/>
    </w:rPr>
  </w:style>
  <w:style w:type="character" w:customStyle="1" w:styleId="Ttulo3Car">
    <w:name w:val="Título 3 Car"/>
    <w:basedOn w:val="Fuentedeprrafopredeter"/>
    <w:link w:val="Ttulo3"/>
    <w:rsid w:val="004F479A"/>
    <w:rPr>
      <w:rFonts w:ascii="Arial" w:eastAsia="MS Gothic" w:hAnsi="Arial" w:cs="Arial"/>
      <w:noProof/>
      <w:sz w:val="28"/>
      <w:szCs w:val="24"/>
      <w:lang w:eastAsia="es-ES"/>
    </w:rPr>
  </w:style>
  <w:style w:type="character" w:customStyle="1" w:styleId="Ttulo6Car">
    <w:name w:val="Título 6 Car"/>
    <w:basedOn w:val="Fuentedeprrafopredeter"/>
    <w:link w:val="Ttulo6"/>
    <w:rsid w:val="004F479A"/>
    <w:rPr>
      <w:rFonts w:ascii="Arial" w:eastAsia="MS Gothic" w:hAnsi="Arial" w:cs="Arial"/>
      <w:noProof/>
      <w:sz w:val="24"/>
      <w:lang w:eastAsia="es-ES"/>
    </w:rPr>
  </w:style>
  <w:style w:type="character" w:customStyle="1" w:styleId="Ttulo7Car">
    <w:name w:val="Título 7 Car"/>
    <w:basedOn w:val="Ttulo6Car"/>
    <w:link w:val="Ttulo7"/>
    <w:rsid w:val="004F479A"/>
    <w:rPr>
      <w:rFonts w:ascii="Arial" w:eastAsia="MS Gothic" w:hAnsi="Arial" w:cs="Arial"/>
      <w:b/>
      <w:noProof/>
      <w:sz w:val="22"/>
      <w:szCs w:val="18"/>
      <w:lang w:eastAsia="es-ES"/>
    </w:rPr>
  </w:style>
  <w:style w:type="character" w:customStyle="1" w:styleId="Ttulo8Car">
    <w:name w:val="Título 8 Car"/>
    <w:basedOn w:val="Fuentedeprrafopredeter"/>
    <w:link w:val="Ttulo8"/>
    <w:rsid w:val="004F479A"/>
    <w:rPr>
      <w:rFonts w:ascii="Arial" w:eastAsia="MS Gothic" w:hAnsi="Arial" w:cs="Arial"/>
      <w:noProof/>
      <w:lang w:eastAsia="es-ES"/>
    </w:rPr>
  </w:style>
  <w:style w:type="character" w:customStyle="1" w:styleId="Ttulo9Car">
    <w:name w:val="Título 9 Car"/>
    <w:basedOn w:val="Fuentedeprrafopredeter"/>
    <w:link w:val="Ttulo9"/>
    <w:rsid w:val="004F479A"/>
    <w:rPr>
      <w:rFonts w:ascii="Arial" w:eastAsia="MS Gothic" w:hAnsi="Arial"/>
      <w:b/>
      <w:noProof/>
      <w:sz w:val="18"/>
      <w:szCs w:val="18"/>
      <w:lang w:eastAsia="es-ES"/>
    </w:rPr>
  </w:style>
  <w:style w:type="character" w:customStyle="1" w:styleId="EncabezadoCar">
    <w:name w:val="Encabezado Car"/>
    <w:basedOn w:val="Fuentedeprrafopredeter"/>
    <w:link w:val="Encabezado"/>
    <w:rsid w:val="004F479A"/>
    <w:rPr>
      <w:rFonts w:ascii="Arial" w:hAnsi="Arial" w:cs="Arial"/>
      <w:sz w:val="16"/>
      <w:szCs w:val="16"/>
      <w:lang w:eastAsia="es-ES"/>
    </w:rPr>
  </w:style>
  <w:style w:type="character" w:customStyle="1" w:styleId="PiedepginaCar">
    <w:name w:val="Pie de página Car"/>
    <w:basedOn w:val="Fuentedeprrafopredeter"/>
    <w:link w:val="Piedepgina"/>
    <w:rsid w:val="004F479A"/>
    <w:rPr>
      <w:rFonts w:ascii="Arial" w:hAnsi="Arial"/>
      <w:sz w:val="18"/>
      <w:lang w:eastAsia="es-ES"/>
    </w:rPr>
  </w:style>
  <w:style w:type="character" w:customStyle="1" w:styleId="Textoindependiente2Car">
    <w:name w:val="Texto independiente 2 Car"/>
    <w:basedOn w:val="Fuentedeprrafopredeter"/>
    <w:link w:val="Textoindependiente2"/>
    <w:rsid w:val="004F479A"/>
    <w:rPr>
      <w:rFonts w:ascii="Arial" w:hAnsi="Arial"/>
      <w:sz w:val="18"/>
      <w:lang w:eastAsia="es-ES"/>
    </w:rPr>
  </w:style>
  <w:style w:type="character" w:customStyle="1" w:styleId="Textoindependiente3Car">
    <w:name w:val="Texto independiente 3 Car"/>
    <w:basedOn w:val="Fuentedeprrafopredeter"/>
    <w:link w:val="Textoindependiente3"/>
    <w:rsid w:val="004F479A"/>
    <w:rPr>
      <w:rFonts w:ascii="Arial" w:hAnsi="Arial"/>
      <w:sz w:val="18"/>
      <w:szCs w:val="16"/>
      <w:lang w:eastAsia="es-ES"/>
    </w:rPr>
  </w:style>
  <w:style w:type="character" w:styleId="Hipervnculovisitado">
    <w:name w:val="FollowedHyperlink"/>
    <w:basedOn w:val="Fuentedeprrafopredeter"/>
    <w:qFormat/>
    <w:rsid w:val="004F479A"/>
    <w:rPr>
      <w:rFonts w:ascii="Arial" w:hAnsi="Arial"/>
      <w:color w:val="800080"/>
      <w:sz w:val="18"/>
      <w:u w:val="single"/>
    </w:rPr>
  </w:style>
  <w:style w:type="paragraph" w:customStyle="1" w:styleId="Fechaencabezado">
    <w:name w:val="Fecha encabezado"/>
    <w:basedOn w:val="Normal"/>
    <w:link w:val="FechaencabezadoCar"/>
    <w:qFormat/>
    <w:rsid w:val="004F479A"/>
    <w:pPr>
      <w:pBdr>
        <w:bottom w:val="single" w:sz="8" w:space="1" w:color="00A6D6"/>
      </w:pBdr>
      <w:tabs>
        <w:tab w:val="right" w:pos="7200"/>
      </w:tabs>
      <w:spacing w:after="40"/>
      <w:jc w:val="right"/>
    </w:pPr>
    <w:rPr>
      <w:rFonts w:cs="Arial"/>
      <w:color w:val="00A6D6"/>
      <w:sz w:val="16"/>
      <w:szCs w:val="16"/>
    </w:rPr>
  </w:style>
  <w:style w:type="character" w:customStyle="1" w:styleId="FechaencabezadoCar">
    <w:name w:val="Fecha encabezado Car"/>
    <w:basedOn w:val="Fuentedeprrafopredeter"/>
    <w:link w:val="Fechaencabezado"/>
    <w:rsid w:val="004F479A"/>
    <w:rPr>
      <w:rFonts w:ascii="Arial" w:hAnsi="Arial" w:cs="Arial"/>
      <w:color w:val="00A6D6"/>
      <w:sz w:val="16"/>
      <w:szCs w:val="16"/>
      <w:lang w:eastAsia="es-ES"/>
    </w:rPr>
  </w:style>
  <w:style w:type="paragraph" w:customStyle="1" w:styleId="Fechaportada">
    <w:name w:val="Fecha portada"/>
    <w:basedOn w:val="Normal"/>
    <w:qFormat/>
    <w:rsid w:val="004F479A"/>
    <w:pPr>
      <w:pBdr>
        <w:bottom w:val="single" w:sz="8" w:space="1" w:color="00A6D6"/>
      </w:pBdr>
      <w:tabs>
        <w:tab w:val="right" w:pos="7200"/>
      </w:tabs>
      <w:ind w:left="1440"/>
      <w:jc w:val="right"/>
    </w:pPr>
    <w:rPr>
      <w:rFonts w:cs="Arial"/>
      <w:color w:val="00A6D6"/>
      <w:sz w:val="16"/>
      <w:szCs w:val="16"/>
    </w:rPr>
  </w:style>
  <w:style w:type="paragraph" w:customStyle="1" w:styleId="Fechaencabezadopar">
    <w:name w:val="Fecha encabezado par"/>
    <w:basedOn w:val="Fechaencabezado"/>
    <w:next w:val="Normal"/>
    <w:link w:val="FechaencabezadoparCar"/>
    <w:qFormat/>
    <w:rsid w:val="004F479A"/>
    <w:pPr>
      <w:jc w:val="left"/>
    </w:pPr>
  </w:style>
  <w:style w:type="character" w:customStyle="1" w:styleId="FechaencabezadoparCar">
    <w:name w:val="Fecha encabezado par Car"/>
    <w:basedOn w:val="FechaencabezadoCar"/>
    <w:link w:val="Fechaencabezadopar"/>
    <w:rsid w:val="004F479A"/>
    <w:rPr>
      <w:rFonts w:ascii="Arial" w:hAnsi="Arial" w:cs="Arial"/>
      <w:color w:val="00A6D6"/>
      <w:sz w:val="16"/>
      <w:szCs w:val="16"/>
      <w:lang w:eastAsia="es-ES"/>
    </w:rPr>
  </w:style>
  <w:style w:type="character" w:customStyle="1" w:styleId="Bullet2Car">
    <w:name w:val="Bullet 2 Car"/>
    <w:basedOn w:val="Fuentedeprrafopredeter"/>
    <w:link w:val="Bullet2"/>
    <w:rsid w:val="004F479A"/>
    <w:rPr>
      <w:rFonts w:ascii="Arial" w:hAnsi="Arial"/>
      <w:sz w:val="18"/>
      <w:lang w:eastAsia="es-ES"/>
    </w:rPr>
  </w:style>
  <w:style w:type="paragraph" w:customStyle="1" w:styleId="Titulocabeceraspar">
    <w:name w:val="Titulo cabeceras par"/>
    <w:basedOn w:val="Textoindependiente"/>
    <w:qFormat/>
    <w:rsid w:val="004F479A"/>
    <w:pPr>
      <w:jc w:val="right"/>
    </w:pPr>
  </w:style>
  <w:style w:type="character" w:customStyle="1" w:styleId="TrasTablaCar">
    <w:name w:val="Tras Tabla Car"/>
    <w:basedOn w:val="TextoindependienteCar"/>
    <w:link w:val="TrasTabla"/>
    <w:rsid w:val="004F479A"/>
    <w:rPr>
      <w:rFonts w:ascii="Arial" w:hAnsi="Arial"/>
      <w:sz w:val="18"/>
      <w:lang w:val="es-ES" w:eastAsia="es-ES" w:bidi="ar-SA"/>
    </w:rPr>
  </w:style>
  <w:style w:type="character" w:styleId="Textodelmarcadordeposicin">
    <w:name w:val="Placeholder Text"/>
    <w:basedOn w:val="Fuentedeprrafopredeter"/>
    <w:uiPriority w:val="99"/>
    <w:semiHidden/>
    <w:rsid w:val="000A4A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08200">
      <w:bodyDiv w:val="1"/>
      <w:marLeft w:val="0"/>
      <w:marRight w:val="0"/>
      <w:marTop w:val="0"/>
      <w:marBottom w:val="0"/>
      <w:divBdr>
        <w:top w:val="none" w:sz="0" w:space="0" w:color="auto"/>
        <w:left w:val="none" w:sz="0" w:space="0" w:color="auto"/>
        <w:bottom w:val="none" w:sz="0" w:space="0" w:color="auto"/>
        <w:right w:val="none" w:sz="0" w:space="0" w:color="auto"/>
      </w:divBdr>
    </w:div>
    <w:div w:id="250510035">
      <w:bodyDiv w:val="1"/>
      <w:marLeft w:val="0"/>
      <w:marRight w:val="0"/>
      <w:marTop w:val="0"/>
      <w:marBottom w:val="0"/>
      <w:divBdr>
        <w:top w:val="none" w:sz="0" w:space="0" w:color="auto"/>
        <w:left w:val="none" w:sz="0" w:space="0" w:color="auto"/>
        <w:bottom w:val="none" w:sz="0" w:space="0" w:color="auto"/>
        <w:right w:val="none" w:sz="0" w:space="0" w:color="auto"/>
      </w:divBdr>
    </w:div>
    <w:div w:id="481393683">
      <w:bodyDiv w:val="1"/>
      <w:marLeft w:val="0"/>
      <w:marRight w:val="0"/>
      <w:marTop w:val="0"/>
      <w:marBottom w:val="0"/>
      <w:divBdr>
        <w:top w:val="none" w:sz="0" w:space="0" w:color="auto"/>
        <w:left w:val="none" w:sz="0" w:space="0" w:color="auto"/>
        <w:bottom w:val="none" w:sz="0" w:space="0" w:color="auto"/>
        <w:right w:val="none" w:sz="0" w:space="0" w:color="auto"/>
      </w:divBdr>
    </w:div>
    <w:div w:id="536892616">
      <w:bodyDiv w:val="1"/>
      <w:marLeft w:val="0"/>
      <w:marRight w:val="0"/>
      <w:marTop w:val="0"/>
      <w:marBottom w:val="0"/>
      <w:divBdr>
        <w:top w:val="none" w:sz="0" w:space="0" w:color="auto"/>
        <w:left w:val="none" w:sz="0" w:space="0" w:color="auto"/>
        <w:bottom w:val="none" w:sz="0" w:space="0" w:color="auto"/>
        <w:right w:val="none" w:sz="0" w:space="0" w:color="auto"/>
      </w:divBdr>
    </w:div>
    <w:div w:id="558635156">
      <w:bodyDiv w:val="1"/>
      <w:marLeft w:val="0"/>
      <w:marRight w:val="0"/>
      <w:marTop w:val="0"/>
      <w:marBottom w:val="0"/>
      <w:divBdr>
        <w:top w:val="none" w:sz="0" w:space="0" w:color="auto"/>
        <w:left w:val="none" w:sz="0" w:space="0" w:color="auto"/>
        <w:bottom w:val="none" w:sz="0" w:space="0" w:color="auto"/>
        <w:right w:val="none" w:sz="0" w:space="0" w:color="auto"/>
      </w:divBdr>
    </w:div>
    <w:div w:id="785999048">
      <w:bodyDiv w:val="1"/>
      <w:marLeft w:val="0"/>
      <w:marRight w:val="0"/>
      <w:marTop w:val="0"/>
      <w:marBottom w:val="0"/>
      <w:divBdr>
        <w:top w:val="none" w:sz="0" w:space="0" w:color="auto"/>
        <w:left w:val="none" w:sz="0" w:space="0" w:color="auto"/>
        <w:bottom w:val="none" w:sz="0" w:space="0" w:color="auto"/>
        <w:right w:val="none" w:sz="0" w:space="0" w:color="auto"/>
      </w:divBdr>
    </w:div>
    <w:div w:id="1920289661">
      <w:bodyDiv w:val="1"/>
      <w:marLeft w:val="0"/>
      <w:marRight w:val="0"/>
      <w:marTop w:val="0"/>
      <w:marBottom w:val="0"/>
      <w:divBdr>
        <w:top w:val="none" w:sz="0" w:space="0" w:color="auto"/>
        <w:left w:val="none" w:sz="0" w:space="0" w:color="auto"/>
        <w:bottom w:val="none" w:sz="0" w:space="0" w:color="auto"/>
        <w:right w:val="none" w:sz="0" w:space="0" w:color="auto"/>
      </w:divBdr>
    </w:div>
    <w:div w:id="2017341541">
      <w:bodyDiv w:val="1"/>
      <w:marLeft w:val="0"/>
      <w:marRight w:val="0"/>
      <w:marTop w:val="0"/>
      <w:marBottom w:val="0"/>
      <w:divBdr>
        <w:top w:val="none" w:sz="0" w:space="0" w:color="auto"/>
        <w:left w:val="none" w:sz="0" w:space="0" w:color="auto"/>
        <w:bottom w:val="none" w:sz="0" w:space="0" w:color="auto"/>
        <w:right w:val="none" w:sz="0" w:space="0" w:color="auto"/>
      </w:divBdr>
    </w:div>
    <w:div w:id="2047220442">
      <w:bodyDiv w:val="1"/>
      <w:marLeft w:val="0"/>
      <w:marRight w:val="0"/>
      <w:marTop w:val="0"/>
      <w:marBottom w:val="0"/>
      <w:divBdr>
        <w:top w:val="none" w:sz="0" w:space="0" w:color="auto"/>
        <w:left w:val="none" w:sz="0" w:space="0" w:color="auto"/>
        <w:bottom w:val="none" w:sz="0" w:space="0" w:color="auto"/>
        <w:right w:val="none" w:sz="0" w:space="0" w:color="auto"/>
      </w:divBdr>
    </w:div>
    <w:div w:id="205044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alvarez\Documents\Empresa\Plantillas\Proyectos_Sa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1CA1BE895E42438CEC2BC440EFC1DA"/>
        <w:category>
          <w:name w:val="General"/>
          <w:gallery w:val="placeholder"/>
        </w:category>
        <w:types>
          <w:type w:val="bbPlcHdr"/>
        </w:types>
        <w:behaviors>
          <w:behavior w:val="content"/>
        </w:behaviors>
        <w:guid w:val="{34B0819F-FAB1-42DF-AC7B-D6E0F35EA707}"/>
      </w:docPartPr>
      <w:docPartBody>
        <w:p w:rsidR="00D809E2" w:rsidRDefault="00107E03">
          <w:pPr>
            <w:pStyle w:val="4E1CA1BE895E42438CEC2BC440EFC1DA"/>
          </w:pPr>
          <w:r w:rsidRPr="00401B75">
            <w:rPr>
              <w:rStyle w:val="Textodelmarcadordeposicin"/>
            </w:rPr>
            <w:t>[Título]</w:t>
          </w:r>
        </w:p>
      </w:docPartBody>
    </w:docPart>
    <w:docPart>
      <w:docPartPr>
        <w:name w:val="E0F840014D5E4B8EAE0F892ADFEC5733"/>
        <w:category>
          <w:name w:val="General"/>
          <w:gallery w:val="placeholder"/>
        </w:category>
        <w:types>
          <w:type w:val="bbPlcHdr"/>
        </w:types>
        <w:behaviors>
          <w:behavior w:val="content"/>
        </w:behaviors>
        <w:guid w:val="{05418B83-BEE5-4DAD-BC7B-7C90E6AEDDCF}"/>
      </w:docPartPr>
      <w:docPartBody>
        <w:p w:rsidR="00D809E2" w:rsidRDefault="00107E03">
          <w:pPr>
            <w:pStyle w:val="E0F840014D5E4B8EAE0F892ADFEC5733"/>
          </w:pPr>
          <w:r>
            <w:rPr>
              <w:rStyle w:val="Textodelmarcadordeposicin"/>
            </w:rPr>
            <w:t>Escriba el nombre del cliente</w:t>
          </w:r>
        </w:p>
      </w:docPartBody>
    </w:docPart>
    <w:docPart>
      <w:docPartPr>
        <w:name w:val="681CB36CA02C4FB998AC1E32EA8C7B77"/>
        <w:category>
          <w:name w:val="General"/>
          <w:gallery w:val="placeholder"/>
        </w:category>
        <w:types>
          <w:type w:val="bbPlcHdr"/>
        </w:types>
        <w:behaviors>
          <w:behavior w:val="content"/>
        </w:behaviors>
        <w:guid w:val="{BCA397F7-74D1-4E91-9FFA-5A93B7342AE6}"/>
      </w:docPartPr>
      <w:docPartBody>
        <w:p w:rsidR="00D809E2" w:rsidRDefault="00107E03">
          <w:pPr>
            <w:pStyle w:val="681CB36CA02C4FB998AC1E32EA8C7B77"/>
          </w:pPr>
          <w:r>
            <w:rPr>
              <w:rStyle w:val="Textodelmarcadordeposicin"/>
            </w:rPr>
            <w:t>Escriba el nombre del Proyecto</w:t>
          </w:r>
        </w:p>
      </w:docPartBody>
    </w:docPart>
    <w:docPart>
      <w:docPartPr>
        <w:name w:val="87BC2044580045EB8C077B9E1AD0D6E5"/>
        <w:category>
          <w:name w:val="General"/>
          <w:gallery w:val="placeholder"/>
        </w:category>
        <w:types>
          <w:type w:val="bbPlcHdr"/>
        </w:types>
        <w:behaviors>
          <w:behavior w:val="content"/>
        </w:behaviors>
        <w:guid w:val="{4D1028D0-B4D6-4404-9ECF-A9C0B9426DD8}"/>
      </w:docPartPr>
      <w:docPartBody>
        <w:p w:rsidR="00D809E2" w:rsidRDefault="00107E03">
          <w:pPr>
            <w:pStyle w:val="87BC2044580045EB8C077B9E1AD0D6E5"/>
          </w:pPr>
          <w:r>
            <w:rPr>
              <w:rStyle w:val="Textodelmarcadordeposicin"/>
            </w:rPr>
            <w:t>Escriba el Nº del Proyecto</w:t>
          </w:r>
        </w:p>
      </w:docPartBody>
    </w:docPart>
    <w:docPart>
      <w:docPartPr>
        <w:name w:val="DB6DA203729A4448A08B1918BF5A3A82"/>
        <w:category>
          <w:name w:val="General"/>
          <w:gallery w:val="placeholder"/>
        </w:category>
        <w:types>
          <w:type w:val="bbPlcHdr"/>
        </w:types>
        <w:behaviors>
          <w:behavior w:val="content"/>
        </w:behaviors>
        <w:guid w:val="{81A3AE3A-905A-429C-AED9-9355C0CEB047}"/>
      </w:docPartPr>
      <w:docPartBody>
        <w:p w:rsidR="00D809E2" w:rsidRDefault="00107E03">
          <w:pPr>
            <w:pStyle w:val="DB6DA203729A4448A08B1918BF5A3A82"/>
          </w:pPr>
          <w:r w:rsidRPr="008C033B">
            <w:rPr>
              <w:rStyle w:val="Textodelmarcadordeposicin"/>
            </w:rPr>
            <w:t>0.1</w:t>
          </w:r>
        </w:p>
      </w:docPartBody>
    </w:docPart>
    <w:docPart>
      <w:docPartPr>
        <w:name w:val="8204742A37894B14870CB4F7238B4A05"/>
        <w:category>
          <w:name w:val="General"/>
          <w:gallery w:val="placeholder"/>
        </w:category>
        <w:types>
          <w:type w:val="bbPlcHdr"/>
        </w:types>
        <w:behaviors>
          <w:behavior w:val="content"/>
        </w:behaviors>
        <w:guid w:val="{260B37B3-6864-4ED3-9CFE-54DC1B181F13}"/>
      </w:docPartPr>
      <w:docPartBody>
        <w:p w:rsidR="00D809E2" w:rsidRDefault="00107E03">
          <w:pPr>
            <w:pStyle w:val="8204742A37894B14870CB4F7238B4A05"/>
          </w:pPr>
          <w:r w:rsidRPr="008C033B">
            <w:rPr>
              <w:rStyle w:val="Textodelmarcadordeposicin"/>
              <w:rFonts w:eastAsia="MS Gothic"/>
            </w:rPr>
            <w:t>Seleccione el nivel de seguridad</w:t>
          </w:r>
        </w:p>
      </w:docPartBody>
    </w:docPart>
    <w:docPart>
      <w:docPartPr>
        <w:name w:val="C07EEF2E24A846ACA3407DE11D878A07"/>
        <w:category>
          <w:name w:val="General"/>
          <w:gallery w:val="placeholder"/>
        </w:category>
        <w:types>
          <w:type w:val="bbPlcHdr"/>
        </w:types>
        <w:behaviors>
          <w:behavior w:val="content"/>
        </w:behaviors>
        <w:guid w:val="{568ADAE8-33BF-47F0-ABA5-FDF563E3828A}"/>
      </w:docPartPr>
      <w:docPartBody>
        <w:p w:rsidR="00D809E2" w:rsidRDefault="00107E03">
          <w:pPr>
            <w:pStyle w:val="C07EEF2E24A846ACA3407DE11D878A07"/>
          </w:pPr>
          <w:r w:rsidRPr="003D3038">
            <w:rPr>
              <w:rStyle w:val="Textodelmarcadordeposicin"/>
            </w:rPr>
            <w:t>Escriba el nombre del cliente</w:t>
          </w:r>
        </w:p>
      </w:docPartBody>
    </w:docPart>
    <w:docPart>
      <w:docPartPr>
        <w:name w:val="378469CA063047EA9A91D3CF1438EBA0"/>
        <w:category>
          <w:name w:val="General"/>
          <w:gallery w:val="placeholder"/>
        </w:category>
        <w:types>
          <w:type w:val="bbPlcHdr"/>
        </w:types>
        <w:behaviors>
          <w:behavior w:val="content"/>
        </w:behaviors>
        <w:guid w:val="{91C15191-2A59-4983-A7A1-2845A47D1CCF}"/>
      </w:docPartPr>
      <w:docPartBody>
        <w:p w:rsidR="00D809E2" w:rsidRDefault="00107E03">
          <w:pPr>
            <w:pStyle w:val="378469CA063047EA9A91D3CF1438EBA0"/>
          </w:pPr>
          <w:r>
            <w:rPr>
              <w:rStyle w:val="Textodelmarcadordeposicin"/>
            </w:rPr>
            <w:t>Escriba el nombre del Proyecto</w:t>
          </w:r>
        </w:p>
      </w:docPartBody>
    </w:docPart>
    <w:docPart>
      <w:docPartPr>
        <w:name w:val="6DB9F5FA9DF04F3D988CC8598091439A"/>
        <w:category>
          <w:name w:val="General"/>
          <w:gallery w:val="placeholder"/>
        </w:category>
        <w:types>
          <w:type w:val="bbPlcHdr"/>
        </w:types>
        <w:behaviors>
          <w:behavior w:val="content"/>
        </w:behaviors>
        <w:guid w:val="{6E2834AD-194C-46EA-82A5-9D623485D29B}"/>
      </w:docPartPr>
      <w:docPartBody>
        <w:p w:rsidR="00D809E2" w:rsidRDefault="00107E03">
          <w:pPr>
            <w:pStyle w:val="6DB9F5FA9DF04F3D988CC8598091439A"/>
          </w:pPr>
          <w:r w:rsidRPr="003D3038">
            <w:rPr>
              <w:rStyle w:val="Textodelmarcadordeposicin"/>
            </w:rPr>
            <w:t>Seleccione la fecha</w:t>
          </w:r>
        </w:p>
      </w:docPartBody>
    </w:docPart>
    <w:docPart>
      <w:docPartPr>
        <w:name w:val="B72A24DF43AA4E14BF1F052B71021FE5"/>
        <w:category>
          <w:name w:val="General"/>
          <w:gallery w:val="placeholder"/>
        </w:category>
        <w:types>
          <w:type w:val="bbPlcHdr"/>
        </w:types>
        <w:behaviors>
          <w:behavior w:val="content"/>
        </w:behaviors>
        <w:guid w:val="{852102AB-A710-4910-ABF0-F800C116615D}"/>
      </w:docPartPr>
      <w:docPartBody>
        <w:p w:rsidR="00D809E2" w:rsidRDefault="00107E03">
          <w:pPr>
            <w:pStyle w:val="B72A24DF43AA4E14BF1F052B71021FE5"/>
          </w:pPr>
          <w:r>
            <w:rPr>
              <w:rStyle w:val="Textodelmarcadordeposicin"/>
            </w:rPr>
            <w:t>[Autor]</w:t>
          </w:r>
        </w:p>
      </w:docPartBody>
    </w:docPart>
    <w:docPart>
      <w:docPartPr>
        <w:name w:val="DF82E2A5C8074EB38511B5BEE8352D3C"/>
        <w:category>
          <w:name w:val="General"/>
          <w:gallery w:val="placeholder"/>
        </w:category>
        <w:types>
          <w:type w:val="bbPlcHdr"/>
        </w:types>
        <w:behaviors>
          <w:behavior w:val="content"/>
        </w:behaviors>
        <w:guid w:val="{1CF9F66A-9E26-4739-8A41-1314900DEFB2}"/>
      </w:docPartPr>
      <w:docPartBody>
        <w:p w:rsidR="00D809E2" w:rsidRDefault="00107E03">
          <w:pPr>
            <w:pStyle w:val="DF82E2A5C8074EB38511B5BEE8352D3C"/>
          </w:pPr>
          <w:r>
            <w:rPr>
              <w:rStyle w:val="Textodelmarcadordeposicin"/>
            </w:rPr>
            <w:t>Autor 2</w:t>
          </w:r>
        </w:p>
      </w:docPartBody>
    </w:docPart>
    <w:docPart>
      <w:docPartPr>
        <w:name w:val="5F997874E398452D83AD779082A0458D"/>
        <w:category>
          <w:name w:val="General"/>
          <w:gallery w:val="placeholder"/>
        </w:category>
        <w:types>
          <w:type w:val="bbPlcHdr"/>
        </w:types>
        <w:behaviors>
          <w:behavior w:val="content"/>
        </w:behaviors>
        <w:guid w:val="{280EB833-9C7E-49DC-88DE-6B75143A8E81}"/>
      </w:docPartPr>
      <w:docPartBody>
        <w:p w:rsidR="00D809E2" w:rsidRDefault="00107E03">
          <w:pPr>
            <w:pStyle w:val="5F997874E398452D83AD779082A0458D"/>
          </w:pPr>
          <w:r>
            <w:rPr>
              <w:rStyle w:val="Textodelmarcadordeposicin"/>
            </w:rPr>
            <w:t>Seleccione el estado del documento</w:t>
          </w:r>
        </w:p>
      </w:docPartBody>
    </w:docPart>
    <w:docPart>
      <w:docPartPr>
        <w:name w:val="1FC56124E3FA41F6A9F5B9E559A17C1D"/>
        <w:category>
          <w:name w:val="General"/>
          <w:gallery w:val="placeholder"/>
        </w:category>
        <w:types>
          <w:type w:val="bbPlcHdr"/>
        </w:types>
        <w:behaviors>
          <w:behavior w:val="content"/>
        </w:behaviors>
        <w:guid w:val="{B4FFF427-9B93-4165-934A-A29220C2A212}"/>
      </w:docPartPr>
      <w:docPartBody>
        <w:p w:rsidR="00D809E2" w:rsidRDefault="00107E03">
          <w:pPr>
            <w:pStyle w:val="1FC56124E3FA41F6A9F5B9E559A17C1D"/>
          </w:pPr>
          <w:r w:rsidRPr="00792C5F">
            <w:rPr>
              <w:rStyle w:val="Textodelmarcadordeposicin"/>
            </w:rPr>
            <w:t>[Título]</w:t>
          </w:r>
        </w:p>
      </w:docPartBody>
    </w:docPart>
    <w:docPart>
      <w:docPartPr>
        <w:name w:val="1972F9EBB4AB4B2E9E28AE78FF7B3640"/>
        <w:category>
          <w:name w:val="General"/>
          <w:gallery w:val="placeholder"/>
        </w:category>
        <w:types>
          <w:type w:val="bbPlcHdr"/>
        </w:types>
        <w:behaviors>
          <w:behavior w:val="content"/>
        </w:behaviors>
        <w:guid w:val="{1C59536C-8884-44E8-8964-2394A97B89E2}"/>
      </w:docPartPr>
      <w:docPartBody>
        <w:p w:rsidR="00D809E2" w:rsidRDefault="00107E03">
          <w:pPr>
            <w:pStyle w:val="1972F9EBB4AB4B2E9E28AE78FF7B3640"/>
          </w:pPr>
          <w:r w:rsidRPr="003D3038">
            <w:rPr>
              <w:rStyle w:val="Textodelmarcadordeposicin"/>
            </w:rPr>
            <w:t>Escriba el nombre del cliente</w:t>
          </w:r>
        </w:p>
      </w:docPartBody>
    </w:docPart>
    <w:docPart>
      <w:docPartPr>
        <w:name w:val="130DA4C62C5A4E898444ACB082E8EDC6"/>
        <w:category>
          <w:name w:val="General"/>
          <w:gallery w:val="placeholder"/>
        </w:category>
        <w:types>
          <w:type w:val="bbPlcHdr"/>
        </w:types>
        <w:behaviors>
          <w:behavior w:val="content"/>
        </w:behaviors>
        <w:guid w:val="{38A2FF09-F39B-413D-9517-046640DB111D}"/>
      </w:docPartPr>
      <w:docPartBody>
        <w:p w:rsidR="00D809E2" w:rsidRDefault="00107E03">
          <w:pPr>
            <w:pStyle w:val="130DA4C62C5A4E898444ACB082E8EDC6"/>
          </w:pPr>
          <w:r>
            <w:rPr>
              <w:rStyle w:val="Textodelmarcadordeposicin"/>
            </w:rPr>
            <w:t>Escriba el nombre del Proyecto</w:t>
          </w:r>
        </w:p>
      </w:docPartBody>
    </w:docPart>
    <w:docPart>
      <w:docPartPr>
        <w:name w:val="D3856802BFF24F17B0D857E05053B009"/>
        <w:category>
          <w:name w:val="General"/>
          <w:gallery w:val="placeholder"/>
        </w:category>
        <w:types>
          <w:type w:val="bbPlcHdr"/>
        </w:types>
        <w:behaviors>
          <w:behavior w:val="content"/>
        </w:behaviors>
        <w:guid w:val="{3DA966C3-D972-4FF0-ADF5-5DCDC5BA76E0}"/>
      </w:docPartPr>
      <w:docPartBody>
        <w:p w:rsidR="00D809E2" w:rsidRDefault="00107E03">
          <w:pPr>
            <w:pStyle w:val="D3856802BFF24F17B0D857E05053B009"/>
          </w:pPr>
          <w:r w:rsidRPr="003D3038">
            <w:rPr>
              <w:rStyle w:val="Textodelmarcadordeposicin"/>
            </w:rPr>
            <w:t>Seleccione la fecha</w:t>
          </w:r>
        </w:p>
      </w:docPartBody>
    </w:docPart>
    <w:docPart>
      <w:docPartPr>
        <w:name w:val="35D1B1EDFB204847B7BB929154A91DF8"/>
        <w:category>
          <w:name w:val="General"/>
          <w:gallery w:val="placeholder"/>
        </w:category>
        <w:types>
          <w:type w:val="bbPlcHdr"/>
        </w:types>
        <w:behaviors>
          <w:behavior w:val="content"/>
        </w:behaviors>
        <w:guid w:val="{CC9EFEC4-CD50-4503-BF1F-12BF5432E8C8}"/>
      </w:docPartPr>
      <w:docPartBody>
        <w:p w:rsidR="00D809E2" w:rsidRDefault="00107E03">
          <w:pPr>
            <w:pStyle w:val="35D1B1EDFB204847B7BB929154A91DF8"/>
          </w:pPr>
          <w:r w:rsidRPr="00401B75">
            <w:rPr>
              <w:rStyle w:val="Textodelmarcadordeposicin"/>
            </w:rPr>
            <w:t>[Autor]</w:t>
          </w:r>
        </w:p>
      </w:docPartBody>
    </w:docPart>
    <w:docPart>
      <w:docPartPr>
        <w:name w:val="15AB0376FBD249AF8AA7AD8DA5206B3B"/>
        <w:category>
          <w:name w:val="General"/>
          <w:gallery w:val="placeholder"/>
        </w:category>
        <w:types>
          <w:type w:val="bbPlcHdr"/>
        </w:types>
        <w:behaviors>
          <w:behavior w:val="content"/>
        </w:behaviors>
        <w:guid w:val="{B08D4977-C049-4056-9DEF-89F66FFDF809}"/>
      </w:docPartPr>
      <w:docPartBody>
        <w:p w:rsidR="00D809E2" w:rsidRDefault="00107E03">
          <w:pPr>
            <w:pStyle w:val="15AB0376FBD249AF8AA7AD8DA5206B3B"/>
          </w:pPr>
          <w:r>
            <w:rPr>
              <w:rStyle w:val="Textodelmarcadordeposicin"/>
            </w:rPr>
            <w:t>Seleccione el estado del documento</w:t>
          </w:r>
        </w:p>
      </w:docPartBody>
    </w:docPart>
    <w:docPart>
      <w:docPartPr>
        <w:name w:val="115FB40C25A7463E8ADFF7F308184458"/>
        <w:category>
          <w:name w:val="General"/>
          <w:gallery w:val="placeholder"/>
        </w:category>
        <w:types>
          <w:type w:val="bbPlcHdr"/>
        </w:types>
        <w:behaviors>
          <w:behavior w:val="content"/>
        </w:behaviors>
        <w:guid w:val="{994F46B4-9FC0-4FAF-840B-FA4AEEE3CB0A}"/>
      </w:docPartPr>
      <w:docPartBody>
        <w:p w:rsidR="00D809E2" w:rsidRDefault="00107E03">
          <w:pPr>
            <w:pStyle w:val="115FB40C25A7463E8ADFF7F308184458"/>
          </w:pPr>
          <w:r w:rsidRPr="00401B75">
            <w:rPr>
              <w:rStyle w:val="Textodelmarcadordeposicin"/>
            </w:rPr>
            <w:t>[Título]</w:t>
          </w:r>
        </w:p>
      </w:docPartBody>
    </w:docPart>
    <w:docPart>
      <w:docPartPr>
        <w:name w:val="07D36DAB055940BAB768093D59357FBC"/>
        <w:category>
          <w:name w:val="General"/>
          <w:gallery w:val="placeholder"/>
        </w:category>
        <w:types>
          <w:type w:val="bbPlcHdr"/>
        </w:types>
        <w:behaviors>
          <w:behavior w:val="content"/>
        </w:behaviors>
        <w:guid w:val="{8F9C0B53-E4B8-45DC-AB93-850443CF9629}"/>
      </w:docPartPr>
      <w:docPartBody>
        <w:p w:rsidR="00D809E2" w:rsidRDefault="00107E03">
          <w:pPr>
            <w:pStyle w:val="07D36DAB055940BAB768093D59357FBC"/>
          </w:pPr>
          <w:r>
            <w:rPr>
              <w:rStyle w:val="Textodelmarcadordeposicin"/>
            </w:rPr>
            <w:t>Seleccione el nivel de seguridad</w:t>
          </w:r>
        </w:p>
      </w:docPartBody>
    </w:docPart>
    <w:docPart>
      <w:docPartPr>
        <w:name w:val="DECF4B6386C5478399351B3DC5B400A1"/>
        <w:category>
          <w:name w:val="General"/>
          <w:gallery w:val="placeholder"/>
        </w:category>
        <w:types>
          <w:type w:val="bbPlcHdr"/>
        </w:types>
        <w:behaviors>
          <w:behavior w:val="content"/>
        </w:behaviors>
        <w:guid w:val="{4FB548E1-E981-4D69-887A-021DABF10967}"/>
      </w:docPartPr>
      <w:docPartBody>
        <w:p w:rsidR="00D809E2" w:rsidRDefault="00107E03">
          <w:pPr>
            <w:pStyle w:val="DECF4B6386C5478399351B3DC5B400A1"/>
          </w:pPr>
          <w:r w:rsidRPr="008C033B">
            <w:rPr>
              <w:rStyle w:val="Textodelmarcadordeposicin"/>
              <w:rFonts w:eastAsia="MS Gothic"/>
            </w:rPr>
            <w:t>Seleccione el nivel de seguridad</w:t>
          </w:r>
        </w:p>
      </w:docPartBody>
    </w:docPart>
    <w:docPart>
      <w:docPartPr>
        <w:name w:val="AC8133D690A449B1B5431617A452750B"/>
        <w:category>
          <w:name w:val="General"/>
          <w:gallery w:val="placeholder"/>
        </w:category>
        <w:types>
          <w:type w:val="bbPlcHdr"/>
        </w:types>
        <w:behaviors>
          <w:behavior w:val="content"/>
        </w:behaviors>
        <w:guid w:val="{0B5931D5-C469-409C-9AF0-ABE3FAAC7BE2}"/>
      </w:docPartPr>
      <w:docPartBody>
        <w:p w:rsidR="00D809E2" w:rsidRDefault="00107E03">
          <w:pPr>
            <w:pStyle w:val="AC8133D690A449B1B5431617A452750B"/>
          </w:pPr>
          <w:r>
            <w:rPr>
              <w:rStyle w:val="Textodelmarcadordeposicin"/>
            </w:rPr>
            <w:t>Seleccione la fecha</w:t>
          </w:r>
        </w:p>
      </w:docPartBody>
    </w:docPart>
    <w:docPart>
      <w:docPartPr>
        <w:name w:val="F0DBBA34A4E94C3DB579748E18BD49E8"/>
        <w:category>
          <w:name w:val="General"/>
          <w:gallery w:val="placeholder"/>
        </w:category>
        <w:types>
          <w:type w:val="bbPlcHdr"/>
        </w:types>
        <w:behaviors>
          <w:behavior w:val="content"/>
        </w:behaviors>
        <w:guid w:val="{6A8F298A-5C65-4722-9BFF-FA768D62B864}"/>
      </w:docPartPr>
      <w:docPartBody>
        <w:p w:rsidR="00D809E2" w:rsidRDefault="00107E03">
          <w:pPr>
            <w:pStyle w:val="F0DBBA34A4E94C3DB579748E18BD49E8"/>
          </w:pPr>
          <w:r w:rsidRPr="00401B75">
            <w:rPr>
              <w:rStyle w:val="Textodelmarcadordeposicin"/>
            </w:rPr>
            <w:t>[Autor]</w:t>
          </w:r>
        </w:p>
      </w:docPartBody>
    </w:docPart>
    <w:docPart>
      <w:docPartPr>
        <w:name w:val="EF509E5EEF4D4DF6A480730031F497EA"/>
        <w:category>
          <w:name w:val="General"/>
          <w:gallery w:val="placeholder"/>
        </w:category>
        <w:types>
          <w:type w:val="bbPlcHdr"/>
        </w:types>
        <w:behaviors>
          <w:behavior w:val="content"/>
        </w:behaviors>
        <w:guid w:val="{43DA3759-6213-4A61-9BF4-A681F18C9D4A}"/>
      </w:docPartPr>
      <w:docPartBody>
        <w:p w:rsidR="00D809E2" w:rsidRDefault="00107E03">
          <w:pPr>
            <w:pStyle w:val="EF509E5EEF4D4DF6A480730031F497EA"/>
          </w:pPr>
          <w:r w:rsidRPr="003D3038">
            <w:rPr>
              <w:rStyle w:val="Textodelmarcadordeposicin"/>
            </w:rPr>
            <w:t>Firmado 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107E03"/>
    <w:rsid w:val="00004F72"/>
    <w:rsid w:val="00107E03"/>
    <w:rsid w:val="001D2747"/>
    <w:rsid w:val="005F072C"/>
    <w:rsid w:val="005F6104"/>
    <w:rsid w:val="006F5868"/>
    <w:rsid w:val="007E6961"/>
    <w:rsid w:val="00A94824"/>
    <w:rsid w:val="00D809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9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809E2"/>
    <w:rPr>
      <w:color w:val="808080"/>
    </w:rPr>
  </w:style>
  <w:style w:type="paragraph" w:customStyle="1" w:styleId="4E1CA1BE895E42438CEC2BC440EFC1DA">
    <w:name w:val="4E1CA1BE895E42438CEC2BC440EFC1DA"/>
    <w:rsid w:val="00D809E2"/>
  </w:style>
  <w:style w:type="paragraph" w:customStyle="1" w:styleId="E0F840014D5E4B8EAE0F892ADFEC5733">
    <w:name w:val="E0F840014D5E4B8EAE0F892ADFEC5733"/>
    <w:rsid w:val="00D809E2"/>
  </w:style>
  <w:style w:type="paragraph" w:customStyle="1" w:styleId="681CB36CA02C4FB998AC1E32EA8C7B77">
    <w:name w:val="681CB36CA02C4FB998AC1E32EA8C7B77"/>
    <w:rsid w:val="00D809E2"/>
  </w:style>
  <w:style w:type="paragraph" w:customStyle="1" w:styleId="87BC2044580045EB8C077B9E1AD0D6E5">
    <w:name w:val="87BC2044580045EB8C077B9E1AD0D6E5"/>
    <w:rsid w:val="00D809E2"/>
  </w:style>
  <w:style w:type="paragraph" w:customStyle="1" w:styleId="DB6DA203729A4448A08B1918BF5A3A82">
    <w:name w:val="DB6DA203729A4448A08B1918BF5A3A82"/>
    <w:rsid w:val="00D809E2"/>
  </w:style>
  <w:style w:type="paragraph" w:customStyle="1" w:styleId="8204742A37894B14870CB4F7238B4A05">
    <w:name w:val="8204742A37894B14870CB4F7238B4A05"/>
    <w:rsid w:val="00D809E2"/>
  </w:style>
  <w:style w:type="paragraph" w:customStyle="1" w:styleId="C07EEF2E24A846ACA3407DE11D878A07">
    <w:name w:val="C07EEF2E24A846ACA3407DE11D878A07"/>
    <w:rsid w:val="00D809E2"/>
  </w:style>
  <w:style w:type="paragraph" w:customStyle="1" w:styleId="378469CA063047EA9A91D3CF1438EBA0">
    <w:name w:val="378469CA063047EA9A91D3CF1438EBA0"/>
    <w:rsid w:val="00D809E2"/>
  </w:style>
  <w:style w:type="paragraph" w:customStyle="1" w:styleId="6DB9F5FA9DF04F3D988CC8598091439A">
    <w:name w:val="6DB9F5FA9DF04F3D988CC8598091439A"/>
    <w:rsid w:val="00D809E2"/>
  </w:style>
  <w:style w:type="paragraph" w:customStyle="1" w:styleId="B72A24DF43AA4E14BF1F052B71021FE5">
    <w:name w:val="B72A24DF43AA4E14BF1F052B71021FE5"/>
    <w:rsid w:val="00D809E2"/>
  </w:style>
  <w:style w:type="paragraph" w:customStyle="1" w:styleId="DF82E2A5C8074EB38511B5BEE8352D3C">
    <w:name w:val="DF82E2A5C8074EB38511B5BEE8352D3C"/>
    <w:rsid w:val="00D809E2"/>
  </w:style>
  <w:style w:type="paragraph" w:customStyle="1" w:styleId="5F997874E398452D83AD779082A0458D">
    <w:name w:val="5F997874E398452D83AD779082A0458D"/>
    <w:rsid w:val="00D809E2"/>
  </w:style>
  <w:style w:type="paragraph" w:customStyle="1" w:styleId="1FC56124E3FA41F6A9F5B9E559A17C1D">
    <w:name w:val="1FC56124E3FA41F6A9F5B9E559A17C1D"/>
    <w:rsid w:val="00D809E2"/>
  </w:style>
  <w:style w:type="paragraph" w:customStyle="1" w:styleId="1972F9EBB4AB4B2E9E28AE78FF7B3640">
    <w:name w:val="1972F9EBB4AB4B2E9E28AE78FF7B3640"/>
    <w:rsid w:val="00D809E2"/>
  </w:style>
  <w:style w:type="paragraph" w:customStyle="1" w:styleId="130DA4C62C5A4E898444ACB082E8EDC6">
    <w:name w:val="130DA4C62C5A4E898444ACB082E8EDC6"/>
    <w:rsid w:val="00D809E2"/>
  </w:style>
  <w:style w:type="paragraph" w:customStyle="1" w:styleId="D3856802BFF24F17B0D857E05053B009">
    <w:name w:val="D3856802BFF24F17B0D857E05053B009"/>
    <w:rsid w:val="00D809E2"/>
  </w:style>
  <w:style w:type="paragraph" w:customStyle="1" w:styleId="35D1B1EDFB204847B7BB929154A91DF8">
    <w:name w:val="35D1B1EDFB204847B7BB929154A91DF8"/>
    <w:rsid w:val="00D809E2"/>
  </w:style>
  <w:style w:type="paragraph" w:customStyle="1" w:styleId="E0E2286DB4C14C2281493ACD0A2A2963">
    <w:name w:val="E0E2286DB4C14C2281493ACD0A2A2963"/>
    <w:rsid w:val="00D809E2"/>
  </w:style>
  <w:style w:type="paragraph" w:customStyle="1" w:styleId="15AB0376FBD249AF8AA7AD8DA5206B3B">
    <w:name w:val="15AB0376FBD249AF8AA7AD8DA5206B3B"/>
    <w:rsid w:val="00D809E2"/>
  </w:style>
  <w:style w:type="paragraph" w:customStyle="1" w:styleId="115FB40C25A7463E8ADFF7F308184458">
    <w:name w:val="115FB40C25A7463E8ADFF7F308184458"/>
    <w:rsid w:val="00D809E2"/>
  </w:style>
  <w:style w:type="paragraph" w:customStyle="1" w:styleId="07D36DAB055940BAB768093D59357FBC">
    <w:name w:val="07D36DAB055940BAB768093D59357FBC"/>
    <w:rsid w:val="00D809E2"/>
  </w:style>
  <w:style w:type="paragraph" w:customStyle="1" w:styleId="DECF4B6386C5478399351B3DC5B400A1">
    <w:name w:val="DECF4B6386C5478399351B3DC5B400A1"/>
    <w:rsid w:val="00D809E2"/>
  </w:style>
  <w:style w:type="paragraph" w:customStyle="1" w:styleId="AC8133D690A449B1B5431617A452750B">
    <w:name w:val="AC8133D690A449B1B5431617A452750B"/>
    <w:rsid w:val="00D809E2"/>
  </w:style>
  <w:style w:type="paragraph" w:customStyle="1" w:styleId="F0DBBA34A4E94C3DB579748E18BD49E8">
    <w:name w:val="F0DBBA34A4E94C3DB579748E18BD49E8"/>
    <w:rsid w:val="00D809E2"/>
  </w:style>
  <w:style w:type="paragraph" w:customStyle="1" w:styleId="D08F8A96E7AA4996B6ED17DF0C8431B0">
    <w:name w:val="D08F8A96E7AA4996B6ED17DF0C8431B0"/>
    <w:rsid w:val="00D809E2"/>
  </w:style>
  <w:style w:type="paragraph" w:customStyle="1" w:styleId="EF509E5EEF4D4DF6A480730031F497EA">
    <w:name w:val="EF509E5EEF4D4DF6A480730031F497EA"/>
    <w:rsid w:val="00D80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NomProy>SILCAM</NomProy>
  <NumProy>SAT20150362</NumProy>
  <Version>1.1</Version>
  <Fecha>2015-09-29T00:00:00</Fecha>
  <Autor2/>
  <Estado>Borrador</Estado>
</root>
</file>

<file path=customXml/itemProps1.xml><?xml version="1.0" encoding="utf-8"?>
<ds:datastoreItem xmlns:ds="http://schemas.openxmlformats.org/officeDocument/2006/customXml" ds:itemID="{BAB5BBDB-4C58-45FD-98FE-9CAC009E8869}">
  <ds:schemaRefs/>
</ds:datastoreItem>
</file>

<file path=docProps/app.xml><?xml version="1.0" encoding="utf-8"?>
<Properties xmlns="http://schemas.openxmlformats.org/officeDocument/2006/extended-properties" xmlns:vt="http://schemas.openxmlformats.org/officeDocument/2006/docPropsVTypes">
  <Template>Proyectos_Sat.dotx</Template>
  <TotalTime>1</TotalTime>
  <Pages>5</Pages>
  <Words>392</Words>
  <Characters>2160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Definición de plazos para tareas en Bonita</vt:lpstr>
    </vt:vector>
  </TitlesOfParts>
  <Company>SATEC, S.A.</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de plazos para tareas en Bonita</dc:title>
  <dc:creator>Luis Cubillo Serantes</dc:creator>
  <cp:keywords>DNLCM</cp:keywords>
  <dc:description>N2 - Restringido</dc:description>
  <cp:lastModifiedBy>Luis Cubillo Serantes</cp:lastModifiedBy>
  <cp:revision>3</cp:revision>
  <cp:lastPrinted>2009-02-26T09:25:00Z</cp:lastPrinted>
  <dcterms:created xsi:type="dcterms:W3CDTF">2015-09-29T08:43:00Z</dcterms:created>
  <dcterms:modified xsi:type="dcterms:W3CDTF">2015-09-29T08:44:00Z</dcterms:modified>
</cp:coreProperties>
</file>